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6397" w14:textId="77777777" w:rsidR="0093171F" w:rsidRDefault="0093171F" w:rsidP="0093171F">
      <w:pPr>
        <w:pStyle w:val="TableParagraph"/>
        <w:ind w:left="118" w:right="7"/>
        <w:jc w:val="center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Лабораторна</w:t>
      </w:r>
      <w:proofErr w:type="spellEnd"/>
      <w:r>
        <w:rPr>
          <w:rFonts w:ascii="Times New Roman" w:hAnsi="Times New Roman"/>
          <w:b/>
          <w:spacing w:val="-20"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робота</w:t>
      </w:r>
      <w:proofErr w:type="spellEnd"/>
      <w:r>
        <w:rPr>
          <w:rFonts w:ascii="Times New Roman" w:hAnsi="Times New Roman"/>
          <w:b/>
          <w:spacing w:val="-20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№3-</w:t>
      </w:r>
      <w:r>
        <w:rPr>
          <w:rFonts w:ascii="Times New Roman" w:hAnsi="Times New Roman"/>
          <w:b/>
          <w:spacing w:val="-10"/>
          <w:sz w:val="32"/>
        </w:rPr>
        <w:t>5</w:t>
      </w:r>
    </w:p>
    <w:p w14:paraId="252C9C08" w14:textId="77777777" w:rsidR="0093171F" w:rsidRDefault="0093171F" w:rsidP="0093171F">
      <w:pPr>
        <w:pStyle w:val="TableParagraph"/>
        <w:spacing w:before="241"/>
        <w:ind w:left="118" w:right="8"/>
        <w:jc w:val="center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color w:val="0C343C"/>
          <w:sz w:val="28"/>
        </w:rPr>
        <w:t>Тема</w:t>
      </w:r>
      <w:proofErr w:type="spellEnd"/>
      <w:r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Mongoose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Rest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API/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API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Authentication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and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Security/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b/>
          <w:spacing w:val="-2"/>
          <w:sz w:val="28"/>
        </w:rPr>
        <w:t>TaskApp</w:t>
      </w:r>
      <w:proofErr w:type="spellEnd"/>
    </w:p>
    <w:p w14:paraId="3B6AB0A7" w14:textId="77777777" w:rsidR="0093171F" w:rsidRPr="007739CB" w:rsidRDefault="0093171F" w:rsidP="0093171F">
      <w:pPr>
        <w:pStyle w:val="TableParagraph"/>
        <w:spacing w:before="235"/>
        <w:ind w:left="323"/>
        <w:rPr>
          <w:rFonts w:ascii="Times New Roman" w:hAnsi="Times New Roman"/>
          <w:sz w:val="28"/>
          <w:lang w:val="ru-RU"/>
        </w:rPr>
      </w:pPr>
      <w:r w:rsidRPr="007739CB">
        <w:rPr>
          <w:rFonts w:ascii="Times New Roman" w:hAnsi="Times New Roman"/>
          <w:b/>
          <w:i/>
          <w:sz w:val="28"/>
          <w:lang w:val="ru-RU"/>
        </w:rPr>
        <w:t>Мета</w:t>
      </w:r>
      <w:r w:rsidRPr="007739CB">
        <w:rPr>
          <w:rFonts w:ascii="Times New Roman" w:hAnsi="Times New Roman"/>
          <w:b/>
          <w:i/>
          <w:spacing w:val="-7"/>
          <w:sz w:val="28"/>
          <w:lang w:val="ru-RU"/>
        </w:rPr>
        <w:t xml:space="preserve"> </w:t>
      </w:r>
      <w:r w:rsidRPr="007739CB">
        <w:rPr>
          <w:rFonts w:ascii="Times New Roman" w:hAnsi="Times New Roman"/>
          <w:b/>
          <w:i/>
          <w:sz w:val="28"/>
          <w:lang w:val="ru-RU"/>
        </w:rPr>
        <w:t>роботи:</w:t>
      </w:r>
      <w:r w:rsidRPr="007739CB">
        <w:rPr>
          <w:rFonts w:ascii="Times New Roman" w:hAnsi="Times New Roman"/>
          <w:b/>
          <w:i/>
          <w:spacing w:val="-6"/>
          <w:sz w:val="28"/>
          <w:lang w:val="ru-RU"/>
        </w:rPr>
        <w:t xml:space="preserve"> </w:t>
      </w:r>
      <w:proofErr w:type="spellStart"/>
      <w:r w:rsidRPr="007739CB">
        <w:rPr>
          <w:rFonts w:ascii="Times New Roman" w:hAnsi="Times New Roman"/>
          <w:sz w:val="28"/>
          <w:lang w:val="ru-RU"/>
        </w:rPr>
        <w:t>навчитися</w:t>
      </w:r>
      <w:proofErr w:type="spellEnd"/>
      <w:r w:rsidRPr="007739CB">
        <w:rPr>
          <w:rFonts w:ascii="Times New Roman" w:hAnsi="Times New Roman"/>
          <w:spacing w:val="-3"/>
          <w:sz w:val="28"/>
          <w:lang w:val="ru-RU"/>
        </w:rPr>
        <w:t xml:space="preserve"> </w:t>
      </w:r>
      <w:proofErr w:type="spellStart"/>
      <w:r w:rsidRPr="007739CB">
        <w:rPr>
          <w:rFonts w:ascii="Times New Roman" w:hAnsi="Times New Roman"/>
          <w:sz w:val="28"/>
          <w:lang w:val="ru-RU"/>
        </w:rPr>
        <w:t>працювати</w:t>
      </w:r>
      <w:proofErr w:type="spellEnd"/>
      <w:r w:rsidRPr="007739CB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7739CB">
        <w:rPr>
          <w:rFonts w:ascii="Times New Roman" w:hAnsi="Times New Roman"/>
          <w:sz w:val="28"/>
          <w:lang w:val="ru-RU"/>
        </w:rPr>
        <w:t>з</w:t>
      </w:r>
      <w:r w:rsidRPr="007739CB">
        <w:rPr>
          <w:rFonts w:ascii="Times New Roman" w:hAnsi="Times New Roman"/>
          <w:spacing w:val="-7"/>
          <w:sz w:val="28"/>
          <w:lang w:val="ru-RU"/>
        </w:rPr>
        <w:t xml:space="preserve"> </w:t>
      </w:r>
      <w:r>
        <w:rPr>
          <w:rFonts w:ascii="Times New Roman" w:hAnsi="Times New Roman"/>
          <w:spacing w:val="-2"/>
          <w:sz w:val="28"/>
        </w:rPr>
        <w:t>Mongoose</w:t>
      </w:r>
      <w:r w:rsidRPr="007739CB">
        <w:rPr>
          <w:rFonts w:ascii="Times New Roman" w:hAnsi="Times New Roman"/>
          <w:spacing w:val="-2"/>
          <w:sz w:val="28"/>
          <w:lang w:val="ru-RU"/>
        </w:rPr>
        <w:t>.</w:t>
      </w:r>
    </w:p>
    <w:p w14:paraId="0707D708" w14:textId="77777777" w:rsidR="0093171F" w:rsidRDefault="0093171F" w:rsidP="0093171F">
      <w:pPr>
        <w:pStyle w:val="TableParagraph"/>
        <w:spacing w:before="244"/>
        <w:ind w:left="118"/>
        <w:jc w:val="center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Хід</w:t>
      </w:r>
      <w:proofErr w:type="spellEnd"/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роботи:</w:t>
      </w:r>
    </w:p>
    <w:p w14:paraId="52D0F1A5" w14:textId="77777777" w:rsidR="0093171F" w:rsidRDefault="0093171F" w:rsidP="0093171F">
      <w:pPr>
        <w:pStyle w:val="TableParagraph"/>
        <w:spacing w:before="11"/>
        <w:ind w:left="0"/>
        <w:rPr>
          <w:rFonts w:ascii="Times New Roman"/>
          <w:sz w:val="20"/>
        </w:rPr>
      </w:pPr>
    </w:p>
    <w:p w14:paraId="34D3396F" w14:textId="77777777" w:rsidR="0093171F" w:rsidRDefault="0093171F" w:rsidP="0093171F">
      <w:pPr>
        <w:pStyle w:val="TableParagraph"/>
        <w:ind w:left="34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8307EF" wp14:editId="71D43237">
            <wp:extent cx="2134739" cy="2982372"/>
            <wp:effectExtent l="0" t="0" r="0" b="0"/>
            <wp:docPr id="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739" cy="298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1FC8" w14:textId="6AFEE837" w:rsidR="0093171F" w:rsidRDefault="0093171F" w:rsidP="0093171F">
      <w:pPr>
        <w:pStyle w:val="TableParagraph"/>
        <w:spacing w:before="226"/>
        <w:ind w:left="118" w:right="1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0CDCF62" wp14:editId="7CF8AC82">
            <wp:extent cx="1973801" cy="36480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232" cy="3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82E3" w14:textId="5E151009" w:rsidR="0093171F" w:rsidRDefault="0093171F" w:rsidP="0093171F">
      <w:pPr>
        <w:pStyle w:val="TableParagraph"/>
        <w:spacing w:before="226"/>
        <w:ind w:left="118" w:right="1"/>
        <w:jc w:val="center"/>
        <w:rPr>
          <w:rFonts w:ascii="Times New Roman" w:hAnsi="Times New Roman"/>
          <w:sz w:val="24"/>
        </w:rPr>
      </w:pPr>
    </w:p>
    <w:p w14:paraId="69150A00" w14:textId="672D8EF2" w:rsidR="0093171F" w:rsidRDefault="0093171F" w:rsidP="0093171F">
      <w:pPr>
        <w:pStyle w:val="TableParagraph"/>
        <w:spacing w:before="226"/>
        <w:ind w:left="118" w:right="1"/>
        <w:jc w:val="center"/>
        <w:rPr>
          <w:rFonts w:ascii="Times New Roman" w:hAnsi="Times New Roman"/>
          <w:sz w:val="24"/>
        </w:rPr>
      </w:pPr>
    </w:p>
    <w:p w14:paraId="59D1B7CC" w14:textId="5D84FDCD" w:rsidR="0093171F" w:rsidRDefault="0093171F" w:rsidP="0093171F">
      <w:pPr>
        <w:pStyle w:val="TableParagraph"/>
        <w:spacing w:before="226"/>
        <w:ind w:left="118" w:right="1"/>
        <w:jc w:val="center"/>
        <w:rPr>
          <w:rFonts w:ascii="Times New Roman" w:hAnsi="Times New Roman"/>
          <w:sz w:val="24"/>
        </w:rPr>
      </w:pPr>
    </w:p>
    <w:p w14:paraId="52098281" w14:textId="51E07151" w:rsidR="0093171F" w:rsidRDefault="0093171F" w:rsidP="0093171F">
      <w:pPr>
        <w:pStyle w:val="TableParagraph"/>
        <w:spacing w:before="226"/>
        <w:ind w:left="118" w:right="1"/>
        <w:jc w:val="center"/>
        <w:rPr>
          <w:rFonts w:ascii="Times New Roman" w:hAnsi="Times New Roman"/>
          <w:sz w:val="24"/>
        </w:rPr>
      </w:pPr>
    </w:p>
    <w:p w14:paraId="30DB93E1" w14:textId="77777777" w:rsidR="0093171F" w:rsidRDefault="0093171F" w:rsidP="0093171F">
      <w:pPr>
        <w:pStyle w:val="TableParagraph"/>
        <w:rPr>
          <w:rFonts w:ascii="Times New Roman" w:hAnsi="Times New Roman"/>
          <w:b/>
          <w:sz w:val="28"/>
        </w:rPr>
      </w:pPr>
    </w:p>
    <w:p w14:paraId="0DEF1D5A" w14:textId="0DD49EC5" w:rsidR="0093171F" w:rsidRDefault="0093171F" w:rsidP="0093171F">
      <w:pPr>
        <w:pStyle w:val="TableParagraph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lastRenderedPageBreak/>
        <w:t>Лістинг</w:t>
      </w:r>
      <w:proofErr w:type="spellEnd"/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Models:</w:t>
      </w:r>
    </w:p>
    <w:p w14:paraId="2945B86C" w14:textId="77777777" w:rsidR="0093171F" w:rsidRDefault="0093171F" w:rsidP="0093171F">
      <w:pPr>
        <w:pStyle w:val="TableParagraph"/>
        <w:spacing w:before="2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User.js:</w:t>
      </w:r>
    </w:p>
    <w:p w14:paraId="277113E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mongoose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mongoose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8144B6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userSchema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mongoose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Schema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({</w:t>
      </w:r>
    </w:p>
    <w:p w14:paraId="7D9D456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nickname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57D110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String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7A024C5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required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</w:p>
    <w:p w14:paraId="4538BFC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},</w:t>
      </w:r>
    </w:p>
    <w:p w14:paraId="2D21815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96CD1B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String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5EB5EF6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required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04AF57B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unique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</w:p>
    <w:p w14:paraId="55C4812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},</w:t>
      </w:r>
    </w:p>
    <w:p w14:paraId="6E9CDE6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30C4E8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String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5A2DBE3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required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</w:p>
    <w:p w14:paraId="27E6A1F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},</w:t>
      </w:r>
    </w:p>
    <w:p w14:paraId="55E048B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age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853437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Number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4D51018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required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</w:p>
    <w:p w14:paraId="37B4803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},</w:t>
      </w:r>
    </w:p>
    <w:p w14:paraId="22A6C41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ID: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2BCD26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String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50E1DBB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required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</w:p>
    <w:p w14:paraId="03B7E5C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},</w:t>
      </w:r>
    </w:p>
    <w:p w14:paraId="40F6263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role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E258EB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String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41E0977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required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</w:p>
    <w:p w14:paraId="601F5E4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2E71F1B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6453AED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mongoose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model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'User'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userSchema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968078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module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exports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26F5F5E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C01E018" w14:textId="77777777" w:rsidR="0093171F" w:rsidRDefault="0093171F" w:rsidP="0093171F">
      <w:pPr>
        <w:pStyle w:val="TableParagraph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Task.js:</w:t>
      </w:r>
    </w:p>
    <w:p w14:paraId="621D933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mongoose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mongoose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3A6B5A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taskSchema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mongoose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Schema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({</w:t>
      </w:r>
    </w:p>
    <w:p w14:paraId="4D92778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userId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6FFEC3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mongoose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Schema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Types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ObjectId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23164EC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ref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'User'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29D8FCB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required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</w:p>
    <w:p w14:paraId="0464AD5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},</w:t>
      </w:r>
    </w:p>
    <w:p w14:paraId="255A8B7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DA447A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String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425E27E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required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</w:p>
    <w:p w14:paraId="312D153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},</w:t>
      </w:r>
    </w:p>
    <w:p w14:paraId="2993D27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description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6FD35B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String</w:t>
      </w:r>
      <w:proofErr w:type="spellEnd"/>
    </w:p>
    <w:p w14:paraId="5B032A5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},</w:t>
      </w:r>
    </w:p>
    <w:p w14:paraId="237D0D0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completed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F6A6858" w14:textId="0C6BAA7F" w:rsid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Boolean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19788C87" w14:textId="77777777" w:rsidR="0093171F" w:rsidRDefault="0093171F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301ABA5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031A96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default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proofErr w:type="spellEnd"/>
    </w:p>
    <w:p w14:paraId="0C3D699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2B08285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73003DB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Task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mongoose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model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Task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taskSchema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B4CF8F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module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exports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Task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02F950F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C63B004" w14:textId="77777777" w:rsidR="0093171F" w:rsidRDefault="0093171F" w:rsidP="0093171F">
      <w:pPr>
        <w:pStyle w:val="TableParagraph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Routes:</w:t>
      </w:r>
    </w:p>
    <w:p w14:paraId="4764714E" w14:textId="77777777" w:rsidR="0093171F" w:rsidRDefault="0093171F" w:rsidP="0093171F">
      <w:pPr>
        <w:pStyle w:val="TableParagraph"/>
        <w:spacing w:before="2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authorization.js:</w:t>
      </w:r>
    </w:p>
    <w:p w14:paraId="6878763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express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express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05CF1A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router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express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Router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38AF784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bcrypt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bcrypt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EA6D35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User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'../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models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/User'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106F21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Маршрут для обробки даних входу</w:t>
      </w:r>
    </w:p>
    <w:p w14:paraId="2281763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router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post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login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5BA1792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5CB2484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E8AB31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User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findOne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({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});</w:t>
      </w:r>
    </w:p>
    <w:p w14:paraId="6A054C2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!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684742F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401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Invalid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or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0E1E76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4577788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135743D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passwordMatch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bcrypt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compare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5D2211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passwordMatch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394C399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session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userId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_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3C4AEFB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Перевіряємо роль користувача</w:t>
      </w:r>
    </w:p>
    <w:p w14:paraId="21DBE5E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role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===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superuser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0C0E8F6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redirect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userlist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); 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Перенаправляємо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суперкористувача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насторінку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списку користувачів</w:t>
      </w:r>
    </w:p>
    <w:p w14:paraId="25A031C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DA213C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redirect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tasks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); 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Перенаправляємо звичайного користувача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насторінку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із завданнями</w:t>
      </w:r>
    </w:p>
    <w:p w14:paraId="1DDCAE0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</w:t>
      </w:r>
    </w:p>
    <w:p w14:paraId="360C1C8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9AE46E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401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Invalid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or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);}</w:t>
      </w:r>
    </w:p>
    <w:p w14:paraId="7DE39F3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205F751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91AEBA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Internal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Server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8CF8E1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7D8B883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6CF64B3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Маршрут для відображення сторінки входу</w:t>
      </w:r>
    </w:p>
    <w:p w14:paraId="3FB1ADF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router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login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E6CB7B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loginForm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BD114D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2F1A484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Маршрут для виходу користувача із системи</w:t>
      </w:r>
    </w:p>
    <w:p w14:paraId="1E53145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router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logout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440644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Видаляємо сесію користувача</w:t>
      </w:r>
    </w:p>
    <w:p w14:paraId="6554291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session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destroy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68B88EB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0B49353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28B542D" w14:textId="66EFCDB0" w:rsid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Internal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Server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8B2D219" w14:textId="77777777" w:rsidR="0093171F" w:rsidRDefault="0093171F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1CC5AFA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62909F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6F70AE8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redirect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auth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login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0E49B2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6D20276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0594F2F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3E399F1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module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exports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router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7C91BC6A" w14:textId="77777777" w:rsidR="0093171F" w:rsidRDefault="0093171F" w:rsidP="0093171F">
      <w:pPr>
        <w:pStyle w:val="TableParagraph"/>
        <w:spacing w:line="367" w:lineRule="exact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Tasks.js:</w:t>
      </w:r>
    </w:p>
    <w:p w14:paraId="31DA331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express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express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AE7F45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router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express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Router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4F95A3C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bcrypt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bcrypt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AB8813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Task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'../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models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Task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3416A0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'../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models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/User'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F8E5D7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function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requireAuth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next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63A4C23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session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userId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42BCDC2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62579CC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5625CCB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403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32A72B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'Error403'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); 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Рендер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шаблону для помилки 403</w:t>
      </w:r>
    </w:p>
    <w:p w14:paraId="0E7F130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3C0A7AE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791A65C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Middleware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для перевірки прав доступу до завдання</w:t>
      </w:r>
    </w:p>
    <w:p w14:paraId="04BE9BE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function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checkTaskOwnership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next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1F6F608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session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userId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0ED8028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taskId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params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taskId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0FE6A25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DEE58D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task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Task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findOne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({ 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_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taskId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userId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userId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});</w:t>
      </w:r>
    </w:p>
    <w:p w14:paraId="5BD21DC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!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task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404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'Error404'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6CCF23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1F753E8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(); 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Продовжуємо виконання наступного маршруту, якщо користувач має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доступдо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завдання</w:t>
      </w:r>
    </w:p>
    <w:p w14:paraId="6FEBFE3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4B84103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46E190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Internal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Server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EC299E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7A96F88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0CC9231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Маршрут для обробки POST-запиту на додавання нового завдання</w:t>
      </w:r>
    </w:p>
    <w:p w14:paraId="1B531CB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router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post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requireAuth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5E8174A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session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userId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2764A17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description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5A92ABD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Проверка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наличия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в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теле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запроса</w:t>
      </w:r>
      <w:proofErr w:type="spellEnd"/>
    </w:p>
    <w:p w14:paraId="47D83D7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!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4DBBB61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400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required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5451D0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3777170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6EBBCCB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newTask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Task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({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userId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});</w:t>
      </w:r>
    </w:p>
    <w:p w14:paraId="35AAADB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newTask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save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6FD7999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redirect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tasks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D2C8B6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70ECBBF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4F3F2DC" w14:textId="2D4EDEAA" w:rsid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Internal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Server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5C0F46D" w14:textId="77777777" w:rsidR="0093171F" w:rsidRDefault="0093171F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1C596A4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DB8ACC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10C9136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0CF935D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Маршрут GET для редагування завдання</w:t>
      </w:r>
    </w:p>
    <w:p w14:paraId="4F9395D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router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'/: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taskId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edit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requireAuth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checkTaskOwnership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6BE8CC1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taskId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params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taskId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5CEAB73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384AF8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task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Task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findById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taskId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44F688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editTask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{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task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});</w:t>
      </w:r>
    </w:p>
    <w:p w14:paraId="7569AE4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724FAC3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58E8C5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Internal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Server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8AA3DF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361829A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5802244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Маршрут POST для редагування завдання</w:t>
      </w:r>
    </w:p>
    <w:p w14:paraId="6535F43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router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post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'/: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taskId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edit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requireAuth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checkTaskOwnership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61E6753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taskId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params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taskId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612C72C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description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013C69C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5B1D7B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updatedTask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Task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findByIdAndUpdate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taskId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{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},</w:t>
      </w:r>
    </w:p>
    <w:p w14:paraId="12ACA58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{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new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});</w:t>
      </w:r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!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updatedTask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0457E80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404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'Error404'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); 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Рендер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шаблону для помилки 404</w:t>
      </w:r>
    </w:p>
    <w:p w14:paraId="3B6DFC6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05795BA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redirect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tasks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BBE36B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6B44E50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D13881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Internal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Server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15819D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2BE43E4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6E34DB5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Маршрут для видалення завдання</w:t>
      </w:r>
    </w:p>
    <w:p w14:paraId="7CD07A6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router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post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'/: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taskId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delete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requireAuth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checkTaskOwnership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64F3B99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taskId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params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taskId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75230A4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5C4D2EE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deletedTask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Task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findByIdAndDelete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taskId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80C9B3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!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deletedTask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36AABA1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404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'Error404'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); 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Рендер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шаблону для помилки 404</w:t>
      </w:r>
    </w:p>
    <w:p w14:paraId="4EB2A20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35FFE3C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redirect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tasks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4D22A5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7DAE949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D87F21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Internal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Server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35E8EC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6D994EB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2D6EF46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module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exports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router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0FCAF08D" w14:textId="77777777" w:rsidR="0093171F" w:rsidRDefault="0093171F" w:rsidP="0093171F">
      <w:pPr>
        <w:pStyle w:val="TableParagraph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User.js:</w:t>
      </w:r>
    </w:p>
    <w:p w14:paraId="3329BAA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express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express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2EB3C5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router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express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Router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75779A7E" w14:textId="425A7307" w:rsid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bcrypt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bcrypt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2FBB8C6" w14:textId="77777777" w:rsidR="0093171F" w:rsidRDefault="0093171F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2774AE9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86EC46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Task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'../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models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Task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C710A7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User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'../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models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/User'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7AB64C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function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requireAuth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next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4545EF3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session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userId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26F6474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5118464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B4CFE7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403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3C9F71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'Error403'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); 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Рендер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шаблону для помилки 403</w:t>
      </w:r>
    </w:p>
    <w:p w14:paraId="3617FBA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511D08A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61E2059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Middleware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для перевірки ролі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суперкористувача</w:t>
      </w:r>
      <w:proofErr w:type="spellEnd"/>
    </w:p>
    <w:p w14:paraId="36FCAB8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function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requireSuperuser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next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164C11D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session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userId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7F550B6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CA2F48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User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findById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28D0E4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!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||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role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!==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superuser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4868BAA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403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'Error403'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); 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Рендер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шаблону для помилки 403</w:t>
      </w:r>
    </w:p>
    <w:p w14:paraId="74CCF60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6082DB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(); 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Продовжуємо виконання наступного маршруту</w:t>
      </w:r>
    </w:p>
    <w:p w14:paraId="32CE62A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</w:t>
      </w:r>
    </w:p>
    <w:p w14:paraId="32AA874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531502B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8150DD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Internal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Server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AC13DF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3272D11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79CB7D0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Маршрут для відображення сторінки реєстрації користувача</w:t>
      </w:r>
    </w:p>
    <w:p w14:paraId="0E89299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router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registration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F0CBBC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registrationForm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68B9C4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Маршрут для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обработки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данных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регистрации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пользователя</w:t>
      </w:r>
      <w:proofErr w:type="spellEnd"/>
    </w:p>
    <w:p w14:paraId="14F810D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router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post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registration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BABAE6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nickname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age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544F51A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Валідація пошти</w:t>
      </w:r>
    </w:p>
    <w:p w14:paraId="01FC6D8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emailRegex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 xml:space="preserve"> /\S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+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@\S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+\.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\S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+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/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4C01AEA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!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emailRegex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test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)) {</w:t>
      </w:r>
    </w:p>
    <w:p w14:paraId="7797014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400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Invalid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format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7182CB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757896D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Валідація пароля</w:t>
      </w:r>
    </w:p>
    <w:p w14:paraId="2E3F83A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passwordRegex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 xml:space="preserve"> /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^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(?=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*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\d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)(?=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*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[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a-z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])(?=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*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[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A-Z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])[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0-9a-zA-Z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]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{8,}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$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/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55AA9DD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!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passwordRegex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test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)) {</w:t>
      </w:r>
    </w:p>
    <w:p w14:paraId="0D7745B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400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must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be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at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least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8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characters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long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and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contain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at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least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one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uppercase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letter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one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lowercase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letter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and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one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digit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3B923F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60A588F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Валідація віку</w:t>
      </w:r>
    </w:p>
    <w:p w14:paraId="4983EAC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age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18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64D1E07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400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Age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must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be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at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least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18'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29CA30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2E26F1B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71335A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Хешуємо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пароль перед збереженням</w:t>
      </w:r>
    </w:p>
    <w:p w14:paraId="26FED29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hashedPassword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bcrypt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hash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10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8E0B84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newUser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User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({</w:t>
      </w:r>
    </w:p>
    <w:p w14:paraId="000B4196" w14:textId="19A1CD56" w:rsid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nickname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6F4F29CA" w14:textId="77777777" w:rsidR="0093171F" w:rsidRDefault="0093171F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5C5DE83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ADFC24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052CECC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hashedPassword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Зберігаємо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захешований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пароль</w:t>
      </w:r>
    </w:p>
    <w:p w14:paraId="278413E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age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10FCC36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ID: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'NO'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4BE07C7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role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</w:p>
    <w:p w14:paraId="7E13B05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});</w:t>
      </w:r>
    </w:p>
    <w:p w14:paraId="546165B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newUser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save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378791B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'User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registered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successfully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!'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6EE05D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5462628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D6A4D4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Internal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Server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2226E4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0DEDBEC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74BCFDC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Маршрут для відображення списку завдань для всіх користувачів</w:t>
      </w:r>
    </w:p>
    <w:p w14:paraId="1161D16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router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tasks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requireAuth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0AB492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621B30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tasks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Task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find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(); 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Відображення списку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тасків</w:t>
      </w:r>
      <w:proofErr w:type="spellEnd"/>
    </w:p>
    <w:p w14:paraId="05DF1D4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userTasks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{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tasks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}); 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Рендер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шаблону із завданнями для всіх користувачів</w:t>
      </w:r>
    </w:p>
    <w:p w14:paraId="5B738DC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Маршрут для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обработки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данных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регистрации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пользователя</w:t>
      </w:r>
      <w:proofErr w:type="spellEnd"/>
    </w:p>
    <w:p w14:paraId="7B13DD3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router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post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registration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441A8ED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nickname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age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body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49E61AA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Валідація пошти</w:t>
      </w:r>
    </w:p>
    <w:p w14:paraId="1B98747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emailRegex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 xml:space="preserve"> /\S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+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@\S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+\.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\S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+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/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42B9F61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!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emailRegex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test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)) {</w:t>
      </w:r>
    </w:p>
    <w:p w14:paraId="7322B4E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400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Invalid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format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5831F5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</w:t>
      </w:r>
    </w:p>
    <w:p w14:paraId="62563E9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Валідація пароля</w:t>
      </w:r>
    </w:p>
    <w:p w14:paraId="21AB4B7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passwordRegex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 xml:space="preserve"> /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^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(?=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*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\d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)(?=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*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[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a-z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])(?=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*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[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A-Z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])[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0-9a-zA-Z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]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{8,}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$</w:t>
      </w:r>
      <w:r w:rsidRPr="0093171F">
        <w:rPr>
          <w:rFonts w:ascii="Consolas" w:eastAsia="Times New Roman" w:hAnsi="Consolas"/>
          <w:color w:val="D16969"/>
          <w:sz w:val="21"/>
          <w:szCs w:val="21"/>
          <w:lang w:eastAsia="uk-UA"/>
        </w:rPr>
        <w:t>/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437A172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!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passwordRegex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test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)) {</w:t>
      </w:r>
    </w:p>
    <w:p w14:paraId="3DD7ED1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400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must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be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at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least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8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characters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long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and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contain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at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least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one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uppercase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letter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one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lowercase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letter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and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one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digit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FB0749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</w:t>
      </w:r>
    </w:p>
    <w:p w14:paraId="4F756C6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Валідація віку</w:t>
      </w:r>
    </w:p>
    <w:p w14:paraId="66CD1B1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age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18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659603F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400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Age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must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be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at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least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18'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7242D0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</w:t>
      </w:r>
    </w:p>
    <w:p w14:paraId="51DFFB6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8BD399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Хешуємо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пароль перед збереженням</w:t>
      </w:r>
    </w:p>
    <w:p w14:paraId="2E567FF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hashedPassword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bcrypt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hash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10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778E09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newUser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User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({</w:t>
      </w:r>
    </w:p>
    <w:p w14:paraId="034D700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nickname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4CCF8E9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519E0CB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hashedPassword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Зберігаємо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захешований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пароль</w:t>
      </w:r>
    </w:p>
    <w:p w14:paraId="375B0C3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age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3AEF9EB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ID: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'NO'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15A900C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role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</w:p>
    <w:p w14:paraId="0F8F25B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});</w:t>
      </w:r>
    </w:p>
    <w:p w14:paraId="01A68E0A" w14:textId="576B107F" w:rsid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newUser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save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4164C41C" w14:textId="77777777" w:rsidR="0093171F" w:rsidRDefault="0093171F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5382AE7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DA3BDB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'User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registered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successfully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!'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DB21C8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74FC4C0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DFD166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Internal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Server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15195C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</w:t>
      </w:r>
    </w:p>
    <w:p w14:paraId="71EBF91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});</w:t>
      </w:r>
    </w:p>
    <w:p w14:paraId="04C0B71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Маршрут для відображення списку завдань для всіх користувачів</w:t>
      </w:r>
    </w:p>
    <w:p w14:paraId="703D847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router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tasks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requireAuth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30F942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7B3B4F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tasks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Task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find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(); 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Відображення списку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тасків</w:t>
      </w:r>
      <w:proofErr w:type="spellEnd"/>
    </w:p>
    <w:p w14:paraId="14318FC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userTasks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{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tasks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}); 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Рендер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шаблону із завданнями для всіх користувачів</w:t>
      </w:r>
    </w:p>
    <w:p w14:paraId="4C65399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25F604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Internal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Server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FFDAD6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</w:t>
      </w:r>
    </w:p>
    <w:p w14:paraId="41F337C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});</w:t>
      </w:r>
    </w:p>
    <w:p w14:paraId="2AB030B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Маршрут для відображення сторінки списку користувачів</w:t>
      </w:r>
    </w:p>
    <w:p w14:paraId="4449279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router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userlist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requireSuperuser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45804FD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6683438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User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find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(); 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Отримуємо список користувачів</w:t>
      </w:r>
    </w:p>
    <w:p w14:paraId="54C308E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userList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{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users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}); 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Рендер</w:t>
      </w:r>
      <w:proofErr w:type="spellEnd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шаблону зі списком користувачів</w:t>
      </w:r>
    </w:p>
    <w:p w14:paraId="593A7FB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3442162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658900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Internal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Server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E99A59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</w:t>
      </w:r>
    </w:p>
    <w:p w14:paraId="1773992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});</w:t>
      </w:r>
    </w:p>
    <w:p w14:paraId="48C6753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router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logout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08B538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Видаляємо дані про користувача із сесії</w:t>
      </w:r>
    </w:p>
    <w:p w14:paraId="7C0F999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session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destroy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D83F6E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4AA387A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E990BF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Internal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Server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06D79F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2EDEF0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redirect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auth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login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); 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Перенаправляємо користувача на сторінку входу</w:t>
      </w:r>
    </w:p>
    <w:p w14:paraId="4CF691C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}</w:t>
      </w:r>
    </w:p>
    <w:p w14:paraId="2A43D47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});</w:t>
      </w:r>
    </w:p>
    <w:p w14:paraId="073AAA2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});</w:t>
      </w:r>
    </w:p>
    <w:p w14:paraId="709E7A9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module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exports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router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;}</w:t>
      </w:r>
    </w:p>
    <w:p w14:paraId="2A682431" w14:textId="01000810" w:rsidR="0093171F" w:rsidRPr="0093171F" w:rsidRDefault="0093171F" w:rsidP="0093171F">
      <w:pPr>
        <w:pStyle w:val="TableParagraph"/>
        <w:spacing w:before="226"/>
        <w:ind w:left="118" w:right="1"/>
        <w:rPr>
          <w:rFonts w:ascii="Times New Roman" w:hAnsi="Times New Roman"/>
          <w:b/>
          <w:bCs/>
          <w:sz w:val="28"/>
          <w:szCs w:val="24"/>
        </w:rPr>
      </w:pPr>
      <w:r w:rsidRPr="0093171F">
        <w:rPr>
          <w:rFonts w:ascii="Times New Roman" w:hAnsi="Times New Roman"/>
          <w:b/>
          <w:bCs/>
          <w:sz w:val="28"/>
          <w:szCs w:val="24"/>
        </w:rPr>
        <w:t>UsersShow.js</w:t>
      </w:r>
    </w:p>
    <w:p w14:paraId="51A8F23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express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express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96144B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router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express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Router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0396937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'../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models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/User'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2A4651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Маршрут для відображення сторінки списку користувачів</w:t>
      </w:r>
    </w:p>
    <w:p w14:paraId="37C819C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router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userlist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2918DA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4F43FD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Фільтруємо користувачів, щоб відобразити тільки тих, хто не є </w:t>
      </w:r>
      <w:proofErr w:type="spellStart"/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суперкористувачами</w:t>
      </w:r>
      <w:proofErr w:type="spellEnd"/>
    </w:p>
    <w:p w14:paraId="59431FA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find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({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role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 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$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ne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superuser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 });</w:t>
      </w:r>
    </w:p>
    <w:p w14:paraId="7F23561C" w14:textId="04C55B44" w:rsid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userList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{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users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});</w:t>
      </w:r>
    </w:p>
    <w:p w14:paraId="224AF67A" w14:textId="77777777" w:rsidR="0093171F" w:rsidRDefault="0093171F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76F7355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9AB72B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115C00B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1933A9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Internal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Server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83BF78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0F9461E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4A7D46B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Маршрут для видалення користувача</w:t>
      </w:r>
    </w:p>
    <w:p w14:paraId="430ECC3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router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post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delete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/: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userId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9BD763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4FC1FF"/>
          <w:sz w:val="21"/>
          <w:szCs w:val="21"/>
          <w:lang w:eastAsia="uk-UA"/>
        </w:rPr>
        <w:t>userId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params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userId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646C9E6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  <w:r w:rsidRPr="0093171F">
        <w:rPr>
          <w:rFonts w:ascii="Consolas" w:eastAsia="Times New Roman" w:hAnsi="Consolas"/>
          <w:color w:val="6A9955"/>
          <w:sz w:val="21"/>
          <w:szCs w:val="21"/>
          <w:lang w:eastAsia="uk-UA"/>
        </w:rPr>
        <w:t>// Видаляємо користувача за його ідентифікатором</w:t>
      </w:r>
    </w:p>
    <w:p w14:paraId="3604C1E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await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findByIdAndDelete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userId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F8EE25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redirect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userlist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78E7C1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93171F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103AB59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755A07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93171F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Failed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to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delete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AFA1F6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18932C9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6121D6F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module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93171F">
        <w:rPr>
          <w:rFonts w:ascii="Consolas" w:eastAsia="Times New Roman" w:hAnsi="Consolas"/>
          <w:color w:val="4EC9B0"/>
          <w:sz w:val="21"/>
          <w:szCs w:val="21"/>
          <w:lang w:eastAsia="uk-UA"/>
        </w:rPr>
        <w:t>exports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router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037E6973" w14:textId="37A7B46C" w:rsidR="009F4A8D" w:rsidRDefault="009F4A8D" w:rsidP="0093171F"/>
    <w:p w14:paraId="102C5E7A" w14:textId="77777777" w:rsidR="0093171F" w:rsidRDefault="0093171F" w:rsidP="0093171F">
      <w:pPr>
        <w:pStyle w:val="TableParagraph"/>
        <w:spacing w:line="322" w:lineRule="exac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Views:</w:t>
      </w:r>
    </w:p>
    <w:p w14:paraId="11312E89" w14:textId="77777777" w:rsidR="0093171F" w:rsidRDefault="0093171F" w:rsidP="0093171F">
      <w:pPr>
        <w:pStyle w:val="TableParagraph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pacing w:val="-2"/>
          <w:sz w:val="28"/>
        </w:rPr>
        <w:t>TaskEditor.hbs</w:t>
      </w:r>
      <w:proofErr w:type="spellEnd"/>
      <w:r>
        <w:rPr>
          <w:rFonts w:ascii="Times New Roman"/>
          <w:b/>
          <w:spacing w:val="-2"/>
          <w:sz w:val="28"/>
        </w:rPr>
        <w:t>:</w:t>
      </w:r>
    </w:p>
    <w:p w14:paraId="798ED86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&lt;!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DOCTYPE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html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78103F2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html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lang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en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2254B33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head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266CD17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meta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charset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"UTF-8"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7ABFBA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meta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name=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viewport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content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width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=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device-width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initial-scale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=1.0"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BE1E51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Edit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Task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41EC91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style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2C1595D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&lt;!-- Стилі --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321C65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style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1C41AF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head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B4BDB4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body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829548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div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class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container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49C3EA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h1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Edit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Task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h1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391D037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a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href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tasks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Back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to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Tasks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a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291B6BF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form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action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tasks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/{{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task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._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}}/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edit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method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="POST"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C0993E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&lt;!-- Використовуємо метод PUT для оновлення завдання --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input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hidden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 name="_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method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value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="PUT"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367B24F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&lt;!-- Вставляємо CSRF токен для безпеки --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2D44CAE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input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hidden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 name="_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csrf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value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="{{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csrfToken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}}"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327DC5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for="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:&lt;/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B3D2E8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input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text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 name="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value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="{{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task.title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}}"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required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br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252ED5F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for="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description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Description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:&lt;/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0D37EB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textarea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description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 name="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description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required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{{</w:t>
      </w:r>
    </w:p>
    <w:p w14:paraId="1CB0CA0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task.description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}}&lt;/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textarea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br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54289E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button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submit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Update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Task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button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24B1B20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form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00745C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div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20BD21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body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2FD9390" w14:textId="0C187B06" w:rsid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html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B43336B" w14:textId="24A8AEC7" w:rsidR="0093171F" w:rsidRDefault="0093171F" w:rsidP="0093171F">
      <w:pPr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>
        <w:rPr>
          <w:rFonts w:ascii="Consolas" w:eastAsia="Times New Roman" w:hAnsi="Consolas"/>
          <w:color w:val="D4D4D4"/>
          <w:sz w:val="21"/>
          <w:szCs w:val="21"/>
          <w:lang w:eastAsia="uk-UA"/>
        </w:rPr>
        <w:br w:type="page"/>
      </w:r>
    </w:p>
    <w:p w14:paraId="442D2496" w14:textId="77777777" w:rsidR="0093171F" w:rsidRDefault="0093171F" w:rsidP="0093171F">
      <w:pPr>
        <w:pStyle w:val="TableParagraph"/>
        <w:spacing w:line="318" w:lineRule="exac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lastRenderedPageBreak/>
        <w:t>Error403.hbs:</w:t>
      </w:r>
    </w:p>
    <w:p w14:paraId="7428FFC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&lt;!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DOCTYPE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html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63E9099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html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lang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en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7E22151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head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7C90CDE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meta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charset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"UTF-8"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A38052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meta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name=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viewport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content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width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=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device-width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initial-scale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=1.0"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229F10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403 -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Forbidden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E11315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style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49E206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&lt;!-- Стилі --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style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014F0FA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head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1183E8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body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2A23981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div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class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container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328F520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h1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403 -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Forbidden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h1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3F4A809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p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Access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to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this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resource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is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forbidden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.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Please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a</w:t>
      </w:r>
    </w:p>
    <w:p w14:paraId="283383C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href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auth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login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login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a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to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continue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p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B537D9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div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2D055C2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body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1ACFF4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html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7645CCED" w14:textId="696DEE81" w:rsidR="0093171F" w:rsidRDefault="0093171F" w:rsidP="0093171F">
      <w:pPr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4DEAD71D" w14:textId="77777777" w:rsidR="0093171F" w:rsidRDefault="0093171F" w:rsidP="0093171F">
      <w:pPr>
        <w:pStyle w:val="TableParagraph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Error404.hbs:</w:t>
      </w:r>
    </w:p>
    <w:p w14:paraId="39D5DB4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&lt;!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DOCTYPE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html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C4A139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html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lang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en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20DEC88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head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DBE89E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meta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charset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"UTF-8"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1BD2D9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meta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name=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viewport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content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width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=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device-width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initial-scale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=1.0"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404 -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Not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Found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18C0A4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style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472ED4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&lt;!-- Стилі --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style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3805B26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head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D9B068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body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F56E18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div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class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container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315F7F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h1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Error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404 -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Not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Found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h1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0CD794D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p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The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requested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resource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could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not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be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found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this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server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.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Please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check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the</w:t>
      </w:r>
      <w:proofErr w:type="spellEnd"/>
    </w:p>
    <w:p w14:paraId="4576574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URL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or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go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back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to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a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href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tasks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homepage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a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F44747"/>
          <w:sz w:val="21"/>
          <w:szCs w:val="21"/>
          <w:lang w:eastAsia="uk-UA"/>
        </w:rPr>
        <w:t>.&lt;/p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7FED75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div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3699212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body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2B9A374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html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648662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3963AF0B" w14:textId="38504989" w:rsidR="0093171F" w:rsidRDefault="0093171F" w:rsidP="0093171F">
      <w:pPr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05EED9B3" w14:textId="77777777" w:rsidR="0093171F" w:rsidRDefault="0093171F" w:rsidP="0093171F">
      <w:pPr>
        <w:pStyle w:val="TableParagraph"/>
        <w:spacing w:line="319" w:lineRule="exact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pacing w:val="-2"/>
          <w:sz w:val="28"/>
        </w:rPr>
        <w:t>Login_Form.hbs</w:t>
      </w:r>
      <w:proofErr w:type="spellEnd"/>
      <w:r>
        <w:rPr>
          <w:rFonts w:ascii="Times New Roman"/>
          <w:b/>
          <w:spacing w:val="-2"/>
          <w:sz w:val="28"/>
        </w:rPr>
        <w:t>:</w:t>
      </w:r>
    </w:p>
    <w:p w14:paraId="4E8670E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&lt;!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DOCTYPE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html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6A69C5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html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lang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en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0C8C5E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head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15D9C1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meta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charset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"UTF-8"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7F390DE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meta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name=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viewport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content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width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=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device-width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initial-scale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=1.0"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AD6DC3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User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Login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2FCBF1A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style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E02067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&lt;!-- Стилі --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style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EBF77B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head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260C24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body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50A287D" w14:textId="70AA3FCE" w:rsid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div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class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container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E5EC76F" w14:textId="77777777" w:rsidR="0093171F" w:rsidRDefault="0093171F">
      <w:pPr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>
        <w:rPr>
          <w:rFonts w:ascii="Consolas" w:eastAsia="Times New Roman" w:hAnsi="Consolas"/>
          <w:color w:val="D4D4D4"/>
          <w:sz w:val="21"/>
          <w:szCs w:val="21"/>
          <w:lang w:eastAsia="uk-UA"/>
        </w:rPr>
        <w:br w:type="page"/>
      </w:r>
    </w:p>
    <w:p w14:paraId="6DF5257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1BFFF3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h1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User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Login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h1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7DAE45C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form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action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auth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login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method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="POST"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21B7E5F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for="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:&lt;/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26FE2C8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input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 name="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required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7FFF94F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for="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:&lt;/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0B033BC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input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 name="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required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618E5A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button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submit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Login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button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42E555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form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08D9EA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form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action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registration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method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="GET"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240BA27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button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submit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class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back-btn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Go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to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Registration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button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D6575F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form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86C704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div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231C604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body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2A69A1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html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C72992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B21D8AB" w14:textId="77777777" w:rsidR="0093171F" w:rsidRPr="0093171F" w:rsidRDefault="0093171F" w:rsidP="0093171F">
      <w:pPr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4EC2F0B9" w14:textId="77777777" w:rsidR="0093171F" w:rsidRDefault="0093171F" w:rsidP="0093171F">
      <w:pPr>
        <w:pStyle w:val="TableParagraph"/>
        <w:spacing w:line="320" w:lineRule="exact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pacing w:val="-2"/>
          <w:sz w:val="28"/>
        </w:rPr>
        <w:t>Registration_Form.hbs</w:t>
      </w:r>
      <w:proofErr w:type="spellEnd"/>
      <w:r>
        <w:rPr>
          <w:rFonts w:ascii="Times New Roman"/>
          <w:b/>
          <w:spacing w:val="-2"/>
          <w:sz w:val="28"/>
        </w:rPr>
        <w:t>:</w:t>
      </w:r>
    </w:p>
    <w:p w14:paraId="61E468E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&lt;!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DOCTYPE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html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298BDD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html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lang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en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8B7676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head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meta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charset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"UTF-8"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7F0697C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meta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name=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viewport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content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width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=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device-width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initial-scale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=1.0"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AF9CAC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User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Registration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BE5A06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style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347039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&lt;!-- Стилі --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style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6612A2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head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389A9E1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body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EAEB6BD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div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class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container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2FA52BD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h1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User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Registration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h1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E90371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form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action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registration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method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="POST"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2D9D5E1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for="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nickname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Nickname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:&lt;/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092F8D2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input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text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nickname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 name="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nickname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required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00478B4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for="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:&lt;/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3B708C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input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 name="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required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2FD84F9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for="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:&lt;/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87192B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input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 name="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password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required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81762C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for="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age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Age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:&lt;/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43571B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input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number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age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 name="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age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required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1594CC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button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submit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Registration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button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39E273F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form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3F86804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form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action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auth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login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method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="GET"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25F3DF3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button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submit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class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back-btn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Back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to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Login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button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7C6F60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form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6D95B7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div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B968D7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body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79BCFE2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html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37C15D7D" w14:textId="527B8563" w:rsidR="0093171F" w:rsidRDefault="0093171F" w:rsidP="0093171F">
      <w:pPr>
        <w:rPr>
          <w:lang w:val="en-US"/>
        </w:rPr>
      </w:pPr>
    </w:p>
    <w:p w14:paraId="376479AB" w14:textId="77777777" w:rsidR="0093171F" w:rsidRDefault="0093171F" w:rsidP="0093171F">
      <w:pPr>
        <w:pStyle w:val="TableParagraph"/>
        <w:spacing w:line="320" w:lineRule="exact"/>
        <w:rPr>
          <w:rFonts w:ascii="Times New Roman"/>
          <w:b/>
          <w:spacing w:val="-2"/>
          <w:sz w:val="28"/>
        </w:rPr>
      </w:pPr>
    </w:p>
    <w:p w14:paraId="1DD00245" w14:textId="77777777" w:rsidR="0093171F" w:rsidRDefault="0093171F" w:rsidP="0093171F">
      <w:pPr>
        <w:pStyle w:val="TableParagraph"/>
        <w:spacing w:line="320" w:lineRule="exact"/>
        <w:rPr>
          <w:rFonts w:ascii="Times New Roman"/>
          <w:b/>
          <w:spacing w:val="-2"/>
          <w:sz w:val="28"/>
        </w:rPr>
      </w:pPr>
    </w:p>
    <w:p w14:paraId="574EC894" w14:textId="77777777" w:rsidR="0093171F" w:rsidRDefault="0093171F" w:rsidP="0093171F">
      <w:pPr>
        <w:pStyle w:val="TableParagraph"/>
        <w:spacing w:line="320" w:lineRule="exact"/>
        <w:rPr>
          <w:rFonts w:ascii="Times New Roman"/>
          <w:b/>
          <w:spacing w:val="-2"/>
          <w:sz w:val="28"/>
        </w:rPr>
      </w:pPr>
    </w:p>
    <w:p w14:paraId="1A9845E5" w14:textId="77777777" w:rsidR="0093171F" w:rsidRDefault="0093171F" w:rsidP="0093171F">
      <w:pPr>
        <w:pStyle w:val="TableParagraph"/>
        <w:spacing w:line="320" w:lineRule="exact"/>
        <w:rPr>
          <w:rFonts w:ascii="Times New Roman"/>
          <w:b/>
          <w:spacing w:val="-2"/>
          <w:sz w:val="28"/>
        </w:rPr>
      </w:pPr>
    </w:p>
    <w:p w14:paraId="3E2C88F7" w14:textId="77777777" w:rsidR="0093171F" w:rsidRDefault="0093171F" w:rsidP="0093171F">
      <w:pPr>
        <w:pStyle w:val="TableParagraph"/>
        <w:spacing w:line="320" w:lineRule="exact"/>
        <w:rPr>
          <w:rFonts w:ascii="Times New Roman"/>
          <w:b/>
          <w:spacing w:val="-2"/>
          <w:sz w:val="28"/>
        </w:rPr>
      </w:pPr>
    </w:p>
    <w:p w14:paraId="423ACFA9" w14:textId="5EBE1B5C" w:rsidR="0093171F" w:rsidRDefault="0093171F" w:rsidP="0093171F">
      <w:pPr>
        <w:pStyle w:val="TableParagraph"/>
        <w:spacing w:line="320" w:lineRule="exact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pacing w:val="-2"/>
          <w:sz w:val="28"/>
        </w:rPr>
        <w:lastRenderedPageBreak/>
        <w:t>usersShowList.hbs</w:t>
      </w:r>
      <w:proofErr w:type="spellEnd"/>
      <w:r>
        <w:rPr>
          <w:rFonts w:ascii="Times New Roman"/>
          <w:b/>
          <w:spacing w:val="-2"/>
          <w:sz w:val="28"/>
        </w:rPr>
        <w:t>:</w:t>
      </w:r>
    </w:p>
    <w:p w14:paraId="2E6865F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&lt;!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DOCTYPE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html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761D919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html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lang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en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676769A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head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54C379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meta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charset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"UTF-8"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7FE014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meta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name=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viewport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content</w:t>
      </w:r>
      <w:proofErr w:type="spellEnd"/>
      <w:r w:rsidRPr="0093171F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width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=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device-width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initial-scale</w:t>
      </w:r>
      <w:proofErr w:type="spellEnd"/>
      <w:r w:rsidRPr="0093171F">
        <w:rPr>
          <w:rFonts w:ascii="Consolas" w:eastAsia="Times New Roman" w:hAnsi="Consolas"/>
          <w:color w:val="CE9178"/>
          <w:sz w:val="21"/>
          <w:szCs w:val="21"/>
          <w:lang w:eastAsia="uk-UA"/>
        </w:rPr>
        <w:t>=1.0"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6842E6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User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List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title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7F4F9F0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style</w:t>
      </w:r>
      <w:proofErr w:type="spellEnd"/>
      <w:r w:rsidRPr="0093171F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6C2541D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&lt;!-- Стилі --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style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C5B537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head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069D89A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body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4B6463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h1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User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List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h1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3FAFE26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table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98D550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thead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E03853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tr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081A9E7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th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Name&lt;/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th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003E355E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th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th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D920D7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th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Age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th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th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Actions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th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71BA8E3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tr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B2ACABC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thead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3B03F9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tbody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2B84BE5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{{#each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users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}}</w:t>
      </w:r>
    </w:p>
    <w:p w14:paraId="1E876082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tr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A8E1E96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{{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this.nickname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}}&lt;/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93845A5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{{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this.email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}}&lt;/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0ED4AD07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{{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this.age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}}&lt;/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0FFE901B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33EB15E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form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action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user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delete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/{{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this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._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id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}}"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method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="POST"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CB329C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    &lt;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button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submit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Delete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button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057D89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form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251C21D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td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34C30C4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tr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CF7B75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{{/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each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}}</w:t>
      </w:r>
    </w:p>
    <w:p w14:paraId="2641E3F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tbody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8D366A1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table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7114F78A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a</w:t>
      </w: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href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auth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/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logout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class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93171F">
        <w:rPr>
          <w:rFonts w:ascii="Consolas" w:eastAsia="Times New Roman" w:hAnsi="Consolas"/>
          <w:color w:val="569CD6"/>
          <w:sz w:val="21"/>
          <w:szCs w:val="21"/>
          <w:lang w:eastAsia="uk-UA"/>
        </w:rPr>
        <w:t>logout-button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Logout</w:t>
      </w:r>
      <w:proofErr w:type="spellEnd"/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a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C696D28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body</w:t>
      </w:r>
      <w:proofErr w:type="spellEnd"/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038D7379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3171F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93171F">
        <w:rPr>
          <w:rFonts w:ascii="Consolas" w:eastAsia="Times New Roman" w:hAnsi="Consolas"/>
          <w:color w:val="D7BA7D"/>
          <w:sz w:val="21"/>
          <w:szCs w:val="21"/>
          <w:lang w:eastAsia="uk-UA"/>
        </w:rPr>
        <w:t>html</w:t>
      </w:r>
      <w:r w:rsidRPr="0093171F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493978F" w14:textId="77777777" w:rsidR="0093171F" w:rsidRPr="0093171F" w:rsidRDefault="0093171F" w:rsidP="009317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7B913D5" w14:textId="1F50FF56" w:rsidR="0093171F" w:rsidRDefault="0093171F" w:rsidP="0093171F">
      <w:pPr>
        <w:rPr>
          <w:lang w:val="en-US"/>
        </w:rPr>
      </w:pPr>
    </w:p>
    <w:p w14:paraId="66C374C9" w14:textId="77777777" w:rsidR="0093171F" w:rsidRDefault="0093171F" w:rsidP="0093171F">
      <w:pPr>
        <w:pStyle w:val="TableParagraph"/>
        <w:spacing w:line="320" w:lineRule="exact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pacing w:val="-2"/>
          <w:sz w:val="28"/>
        </w:rPr>
        <w:t>UsersTasks.hbs</w:t>
      </w:r>
      <w:proofErr w:type="spellEnd"/>
      <w:r>
        <w:rPr>
          <w:rFonts w:ascii="Times New Roman"/>
          <w:b/>
          <w:spacing w:val="-2"/>
          <w:sz w:val="28"/>
        </w:rPr>
        <w:t>:</w:t>
      </w:r>
    </w:p>
    <w:p w14:paraId="071B05F7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808080"/>
          <w:sz w:val="21"/>
          <w:szCs w:val="21"/>
          <w:lang w:eastAsia="uk-UA"/>
        </w:rPr>
        <w:t>&lt;!</w:t>
      </w:r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DOCTYPE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html</w:t>
      </w:r>
      <w:r w:rsidRPr="00451A0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2C0983E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html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lang</w:t>
      </w:r>
      <w:proofErr w:type="spellEnd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en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451A0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219D4F41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head</w:t>
      </w:r>
      <w:proofErr w:type="spellEnd"/>
      <w:r w:rsidRPr="00451A0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2AF62417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451A0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meta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charset</w:t>
      </w:r>
      <w:proofErr w:type="spellEnd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"UTF-8"</w:t>
      </w:r>
      <w:r w:rsidRPr="00451A0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FD35807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451A0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meta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name=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viewport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content</w:t>
      </w:r>
      <w:proofErr w:type="spellEnd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width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=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device-width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initial-scale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=1.0"</w:t>
      </w:r>
      <w:r w:rsidRPr="00451A0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29E4DDEF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451A0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title</w:t>
      </w:r>
      <w:proofErr w:type="spellEnd"/>
      <w:r w:rsidRPr="00451A0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User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Tasks</w:t>
      </w:r>
      <w:proofErr w:type="spellEnd"/>
      <w:r w:rsidRPr="00451A08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title</w:t>
      </w:r>
      <w:proofErr w:type="spellEnd"/>
      <w:r w:rsidRPr="00451A0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C22E80D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451A0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style</w:t>
      </w:r>
      <w:proofErr w:type="spellEnd"/>
      <w:r w:rsidRPr="00451A0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722D0679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&lt;!-- Стилі --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style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45E424C" w14:textId="7E84AA1B" w:rsid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head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27ECF82" w14:textId="77777777" w:rsidR="00451A08" w:rsidRDefault="00451A08">
      <w:pPr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>
        <w:rPr>
          <w:rFonts w:ascii="Consolas" w:eastAsia="Times New Roman" w:hAnsi="Consolas"/>
          <w:color w:val="D4D4D4"/>
          <w:sz w:val="21"/>
          <w:szCs w:val="21"/>
          <w:lang w:eastAsia="uk-UA"/>
        </w:rPr>
        <w:br w:type="page"/>
      </w:r>
    </w:p>
    <w:p w14:paraId="7DE96996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F223EA4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body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0FC9FC0A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div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class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container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2D6B2D2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h1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User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Tasks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h1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196FC0E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&lt;!-- Форма для додавання нового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таску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--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8506FCA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form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action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="/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user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/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tasks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method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="POST"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70DD75E4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for="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title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Title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:&lt;/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7B00A00A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input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text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id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title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" name="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title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placeholder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Enter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title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required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2089558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for="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description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Description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:&lt;/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label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7E563897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textarea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id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description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" name="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description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placeholder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Enter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description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required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textarea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CC60113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button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submit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Add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Task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button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324186E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form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7ACA2EB1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&lt;!-- Таблиця із завданнями --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396E2A5F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table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25C51E8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thead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3ABF117D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tr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F0ECAF1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&lt;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th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Title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th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&lt;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th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Description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th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058C53ED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&lt;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th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Actions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th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737C4C70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tr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028D5E60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thead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046A3BC1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tbody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7A831B67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{{#each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tasks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}}</w:t>
      </w:r>
    </w:p>
    <w:p w14:paraId="12BF2969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&lt;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tr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AA4542C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&lt;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td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{{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this.title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}}&lt;/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td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D3DEA36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&lt;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td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{{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this.description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}}&lt;/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td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B4EE55E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&lt;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class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actions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CC2397D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    &lt;</w:t>
      </w:r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a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href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="/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user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/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tasks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/{{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this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._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id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}}/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edit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Edit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a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2245171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    &lt;</w:t>
      </w:r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a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href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="/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user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/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tasks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/{{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this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._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id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}}/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delete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onclick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event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preventDefault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(); if(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confirm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('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Are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you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sure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you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want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to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delete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this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task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?')) {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document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getElementById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('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delete-form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-{{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this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._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id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}}')</w:t>
      </w:r>
      <w:r w:rsidRPr="00451A08">
        <w:rPr>
          <w:rFonts w:ascii="Consolas" w:eastAsia="Times New Roman" w:hAnsi="Consolas"/>
          <w:color w:val="F44747"/>
          <w:sz w:val="21"/>
          <w:szCs w:val="21"/>
          <w:lang w:eastAsia="uk-UA"/>
        </w:rPr>
        <w:t>.</w:t>
      </w:r>
      <w:proofErr w:type="spellStart"/>
      <w:r w:rsidRPr="00451A08">
        <w:rPr>
          <w:rFonts w:ascii="Consolas" w:eastAsia="Times New Roman" w:hAnsi="Consolas"/>
          <w:color w:val="F44747"/>
          <w:sz w:val="21"/>
          <w:szCs w:val="21"/>
          <w:lang w:eastAsia="uk-UA"/>
        </w:rPr>
        <w:t>submit</w:t>
      </w:r>
      <w:proofErr w:type="spellEnd"/>
      <w:r w:rsidRPr="00451A08">
        <w:rPr>
          <w:rFonts w:ascii="Consolas" w:eastAsia="Times New Roman" w:hAnsi="Consolas"/>
          <w:color w:val="F44747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 }"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Delete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a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6553E81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    &lt;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form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id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delete-form</w:t>
      </w:r>
      <w:proofErr w:type="spellEnd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-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{{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this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._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id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}}"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action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="/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user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/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tasks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/{{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this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._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id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}}/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delete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method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="POST"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style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display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none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;"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1F4BCEA1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        &lt;</w:t>
      </w:r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input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hidden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" name="_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method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value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="DELETE"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3A42C251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        &lt;</w:t>
      </w:r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input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type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hidden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" name="_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csrf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value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="{{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csrfToken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}}"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2E25705F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    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form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D54C945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td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68BA5752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tr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FB4DD59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{{/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each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}}</w:t>
      </w:r>
    </w:p>
    <w:p w14:paraId="689C8322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tbody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575FAD74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table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0C8E2FE2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&lt;</w:t>
      </w:r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a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href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="/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auth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/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logout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" 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class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="</w:t>
      </w: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logout-button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"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  <w:proofErr w:type="spellStart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Logout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a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5CFA46D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div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9E3D3B2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proofErr w:type="spellStart"/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body</w:t>
      </w:r>
      <w:proofErr w:type="spellEnd"/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443D354C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&lt;/</w:t>
      </w:r>
      <w:r w:rsidRPr="00451A08">
        <w:rPr>
          <w:rFonts w:ascii="Consolas" w:eastAsia="Times New Roman" w:hAnsi="Consolas"/>
          <w:color w:val="D7BA7D"/>
          <w:sz w:val="21"/>
          <w:szCs w:val="21"/>
          <w:lang w:eastAsia="uk-UA"/>
        </w:rPr>
        <w:t>html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&gt;</w:t>
      </w:r>
    </w:p>
    <w:p w14:paraId="7B327215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1604F00" w14:textId="0A3CA9EB" w:rsidR="0093171F" w:rsidRDefault="0093171F" w:rsidP="0093171F">
      <w:pPr>
        <w:rPr>
          <w:lang w:val="en-US"/>
        </w:rPr>
      </w:pPr>
    </w:p>
    <w:p w14:paraId="24B62BDD" w14:textId="77777777" w:rsidR="00451A08" w:rsidRDefault="00451A08" w:rsidP="00451A08">
      <w:pPr>
        <w:pStyle w:val="TableParagraph"/>
        <w:rPr>
          <w:rFonts w:ascii="Times New Roman"/>
          <w:b/>
          <w:spacing w:val="-2"/>
          <w:sz w:val="28"/>
        </w:rPr>
      </w:pPr>
    </w:p>
    <w:p w14:paraId="2DDAF7AB" w14:textId="77777777" w:rsidR="00451A08" w:rsidRDefault="00451A08" w:rsidP="00451A08">
      <w:pPr>
        <w:pStyle w:val="TableParagraph"/>
        <w:rPr>
          <w:rFonts w:ascii="Times New Roman"/>
          <w:b/>
          <w:spacing w:val="-2"/>
          <w:sz w:val="28"/>
        </w:rPr>
      </w:pPr>
    </w:p>
    <w:p w14:paraId="1E40ABDF" w14:textId="77777777" w:rsidR="00451A08" w:rsidRDefault="00451A08" w:rsidP="00451A08">
      <w:pPr>
        <w:pStyle w:val="TableParagraph"/>
        <w:rPr>
          <w:rFonts w:ascii="Times New Roman"/>
          <w:b/>
          <w:spacing w:val="-2"/>
          <w:sz w:val="28"/>
        </w:rPr>
      </w:pPr>
    </w:p>
    <w:p w14:paraId="6AE04D79" w14:textId="77777777" w:rsidR="00451A08" w:rsidRDefault="00451A08" w:rsidP="00451A08">
      <w:pPr>
        <w:pStyle w:val="TableParagraph"/>
        <w:rPr>
          <w:rFonts w:ascii="Times New Roman"/>
          <w:b/>
          <w:spacing w:val="-2"/>
          <w:sz w:val="28"/>
        </w:rPr>
      </w:pPr>
    </w:p>
    <w:p w14:paraId="007AD7BC" w14:textId="320E5504" w:rsidR="00451A08" w:rsidRDefault="00451A08" w:rsidP="00451A08">
      <w:pPr>
        <w:pStyle w:val="TableParagraph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lastRenderedPageBreak/>
        <w:t>Server.js:</w:t>
      </w:r>
    </w:p>
    <w:p w14:paraId="61F77575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D61FF5D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dotenv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config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638E8845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express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express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E0EB813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4EC9B0"/>
          <w:sz w:val="21"/>
          <w:szCs w:val="21"/>
          <w:lang w:eastAsia="uk-UA"/>
        </w:rPr>
        <w:t>mongoose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mongoose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5B89827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bodyParser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body-parser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5B1F5B2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session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express-session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72B8C3A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Підключення </w:t>
      </w:r>
      <w:proofErr w:type="spellStart"/>
      <w:r w:rsidRPr="00451A08">
        <w:rPr>
          <w:rFonts w:ascii="Consolas" w:eastAsia="Times New Roman" w:hAnsi="Consolas"/>
          <w:color w:val="6A9955"/>
          <w:sz w:val="21"/>
          <w:szCs w:val="21"/>
          <w:lang w:eastAsia="uk-UA"/>
        </w:rPr>
        <w:t>маршутів</w:t>
      </w:r>
      <w:proofErr w:type="spellEnd"/>
    </w:p>
    <w:p w14:paraId="4CAF4963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userRoutes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'./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routes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/User'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B9F3D44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authRoutes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'./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routes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authorization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6FE65E5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taskRoutes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'./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routes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Tasks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897D657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userListRoutes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'./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routes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UsersShow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4067A68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6A9955"/>
          <w:sz w:val="21"/>
          <w:szCs w:val="21"/>
          <w:lang w:eastAsia="uk-UA"/>
        </w:rPr>
        <w:t>// Екземпляр Express</w:t>
      </w:r>
    </w:p>
    <w:p w14:paraId="4792C777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express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64FAF858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use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bodyParser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urlencoded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({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extended</w:t>
      </w:r>
      <w:proofErr w:type="spellEnd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}));</w:t>
      </w:r>
    </w:p>
    <w:p w14:paraId="0B163930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use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bodyParser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json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());</w:t>
      </w:r>
    </w:p>
    <w:p w14:paraId="6E9CAB85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use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session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({</w:t>
      </w:r>
    </w:p>
    <w:p w14:paraId="0B6CF94B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secret</w:t>
      </w:r>
      <w:proofErr w:type="spellEnd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secret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6EA45BFB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resave</w:t>
      </w:r>
      <w:proofErr w:type="spellEnd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32698CB1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saveUninitialized</w:t>
      </w:r>
      <w:proofErr w:type="spellEnd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proofErr w:type="spellEnd"/>
    </w:p>
    <w:p w14:paraId="16473A58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}));</w:t>
      </w:r>
    </w:p>
    <w:p w14:paraId="459605DB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76B6BC4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function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requireAuth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next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5F12036F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451A08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session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userId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511AB33B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085ACC95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451A08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E67240E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redirect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auth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login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5DF0234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</w:t>
      </w:r>
    </w:p>
    <w:p w14:paraId="07646BEC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328CE6EC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283A953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use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003BAD4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locals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userId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session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userId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5A234383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15E1D308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1369969A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6A9955"/>
          <w:sz w:val="21"/>
          <w:szCs w:val="21"/>
          <w:lang w:eastAsia="uk-UA"/>
        </w:rPr>
        <w:t>// Налаштування для файлів .</w:t>
      </w:r>
      <w:proofErr w:type="spellStart"/>
      <w:r w:rsidRPr="00451A08">
        <w:rPr>
          <w:rFonts w:ascii="Consolas" w:eastAsia="Times New Roman" w:hAnsi="Consolas"/>
          <w:color w:val="6A9955"/>
          <w:sz w:val="21"/>
          <w:szCs w:val="21"/>
          <w:lang w:eastAsia="uk-UA"/>
        </w:rPr>
        <w:t>hbs</w:t>
      </w:r>
      <w:proofErr w:type="spellEnd"/>
    </w:p>
    <w:p w14:paraId="54C34A5E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set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views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__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dirname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views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308C95E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set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view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engine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hbs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3221774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Підключення до </w:t>
      </w:r>
      <w:proofErr w:type="spellStart"/>
      <w:r w:rsidRPr="00451A08">
        <w:rPr>
          <w:rFonts w:ascii="Consolas" w:eastAsia="Times New Roman" w:hAnsi="Consolas"/>
          <w:color w:val="6A9955"/>
          <w:sz w:val="21"/>
          <w:szCs w:val="21"/>
          <w:lang w:eastAsia="uk-UA"/>
        </w:rPr>
        <w:t>бд</w:t>
      </w:r>
      <w:proofErr w:type="spellEnd"/>
      <w:r w:rsidRPr="00451A0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6A9955"/>
          <w:sz w:val="21"/>
          <w:szCs w:val="21"/>
          <w:lang w:eastAsia="uk-UA"/>
        </w:rPr>
        <w:t>MongoDB</w:t>
      </w:r>
      <w:proofErr w:type="spellEnd"/>
    </w:p>
    <w:p w14:paraId="2DEAA418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4EC9B0"/>
          <w:sz w:val="21"/>
          <w:szCs w:val="21"/>
          <w:lang w:eastAsia="uk-UA"/>
        </w:rPr>
        <w:t>mongoose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connect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env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MONGO_URL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{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useNewUrlParser</w:t>
      </w:r>
      <w:proofErr w:type="spellEnd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useUnifiedTopology</w:t>
      </w:r>
      <w:proofErr w:type="spellEnd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</w:p>
    <w:p w14:paraId="1DA5F63A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})</w:t>
      </w:r>
    </w:p>
    <w:p w14:paraId="02E3C9D1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.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then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(() </w:t>
      </w:r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MongoDB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Connected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)) </w:t>
      </w:r>
      <w:r w:rsidRPr="00451A0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Перевірка </w:t>
      </w:r>
      <w:proofErr w:type="spellStart"/>
      <w:r w:rsidRPr="00451A08">
        <w:rPr>
          <w:rFonts w:ascii="Consolas" w:eastAsia="Times New Roman" w:hAnsi="Consolas"/>
          <w:color w:val="6A9955"/>
          <w:sz w:val="21"/>
          <w:szCs w:val="21"/>
          <w:lang w:eastAsia="uk-UA"/>
        </w:rPr>
        <w:t>звязку</w:t>
      </w:r>
      <w:proofErr w:type="spellEnd"/>
      <w:r w:rsidRPr="00451A08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з </w:t>
      </w:r>
      <w:proofErr w:type="spellStart"/>
      <w:r w:rsidRPr="00451A08">
        <w:rPr>
          <w:rFonts w:ascii="Consolas" w:eastAsia="Times New Roman" w:hAnsi="Consolas"/>
          <w:color w:val="6A9955"/>
          <w:sz w:val="21"/>
          <w:szCs w:val="21"/>
          <w:lang w:eastAsia="uk-UA"/>
        </w:rPr>
        <w:t>бд</w:t>
      </w:r>
      <w:proofErr w:type="spellEnd"/>
    </w:p>
    <w:p w14:paraId="77C219FC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    .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catch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));</w:t>
      </w:r>
    </w:p>
    <w:p w14:paraId="6C6BC831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6A9955"/>
          <w:sz w:val="21"/>
          <w:szCs w:val="21"/>
          <w:lang w:eastAsia="uk-UA"/>
        </w:rPr>
        <w:t>// Підключаємо маршрути до додатка</w:t>
      </w:r>
    </w:p>
    <w:p w14:paraId="7DEBE314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use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user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userRoutes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D736A07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use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auth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authRoutes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FB780CF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use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user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tasks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requireAuth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taskRoutes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DD55F1D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use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userListRoutes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DAEB42C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use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next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6242F79D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E223726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B5CEA8"/>
          <w:sz w:val="21"/>
          <w:szCs w:val="21"/>
          <w:lang w:eastAsia="uk-UA"/>
        </w:rPr>
        <w:t>500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send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Something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broke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!'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1AA82F9" w14:textId="78522997" w:rsid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03127A86" w14:textId="77777777" w:rsidR="00451A08" w:rsidRDefault="00451A08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167096B4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56F5FF3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CC0D0C8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use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6C166AE3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redirect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auth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login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30F6553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70AEF97D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3A63689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PORT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env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PORT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D4D4D4"/>
          <w:sz w:val="21"/>
          <w:szCs w:val="21"/>
          <w:lang w:eastAsia="uk-UA"/>
        </w:rPr>
        <w:t>||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B5CEA8"/>
          <w:sz w:val="21"/>
          <w:szCs w:val="21"/>
          <w:lang w:eastAsia="uk-UA"/>
        </w:rPr>
        <w:t>3000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1A86DEA5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listen</w:t>
      </w:r>
      <w:proofErr w:type="spellEnd"/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PORT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() </w:t>
      </w:r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451A08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`Server 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running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on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port</w:t>
      </w:r>
      <w:proofErr w:type="spellEnd"/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451A08">
        <w:rPr>
          <w:rFonts w:ascii="Consolas" w:eastAsia="Times New Roman" w:hAnsi="Consolas"/>
          <w:color w:val="4FC1FF"/>
          <w:sz w:val="21"/>
          <w:szCs w:val="21"/>
          <w:lang w:eastAsia="uk-UA"/>
        </w:rPr>
        <w:t>PORT</w:t>
      </w:r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451A08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));</w:t>
      </w:r>
    </w:p>
    <w:p w14:paraId="544F479B" w14:textId="66310E5C" w:rsidR="00451A08" w:rsidRDefault="00451A08" w:rsidP="0093171F">
      <w:pPr>
        <w:rPr>
          <w:lang w:val="en-US"/>
        </w:rPr>
      </w:pPr>
    </w:p>
    <w:p w14:paraId="51C3E37D" w14:textId="77777777" w:rsidR="00451A08" w:rsidRDefault="00451A08" w:rsidP="00451A08">
      <w:pPr>
        <w:pStyle w:val="TableParagraph"/>
        <w:rPr>
          <w:rFonts w:ascii="Times New Roman"/>
          <w:b/>
          <w:sz w:val="28"/>
        </w:rPr>
      </w:pPr>
      <w:proofErr w:type="gramStart"/>
      <w:r>
        <w:rPr>
          <w:rFonts w:ascii="Times New Roman"/>
          <w:b/>
          <w:sz w:val="28"/>
        </w:rPr>
        <w:t>File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.env</w:t>
      </w:r>
      <w:proofErr w:type="gramEnd"/>
      <w:r>
        <w:rPr>
          <w:rFonts w:ascii="Times New Roman"/>
          <w:b/>
          <w:spacing w:val="-2"/>
          <w:sz w:val="28"/>
        </w:rPr>
        <w:t>:</w:t>
      </w:r>
    </w:p>
    <w:p w14:paraId="5C08F0ED" w14:textId="77777777" w:rsidR="00451A08" w:rsidRPr="00451A08" w:rsidRDefault="00451A08" w:rsidP="00451A0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451A08">
        <w:rPr>
          <w:rFonts w:ascii="Consolas" w:eastAsia="Times New Roman" w:hAnsi="Consolas"/>
          <w:color w:val="569CD6"/>
          <w:sz w:val="21"/>
          <w:szCs w:val="21"/>
          <w:lang w:eastAsia="uk-UA"/>
        </w:rPr>
        <w:t>MONGO_URL</w:t>
      </w:r>
      <w:r w:rsidRPr="00451A08">
        <w:rPr>
          <w:rFonts w:ascii="Consolas" w:eastAsia="Times New Roman" w:hAnsi="Consolas"/>
          <w:color w:val="CCCCCC"/>
          <w:sz w:val="21"/>
          <w:szCs w:val="21"/>
          <w:lang w:eastAsia="uk-UA"/>
        </w:rPr>
        <w:t>=mongodb://localhost:27017/TaskApp</w:t>
      </w:r>
    </w:p>
    <w:p w14:paraId="0300D3A4" w14:textId="7F0DE670" w:rsidR="00451A08" w:rsidRPr="0040540B" w:rsidRDefault="00451A08" w:rsidP="0093171F">
      <w:pPr>
        <w:rPr>
          <w:lang w:val="en-US"/>
        </w:rPr>
      </w:pPr>
    </w:p>
    <w:p w14:paraId="534E49A0" w14:textId="56CABE36" w:rsidR="00AE2799" w:rsidRDefault="00AE2799" w:rsidP="0093171F">
      <w:r>
        <w:rPr>
          <w:noProof/>
        </w:rPr>
        <w:drawing>
          <wp:inline distT="0" distB="0" distL="0" distR="0" wp14:anchorId="65AD0DE9" wp14:editId="02FD9F09">
            <wp:extent cx="6299835" cy="721360"/>
            <wp:effectExtent l="0" t="0" r="571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0253" w14:textId="34C04C73" w:rsidR="00AE2799" w:rsidRDefault="00AE2799" w:rsidP="0093171F">
      <w:pPr>
        <w:rPr>
          <w:lang w:val="en-US"/>
        </w:rPr>
      </w:pPr>
      <w:r>
        <w:rPr>
          <w:noProof/>
        </w:rPr>
        <w:drawing>
          <wp:inline distT="0" distB="0" distL="0" distR="0" wp14:anchorId="40F10780" wp14:editId="79B98A92">
            <wp:extent cx="5000625" cy="1619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9571" w14:textId="458B5DE4" w:rsidR="00AE2799" w:rsidRDefault="00AE2799" w:rsidP="0093171F">
      <w:pPr>
        <w:rPr>
          <w:lang w:val="en-US"/>
        </w:rPr>
      </w:pPr>
      <w:r>
        <w:rPr>
          <w:noProof/>
        </w:rPr>
        <w:drawing>
          <wp:inline distT="0" distB="0" distL="0" distR="0" wp14:anchorId="4FE97CB0" wp14:editId="4B615A15">
            <wp:extent cx="2476500" cy="1733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D1CB" w14:textId="0CEF1F13" w:rsidR="00AE2799" w:rsidRDefault="00AE2799" w:rsidP="0093171F">
      <w:pPr>
        <w:rPr>
          <w:lang w:val="en-US"/>
        </w:rPr>
      </w:pPr>
      <w:r>
        <w:rPr>
          <w:rFonts w:ascii="Times New Roman"/>
          <w:noProof/>
          <w:sz w:val="20"/>
        </w:rPr>
        <w:drawing>
          <wp:inline distT="0" distB="0" distL="0" distR="0" wp14:anchorId="0BAF502C" wp14:editId="12F68C80">
            <wp:extent cx="6299835" cy="2009752"/>
            <wp:effectExtent l="0" t="0" r="5715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D9A5" w14:textId="58581994" w:rsidR="00AE2799" w:rsidRDefault="00AE2799" w:rsidP="009317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303AAF" wp14:editId="3A4820FE">
            <wp:extent cx="3476625" cy="1285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2333" w14:textId="39012351" w:rsidR="00AE2799" w:rsidRDefault="00AE2799" w:rsidP="0093171F">
      <w:pPr>
        <w:rPr>
          <w:lang w:val="en-US"/>
        </w:rPr>
      </w:pPr>
      <w:r>
        <w:rPr>
          <w:rFonts w:ascii="Times New Roman"/>
          <w:noProof/>
          <w:sz w:val="20"/>
        </w:rPr>
        <w:drawing>
          <wp:inline distT="0" distB="0" distL="0" distR="0" wp14:anchorId="51CB4444" wp14:editId="7D7439D0">
            <wp:extent cx="6299835" cy="1599548"/>
            <wp:effectExtent l="0" t="0" r="5715" b="127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9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9E02" w14:textId="21CFFB1A" w:rsidR="00AE2799" w:rsidRPr="00AE2799" w:rsidRDefault="00AE2799" w:rsidP="0093171F">
      <w:pPr>
        <w:rPr>
          <w:lang w:val="ru-RU"/>
        </w:rPr>
      </w:pPr>
      <w:r w:rsidRPr="007739CB">
        <w:rPr>
          <w:rFonts w:ascii="Times New Roman" w:hAnsi="Times New Roman"/>
          <w:b/>
          <w:sz w:val="28"/>
          <w:lang w:val="ru-RU"/>
        </w:rPr>
        <w:t>Висновок:</w:t>
      </w:r>
      <w:r w:rsidRPr="007739CB">
        <w:rPr>
          <w:rFonts w:ascii="Times New Roman" w:hAnsi="Times New Roman"/>
          <w:b/>
          <w:spacing w:val="-12"/>
          <w:sz w:val="28"/>
          <w:lang w:val="ru-RU"/>
        </w:rPr>
        <w:t xml:space="preserve"> </w:t>
      </w:r>
      <w:proofErr w:type="spellStart"/>
      <w:r w:rsidRPr="007739CB">
        <w:rPr>
          <w:rFonts w:ascii="Times New Roman" w:hAnsi="Times New Roman"/>
          <w:sz w:val="28"/>
          <w:lang w:val="ru-RU"/>
        </w:rPr>
        <w:t>навч</w:t>
      </w:r>
      <w:r>
        <w:rPr>
          <w:rFonts w:ascii="Times New Roman" w:hAnsi="Times New Roman"/>
          <w:sz w:val="28"/>
        </w:rPr>
        <w:t>илася</w:t>
      </w:r>
      <w:proofErr w:type="spellEnd"/>
      <w:r w:rsidRPr="007739CB">
        <w:rPr>
          <w:rFonts w:ascii="Times New Roman" w:hAnsi="Times New Roman"/>
          <w:spacing w:val="-7"/>
          <w:sz w:val="28"/>
          <w:lang w:val="ru-RU"/>
        </w:rPr>
        <w:t xml:space="preserve"> </w:t>
      </w:r>
      <w:proofErr w:type="spellStart"/>
      <w:r w:rsidRPr="007739CB">
        <w:rPr>
          <w:rFonts w:ascii="Times New Roman" w:hAnsi="Times New Roman"/>
          <w:sz w:val="28"/>
          <w:lang w:val="ru-RU"/>
        </w:rPr>
        <w:t>використовувати</w:t>
      </w:r>
      <w:proofErr w:type="spellEnd"/>
      <w:r w:rsidRPr="007739CB">
        <w:rPr>
          <w:rFonts w:ascii="Times New Roman" w:hAnsi="Times New Roman"/>
          <w:spacing w:val="-6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</w:rPr>
        <w:t>mongoDB</w:t>
      </w:r>
      <w:proofErr w:type="spellEnd"/>
      <w:r w:rsidRPr="007739CB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7739CB">
        <w:rPr>
          <w:rFonts w:ascii="Times New Roman" w:hAnsi="Times New Roman"/>
          <w:sz w:val="28"/>
          <w:lang w:val="ru-RU"/>
        </w:rPr>
        <w:t>в</w:t>
      </w:r>
      <w:r w:rsidRPr="007739CB">
        <w:rPr>
          <w:rFonts w:ascii="Times New Roman" w:hAnsi="Times New Roman"/>
          <w:spacing w:val="-7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pacing w:val="-2"/>
          <w:sz w:val="28"/>
        </w:rPr>
        <w:t>NodeJS</w:t>
      </w:r>
      <w:proofErr w:type="spellEnd"/>
      <w:r w:rsidRPr="00AE2799">
        <w:rPr>
          <w:rFonts w:ascii="Times New Roman" w:hAnsi="Times New Roman"/>
          <w:spacing w:val="-2"/>
          <w:sz w:val="28"/>
          <w:lang w:val="ru-RU"/>
        </w:rPr>
        <w:t>.</w:t>
      </w:r>
    </w:p>
    <w:sectPr w:rsidR="00AE2799" w:rsidRPr="00AE2799" w:rsidSect="009F131C">
      <w:headerReference w:type="default" r:id="rId16"/>
      <w:headerReference w:type="first" r:id="rId17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91618" w14:textId="77777777" w:rsidR="0070068D" w:rsidRDefault="0070068D">
      <w:r>
        <w:separator/>
      </w:r>
    </w:p>
  </w:endnote>
  <w:endnote w:type="continuationSeparator" w:id="0">
    <w:p w14:paraId="3FB99485" w14:textId="77777777" w:rsidR="0070068D" w:rsidRDefault="0070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57FF2" w14:textId="77777777" w:rsidR="0070068D" w:rsidRDefault="0070068D">
      <w:r>
        <w:separator/>
      </w:r>
    </w:p>
  </w:footnote>
  <w:footnote w:type="continuationSeparator" w:id="0">
    <w:p w14:paraId="7BF7BA5D" w14:textId="77777777" w:rsidR="0070068D" w:rsidRDefault="00700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599A8BAC">
              <wp:simplePos x="0" y="0"/>
              <wp:positionH relativeFrom="page">
                <wp:posOffset>697865</wp:posOffset>
              </wp:positionH>
              <wp:positionV relativeFrom="page">
                <wp:align>center</wp:align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3E2202D6" w:rsidR="00326D2B" w:rsidRPr="0040540B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F27BF3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9F4A8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12</w:t>
                            </w:r>
                            <w:r w:rsidR="00F27BF3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414ECC" w:rsidRPr="009F4A8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8765C1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26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40540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3-4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4.95pt;margin-top:0;width:518.8pt;height:802.3pt;z-index:251657728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3E2202D6" w:rsidR="00326D2B" w:rsidRPr="0040540B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F27BF3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9F4A8D">
                        <w:rPr>
                          <w:rFonts w:ascii="Calibri" w:hAnsi="Calibri"/>
                          <w:sz w:val="24"/>
                          <w:szCs w:val="24"/>
                        </w:rPr>
                        <w:t>12</w:t>
                      </w:r>
                      <w:r w:rsidR="00F27BF3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414ECC" w:rsidRPr="009F4A8D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8765C1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26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40540B">
                        <w:rPr>
                          <w:rFonts w:ascii="Calibri" w:hAnsi="Calibri"/>
                          <w:sz w:val="24"/>
                          <w:szCs w:val="24"/>
                        </w:rPr>
                        <w:t>3-4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4A2CF418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2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10CF3C3D" w:rsidR="00326D2B" w:rsidRPr="008765C1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C95106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F27BF3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3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E0570" w:rsidRPr="009F4A8D">
                              <w:rPr>
                                <w:rFonts w:ascii="Calibri" w:hAnsi="Calibri"/>
                                <w:szCs w:val="28"/>
                              </w:rPr>
                              <w:t>12</w:t>
                            </w:r>
                            <w:r w:rsidR="00B630FE" w:rsidRPr="009F4A8D">
                              <w:rPr>
                                <w:rFonts w:ascii="Calibri" w:hAnsi="Calibri"/>
                                <w:szCs w:val="28"/>
                              </w:rPr>
                              <w:t>1</w:t>
                            </w:r>
                            <w:r w:rsidR="005F7A49" w:rsidRPr="009F4A8D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8765C1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26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40540B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3-4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2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2A3824C0" w:rsidR="00326D2B" w:rsidRPr="008765C1" w:rsidRDefault="008765C1" w:rsidP="00B6678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Проховська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</w:rPr>
                                <w:t xml:space="preserve">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68A35876" w:rsidR="00326D2B" w:rsidRPr="00BE6017" w:rsidRDefault="008765C1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Лисенко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 xml:space="preserve"> М.С</w:t>
                              </w:r>
                              <w:r w:rsidR="00BE6017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3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50D32910" w:rsidR="00326D2B" w:rsidRPr="008765C1" w:rsidRDefault="00326D2B" w:rsidP="00B66788">
                              <w:pPr>
                                <w:pStyle w:val="a5"/>
                                <w:rPr>
                                  <w:rFonts w:asciiTheme="minorHAnsi" w:hAnsiTheme="minorHAnsi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131D09FB" w:rsidR="00326D2B" w:rsidRPr="008765C1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B65C78">
                              <w:rPr>
                                <w:lang w:val="ru-RU"/>
                              </w:rPr>
                              <w:t>3-4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6D758CFF" w:rsidR="00326D2B" w:rsidRPr="008765C1" w:rsidRDefault="0040540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Cs/>
                                <w:sz w:val="18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24E62EAB" w:rsidR="00326D2B" w:rsidRPr="00BE6017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2"/>
                                <w:szCs w:val="18"/>
                                <w:lang w:val="en-US"/>
                              </w:rPr>
                            </w:pPr>
                            <w:r w:rsidRPr="00BE6017">
                              <w:rPr>
                                <w:rFonts w:ascii="Arial" w:hAnsi="Arial"/>
                                <w:szCs w:val="16"/>
                              </w:rPr>
                              <w:t>ФІКТ</w:t>
                            </w:r>
                            <w:r w:rsidRPr="00BE6017">
                              <w:rPr>
                                <w:rFonts w:ascii="Times New Roman" w:hAnsi="Times New Roman"/>
                                <w:szCs w:val="16"/>
                              </w:rPr>
                              <w:t>,</w:t>
                            </w:r>
                            <w:r w:rsidRPr="00BE6017">
                              <w:rPr>
                                <w:rFonts w:ascii="Arial" w:hAnsi="Arial"/>
                                <w:szCs w:val="16"/>
                              </w:rPr>
                              <w:t xml:space="preserve"> гр. </w:t>
                            </w:r>
                            <w:r w:rsidR="00B630FE" w:rsidRPr="00BE6017">
                              <w:rPr>
                                <w:rFonts w:ascii="Arial" w:hAnsi="Arial"/>
                                <w:szCs w:val="16"/>
                              </w:rPr>
                              <w:t>ІПЗ</w:t>
                            </w:r>
                            <w:r w:rsidR="009F4A8D" w:rsidRPr="00BE6017">
                              <w:rPr>
                                <w:rFonts w:ascii="Arial" w:hAnsi="Arial"/>
                                <w:szCs w:val="16"/>
                              </w:rPr>
                              <w:t>-22</w:t>
                            </w:r>
                            <w:r w:rsidR="003E0570" w:rsidRPr="00BE6017">
                              <w:rPr>
                                <w:rFonts w:ascii="Arial" w:hAnsi="Arial"/>
                                <w:szCs w:val="16"/>
                              </w:rPr>
                              <w:t>-</w:t>
                            </w:r>
                            <w:r w:rsidR="008765C1">
                              <w:rPr>
                                <w:rFonts w:ascii="Arial" w:hAnsi="Arial"/>
                                <w:sz w:val="32"/>
                                <w:szCs w:val="18"/>
                                <w:lang w:val="ru-RU"/>
                              </w:rPr>
                              <w:t>3</w:t>
                            </w:r>
                            <w:r w:rsidR="00BE6017" w:rsidRPr="00BE6017">
                              <w:rPr>
                                <w:rFonts w:ascii="Arial" w:hAnsi="Arial"/>
                                <w:sz w:val="32"/>
                                <w:szCs w:val="1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10CF3C3D" w:rsidR="00326D2B" w:rsidRPr="008765C1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ru-RU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C95106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F27BF3">
                        <w:rPr>
                          <w:rFonts w:ascii="Calibri" w:hAnsi="Calibri"/>
                          <w:szCs w:val="28"/>
                          <w:lang w:val="en-US"/>
                        </w:rPr>
                        <w:t>3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E0570" w:rsidRPr="009F4A8D">
                        <w:rPr>
                          <w:rFonts w:ascii="Calibri" w:hAnsi="Calibri"/>
                          <w:szCs w:val="28"/>
                        </w:rPr>
                        <w:t>12</w:t>
                      </w:r>
                      <w:r w:rsidR="00B630FE" w:rsidRPr="009F4A8D">
                        <w:rPr>
                          <w:rFonts w:ascii="Calibri" w:hAnsi="Calibri"/>
                          <w:szCs w:val="28"/>
                        </w:rPr>
                        <w:t>1</w:t>
                      </w:r>
                      <w:r w:rsidR="005F7A49" w:rsidRPr="009F4A8D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8765C1">
                        <w:rPr>
                          <w:rFonts w:ascii="Calibri" w:hAnsi="Calibri"/>
                          <w:szCs w:val="28"/>
                          <w:lang w:val="ru-RU"/>
                        </w:rPr>
                        <w:t>26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proofErr w:type="spellStart"/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40540B">
                        <w:rPr>
                          <w:rFonts w:ascii="Calibri" w:hAnsi="Calibri"/>
                          <w:szCs w:val="28"/>
                          <w:lang w:val="ru-RU"/>
                        </w:rPr>
                        <w:t>3-4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9818907" w14:textId="2A3824C0" w:rsidR="00326D2B" w:rsidRPr="008765C1" w:rsidRDefault="008765C1" w:rsidP="00B66788">
                        <w:pPr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Проховська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 xml:space="preserve"> Ю.В.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778D7260" w14:textId="68A35876" w:rsidR="00326D2B" w:rsidRPr="00BE6017" w:rsidRDefault="008765C1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Лисенко</w:t>
                        </w: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 xml:space="preserve"> М.С</w:t>
                        </w:r>
                        <w:r w:rsidR="00BE6017">
                          <w:rPr>
                            <w:rFonts w:asciiTheme="minorHAnsi" w:hAnsiTheme="minorHAnsi" w:cs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50D32910" w:rsidR="00326D2B" w:rsidRPr="008765C1" w:rsidRDefault="00326D2B" w:rsidP="00B66788">
                        <w:pPr>
                          <w:pStyle w:val="a5"/>
                          <w:rPr>
                            <w:rFonts w:asciiTheme="minorHAnsi" w:hAnsiTheme="minorHAnsi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8F6568A" w14:textId="131D09FB" w:rsidR="00326D2B" w:rsidRPr="008765C1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 w:rsidRPr="00A9614E">
                        <w:t>Звіт з лабораторної роботи №</w:t>
                      </w:r>
                      <w:r w:rsidR="00B65C78">
                        <w:rPr>
                          <w:lang w:val="ru-RU"/>
                        </w:rPr>
                        <w:t>3-4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03ED5046" w14:textId="6D758CFF" w:rsidR="00326D2B" w:rsidRPr="008765C1" w:rsidRDefault="0040540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ru-RU"/>
                        </w:rPr>
                      </w:pPr>
                      <w:r>
                        <w:rPr>
                          <w:iCs/>
                          <w:sz w:val="18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5FAC5898" w14:textId="24E62EAB" w:rsidR="00326D2B" w:rsidRPr="00BE6017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2"/>
                          <w:szCs w:val="18"/>
                          <w:lang w:val="en-US"/>
                        </w:rPr>
                      </w:pPr>
                      <w:r w:rsidRPr="00BE6017">
                        <w:rPr>
                          <w:rFonts w:ascii="Arial" w:hAnsi="Arial"/>
                          <w:szCs w:val="16"/>
                        </w:rPr>
                        <w:t>ФІКТ</w:t>
                      </w:r>
                      <w:r w:rsidRPr="00BE6017">
                        <w:rPr>
                          <w:rFonts w:ascii="Times New Roman" w:hAnsi="Times New Roman"/>
                          <w:szCs w:val="16"/>
                        </w:rPr>
                        <w:t>,</w:t>
                      </w:r>
                      <w:r w:rsidRPr="00BE6017">
                        <w:rPr>
                          <w:rFonts w:ascii="Arial" w:hAnsi="Arial"/>
                          <w:szCs w:val="16"/>
                        </w:rPr>
                        <w:t xml:space="preserve"> гр. </w:t>
                      </w:r>
                      <w:r w:rsidR="00B630FE" w:rsidRPr="00BE6017">
                        <w:rPr>
                          <w:rFonts w:ascii="Arial" w:hAnsi="Arial"/>
                          <w:szCs w:val="16"/>
                        </w:rPr>
                        <w:t>ІПЗ</w:t>
                      </w:r>
                      <w:r w:rsidR="009F4A8D" w:rsidRPr="00BE6017">
                        <w:rPr>
                          <w:rFonts w:ascii="Arial" w:hAnsi="Arial"/>
                          <w:szCs w:val="16"/>
                        </w:rPr>
                        <w:t>-22</w:t>
                      </w:r>
                      <w:r w:rsidR="003E0570" w:rsidRPr="00BE6017">
                        <w:rPr>
                          <w:rFonts w:ascii="Arial" w:hAnsi="Arial"/>
                          <w:szCs w:val="16"/>
                        </w:rPr>
                        <w:t>-</w:t>
                      </w:r>
                      <w:r w:rsidR="008765C1">
                        <w:rPr>
                          <w:rFonts w:ascii="Arial" w:hAnsi="Arial"/>
                          <w:sz w:val="32"/>
                          <w:szCs w:val="18"/>
                          <w:lang w:val="ru-RU"/>
                        </w:rPr>
                        <w:t>3</w:t>
                      </w:r>
                      <w:r w:rsidR="00BE6017" w:rsidRPr="00BE6017">
                        <w:rPr>
                          <w:rFonts w:ascii="Arial" w:hAnsi="Arial"/>
                          <w:sz w:val="32"/>
                          <w:szCs w:val="1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582D55"/>
    <w:multiLevelType w:val="hybridMultilevel"/>
    <w:tmpl w:val="A1B426B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 w15:restartNumberingAfterBreak="0">
    <w:nsid w:val="30655BBB"/>
    <w:multiLevelType w:val="hybridMultilevel"/>
    <w:tmpl w:val="D39C89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9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B15AF"/>
    <w:multiLevelType w:val="hybridMultilevel"/>
    <w:tmpl w:val="1B10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A1ED5"/>
    <w:multiLevelType w:val="hybridMultilevel"/>
    <w:tmpl w:val="2260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04DF8"/>
    <w:multiLevelType w:val="hybridMultilevel"/>
    <w:tmpl w:val="F6B2D2F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7" w15:restartNumberingAfterBreak="0">
    <w:nsid w:val="60492240"/>
    <w:multiLevelType w:val="hybridMultilevel"/>
    <w:tmpl w:val="6624D9F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14"/>
  </w:num>
  <w:num w:numId="6">
    <w:abstractNumId w:val="7"/>
  </w:num>
  <w:num w:numId="7">
    <w:abstractNumId w:val="4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18"/>
  </w:num>
  <w:num w:numId="13">
    <w:abstractNumId w:val="9"/>
  </w:num>
  <w:num w:numId="14">
    <w:abstractNumId w:val="19"/>
  </w:num>
  <w:num w:numId="15">
    <w:abstractNumId w:val="6"/>
  </w:num>
  <w:num w:numId="16">
    <w:abstractNumId w:val="15"/>
  </w:num>
  <w:num w:numId="17">
    <w:abstractNumId w:val="2"/>
  </w:num>
  <w:num w:numId="18">
    <w:abstractNumId w:val="17"/>
  </w:num>
  <w:num w:numId="19">
    <w:abstractNumId w:val="16"/>
  </w:num>
  <w:num w:numId="20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77A47"/>
    <w:rsid w:val="00080607"/>
    <w:rsid w:val="000806C9"/>
    <w:rsid w:val="00082DDA"/>
    <w:rsid w:val="000904F3"/>
    <w:rsid w:val="00090E3B"/>
    <w:rsid w:val="00096498"/>
    <w:rsid w:val="000A0914"/>
    <w:rsid w:val="000B0280"/>
    <w:rsid w:val="000B368B"/>
    <w:rsid w:val="000B5891"/>
    <w:rsid w:val="000B6153"/>
    <w:rsid w:val="000B6D0F"/>
    <w:rsid w:val="000C5159"/>
    <w:rsid w:val="000C5C39"/>
    <w:rsid w:val="000D2C0A"/>
    <w:rsid w:val="000E177B"/>
    <w:rsid w:val="000E555D"/>
    <w:rsid w:val="000E57FF"/>
    <w:rsid w:val="000F12CA"/>
    <w:rsid w:val="000F2684"/>
    <w:rsid w:val="000F7DC9"/>
    <w:rsid w:val="0011226C"/>
    <w:rsid w:val="00113BC9"/>
    <w:rsid w:val="00122665"/>
    <w:rsid w:val="00122766"/>
    <w:rsid w:val="00123871"/>
    <w:rsid w:val="00125EC3"/>
    <w:rsid w:val="001269DF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C4003"/>
    <w:rsid w:val="001D0306"/>
    <w:rsid w:val="001D1CB5"/>
    <w:rsid w:val="001D4143"/>
    <w:rsid w:val="001E02DE"/>
    <w:rsid w:val="001E6442"/>
    <w:rsid w:val="001F21A6"/>
    <w:rsid w:val="0020038E"/>
    <w:rsid w:val="00200C8D"/>
    <w:rsid w:val="002033DA"/>
    <w:rsid w:val="00205AB0"/>
    <w:rsid w:val="00211AF6"/>
    <w:rsid w:val="002151B1"/>
    <w:rsid w:val="00220A87"/>
    <w:rsid w:val="00221EF8"/>
    <w:rsid w:val="00236856"/>
    <w:rsid w:val="0023756D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29D4"/>
    <w:rsid w:val="002869A1"/>
    <w:rsid w:val="00287D22"/>
    <w:rsid w:val="00292C8B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CD6"/>
    <w:rsid w:val="00323DB1"/>
    <w:rsid w:val="00326D2B"/>
    <w:rsid w:val="003275ED"/>
    <w:rsid w:val="00327A67"/>
    <w:rsid w:val="00333F7F"/>
    <w:rsid w:val="003364A1"/>
    <w:rsid w:val="00340180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1C53"/>
    <w:rsid w:val="003B2DB3"/>
    <w:rsid w:val="003B4B06"/>
    <w:rsid w:val="003B5078"/>
    <w:rsid w:val="003B6CE9"/>
    <w:rsid w:val="003C3807"/>
    <w:rsid w:val="003C70C8"/>
    <w:rsid w:val="003D0A01"/>
    <w:rsid w:val="003D2A72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0540B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1A08"/>
    <w:rsid w:val="00452B66"/>
    <w:rsid w:val="00454D51"/>
    <w:rsid w:val="004573EE"/>
    <w:rsid w:val="00461523"/>
    <w:rsid w:val="00473FC9"/>
    <w:rsid w:val="00482385"/>
    <w:rsid w:val="0048324E"/>
    <w:rsid w:val="004875EA"/>
    <w:rsid w:val="004935B2"/>
    <w:rsid w:val="00493AC4"/>
    <w:rsid w:val="004953D0"/>
    <w:rsid w:val="004A2797"/>
    <w:rsid w:val="004A37BB"/>
    <w:rsid w:val="004A6B13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216"/>
    <w:rsid w:val="00512BD1"/>
    <w:rsid w:val="00514614"/>
    <w:rsid w:val="00525897"/>
    <w:rsid w:val="00530562"/>
    <w:rsid w:val="00532F0B"/>
    <w:rsid w:val="00540B21"/>
    <w:rsid w:val="005422A1"/>
    <w:rsid w:val="005453C2"/>
    <w:rsid w:val="00553613"/>
    <w:rsid w:val="00565C41"/>
    <w:rsid w:val="00567D1E"/>
    <w:rsid w:val="005A20E1"/>
    <w:rsid w:val="005A2112"/>
    <w:rsid w:val="005A45E1"/>
    <w:rsid w:val="005C1C89"/>
    <w:rsid w:val="005D422A"/>
    <w:rsid w:val="005E3725"/>
    <w:rsid w:val="005E6DEE"/>
    <w:rsid w:val="005F747D"/>
    <w:rsid w:val="005F7A49"/>
    <w:rsid w:val="006000F9"/>
    <w:rsid w:val="00600372"/>
    <w:rsid w:val="0060196C"/>
    <w:rsid w:val="0060519B"/>
    <w:rsid w:val="00614573"/>
    <w:rsid w:val="00615CBE"/>
    <w:rsid w:val="00617F80"/>
    <w:rsid w:val="00620937"/>
    <w:rsid w:val="006219FD"/>
    <w:rsid w:val="00623075"/>
    <w:rsid w:val="00624750"/>
    <w:rsid w:val="00624799"/>
    <w:rsid w:val="00627C94"/>
    <w:rsid w:val="0064423F"/>
    <w:rsid w:val="006470A2"/>
    <w:rsid w:val="00651D76"/>
    <w:rsid w:val="00656D25"/>
    <w:rsid w:val="0066143A"/>
    <w:rsid w:val="00662CAD"/>
    <w:rsid w:val="00671F1E"/>
    <w:rsid w:val="00677276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0068D"/>
    <w:rsid w:val="007102E5"/>
    <w:rsid w:val="007131A7"/>
    <w:rsid w:val="007204D3"/>
    <w:rsid w:val="00723BB9"/>
    <w:rsid w:val="0072667C"/>
    <w:rsid w:val="00731D7D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95A25"/>
    <w:rsid w:val="007A1824"/>
    <w:rsid w:val="007A3BF3"/>
    <w:rsid w:val="007A6392"/>
    <w:rsid w:val="007A765F"/>
    <w:rsid w:val="007B3129"/>
    <w:rsid w:val="007B4933"/>
    <w:rsid w:val="007C18C6"/>
    <w:rsid w:val="007C2A90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11F0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6300C"/>
    <w:rsid w:val="00865F49"/>
    <w:rsid w:val="00872C33"/>
    <w:rsid w:val="008765C1"/>
    <w:rsid w:val="00880C42"/>
    <w:rsid w:val="00891FC2"/>
    <w:rsid w:val="00892EAE"/>
    <w:rsid w:val="008A4C80"/>
    <w:rsid w:val="008B5588"/>
    <w:rsid w:val="008C11F3"/>
    <w:rsid w:val="008C274D"/>
    <w:rsid w:val="008D133E"/>
    <w:rsid w:val="008D21A7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1545"/>
    <w:rsid w:val="00922CCA"/>
    <w:rsid w:val="00923505"/>
    <w:rsid w:val="0093171F"/>
    <w:rsid w:val="00933AB4"/>
    <w:rsid w:val="00933C7E"/>
    <w:rsid w:val="00941C18"/>
    <w:rsid w:val="00954B94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4FED"/>
    <w:rsid w:val="009D555D"/>
    <w:rsid w:val="009D710D"/>
    <w:rsid w:val="009E4C33"/>
    <w:rsid w:val="009F131C"/>
    <w:rsid w:val="009F2452"/>
    <w:rsid w:val="009F44ED"/>
    <w:rsid w:val="009F4A8D"/>
    <w:rsid w:val="009F7A31"/>
    <w:rsid w:val="00A002D3"/>
    <w:rsid w:val="00A00DB0"/>
    <w:rsid w:val="00A04A26"/>
    <w:rsid w:val="00A0643F"/>
    <w:rsid w:val="00A159B5"/>
    <w:rsid w:val="00A222BA"/>
    <w:rsid w:val="00A23E05"/>
    <w:rsid w:val="00A240D6"/>
    <w:rsid w:val="00A26D2B"/>
    <w:rsid w:val="00A272EA"/>
    <w:rsid w:val="00A30E99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248D"/>
    <w:rsid w:val="00A8766E"/>
    <w:rsid w:val="00A9018D"/>
    <w:rsid w:val="00A91C16"/>
    <w:rsid w:val="00A92B43"/>
    <w:rsid w:val="00A93C50"/>
    <w:rsid w:val="00A9496F"/>
    <w:rsid w:val="00A9614E"/>
    <w:rsid w:val="00A96FF1"/>
    <w:rsid w:val="00AA0574"/>
    <w:rsid w:val="00AA1465"/>
    <w:rsid w:val="00AB074F"/>
    <w:rsid w:val="00AB782D"/>
    <w:rsid w:val="00AC0C81"/>
    <w:rsid w:val="00AC5470"/>
    <w:rsid w:val="00AC59DC"/>
    <w:rsid w:val="00AC70EB"/>
    <w:rsid w:val="00AD2B0E"/>
    <w:rsid w:val="00AE2799"/>
    <w:rsid w:val="00AF1D01"/>
    <w:rsid w:val="00B042D0"/>
    <w:rsid w:val="00B176AA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30FE"/>
    <w:rsid w:val="00B65C78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6B9C"/>
    <w:rsid w:val="00BC73F0"/>
    <w:rsid w:val="00BD1C54"/>
    <w:rsid w:val="00BD2A90"/>
    <w:rsid w:val="00BD312C"/>
    <w:rsid w:val="00BE29DC"/>
    <w:rsid w:val="00BE6017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3795F"/>
    <w:rsid w:val="00C4138D"/>
    <w:rsid w:val="00C41A26"/>
    <w:rsid w:val="00C44231"/>
    <w:rsid w:val="00C47DBE"/>
    <w:rsid w:val="00C517CB"/>
    <w:rsid w:val="00C65061"/>
    <w:rsid w:val="00C656A0"/>
    <w:rsid w:val="00C7082F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C410A"/>
    <w:rsid w:val="00CD02D8"/>
    <w:rsid w:val="00CD05E6"/>
    <w:rsid w:val="00CD3F72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250AB"/>
    <w:rsid w:val="00D30F65"/>
    <w:rsid w:val="00D40102"/>
    <w:rsid w:val="00D4116C"/>
    <w:rsid w:val="00D76515"/>
    <w:rsid w:val="00D843A0"/>
    <w:rsid w:val="00D85745"/>
    <w:rsid w:val="00D86870"/>
    <w:rsid w:val="00D93423"/>
    <w:rsid w:val="00D9398B"/>
    <w:rsid w:val="00DA5908"/>
    <w:rsid w:val="00DA6BAF"/>
    <w:rsid w:val="00DC364C"/>
    <w:rsid w:val="00DC4471"/>
    <w:rsid w:val="00DC45F2"/>
    <w:rsid w:val="00DD4CAF"/>
    <w:rsid w:val="00DD748B"/>
    <w:rsid w:val="00DE1ACC"/>
    <w:rsid w:val="00DE1AEF"/>
    <w:rsid w:val="00DF189B"/>
    <w:rsid w:val="00DF53AD"/>
    <w:rsid w:val="00DF53B9"/>
    <w:rsid w:val="00DF5C55"/>
    <w:rsid w:val="00DF7A47"/>
    <w:rsid w:val="00E01025"/>
    <w:rsid w:val="00E06076"/>
    <w:rsid w:val="00E10B0C"/>
    <w:rsid w:val="00E170FC"/>
    <w:rsid w:val="00E2262E"/>
    <w:rsid w:val="00E2483A"/>
    <w:rsid w:val="00E27300"/>
    <w:rsid w:val="00E32C65"/>
    <w:rsid w:val="00E362CD"/>
    <w:rsid w:val="00E46FB5"/>
    <w:rsid w:val="00E5057F"/>
    <w:rsid w:val="00E50895"/>
    <w:rsid w:val="00E50DCF"/>
    <w:rsid w:val="00E51FEA"/>
    <w:rsid w:val="00E53AC5"/>
    <w:rsid w:val="00E57033"/>
    <w:rsid w:val="00E673BB"/>
    <w:rsid w:val="00E6780A"/>
    <w:rsid w:val="00E71B4C"/>
    <w:rsid w:val="00E71BEF"/>
    <w:rsid w:val="00E74BC0"/>
    <w:rsid w:val="00E9429B"/>
    <w:rsid w:val="00EA009D"/>
    <w:rsid w:val="00EA1262"/>
    <w:rsid w:val="00EA2023"/>
    <w:rsid w:val="00EA3249"/>
    <w:rsid w:val="00EA52EB"/>
    <w:rsid w:val="00EA5ADE"/>
    <w:rsid w:val="00EA73B0"/>
    <w:rsid w:val="00EB0B61"/>
    <w:rsid w:val="00EB5B61"/>
    <w:rsid w:val="00EC112C"/>
    <w:rsid w:val="00EC4169"/>
    <w:rsid w:val="00EC43D8"/>
    <w:rsid w:val="00EC4AF2"/>
    <w:rsid w:val="00EC5D2D"/>
    <w:rsid w:val="00ED3172"/>
    <w:rsid w:val="00ED766B"/>
    <w:rsid w:val="00EE3126"/>
    <w:rsid w:val="00EE618E"/>
    <w:rsid w:val="00EE78BC"/>
    <w:rsid w:val="00EF2415"/>
    <w:rsid w:val="00EF5F30"/>
    <w:rsid w:val="00F15231"/>
    <w:rsid w:val="00F17459"/>
    <w:rsid w:val="00F20479"/>
    <w:rsid w:val="00F2189D"/>
    <w:rsid w:val="00F269DA"/>
    <w:rsid w:val="00F27BF3"/>
    <w:rsid w:val="00F3405A"/>
    <w:rsid w:val="00F34608"/>
    <w:rsid w:val="00F615BF"/>
    <w:rsid w:val="00F62A91"/>
    <w:rsid w:val="00F62F59"/>
    <w:rsid w:val="00F63918"/>
    <w:rsid w:val="00F661BD"/>
    <w:rsid w:val="00F66247"/>
    <w:rsid w:val="00F678FC"/>
    <w:rsid w:val="00F704CD"/>
    <w:rsid w:val="00F71435"/>
    <w:rsid w:val="00F72A9C"/>
    <w:rsid w:val="00F73991"/>
    <w:rsid w:val="00F757CA"/>
    <w:rsid w:val="00F80F7D"/>
    <w:rsid w:val="00F874F6"/>
    <w:rsid w:val="00F923F7"/>
    <w:rsid w:val="00F93D4C"/>
    <w:rsid w:val="00F94F15"/>
    <w:rsid w:val="00F958E1"/>
    <w:rsid w:val="00F96C97"/>
    <w:rsid w:val="00FA3A42"/>
    <w:rsid w:val="00FA506C"/>
    <w:rsid w:val="00FB353D"/>
    <w:rsid w:val="00FB4F85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1DA3F89-B25B-49AB-9F9F-0A348F67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styleId="af8">
    <w:name w:val="Unresolved Mention"/>
    <w:basedOn w:val="a0"/>
    <w:uiPriority w:val="99"/>
    <w:semiHidden/>
    <w:unhideWhenUsed/>
    <w:rsid w:val="00921545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rsid w:val="0093171F"/>
    <w:pPr>
      <w:widowControl w:val="0"/>
      <w:autoSpaceDE w:val="0"/>
      <w:autoSpaceDN w:val="0"/>
      <w:spacing w:after="0" w:line="240" w:lineRule="auto"/>
      <w:ind w:left="281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17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47</TotalTime>
  <Pages>16</Pages>
  <Words>13259</Words>
  <Characters>7559</Characters>
  <Application>Microsoft Office Word</Application>
  <DocSecurity>0</DocSecurity>
  <Lines>62</Lines>
  <Paragraphs>41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20777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Проховська Юля</dc:creator>
  <cp:keywords/>
  <dc:description/>
  <cp:lastModifiedBy>Денис Петров</cp:lastModifiedBy>
  <cp:revision>5</cp:revision>
  <cp:lastPrinted>2023-11-18T11:10:00Z</cp:lastPrinted>
  <dcterms:created xsi:type="dcterms:W3CDTF">2024-06-23T13:50:00Z</dcterms:created>
  <dcterms:modified xsi:type="dcterms:W3CDTF">2024-06-23T17:15:00Z</dcterms:modified>
</cp:coreProperties>
</file>