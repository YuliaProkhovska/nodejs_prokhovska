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B78" w14:textId="5B7D587D" w:rsidR="00D863E1" w:rsidRPr="00DF3528" w:rsidRDefault="00D863E1" w:rsidP="00D863E1">
      <w:pPr>
        <w:pStyle w:val="TableParagraph"/>
        <w:ind w:left="629" w:right="515"/>
        <w:jc w:val="center"/>
        <w:rPr>
          <w:rFonts w:ascii="Times New Roman" w:hAnsi="Times New Roman"/>
          <w:b/>
          <w:sz w:val="30"/>
          <w:lang w:val="ru-RU"/>
        </w:rPr>
      </w:pPr>
      <w:r>
        <w:rPr>
          <w:rFonts w:ascii="Times New Roman" w:hAnsi="Times New Roman"/>
          <w:b/>
          <w:sz w:val="30"/>
        </w:rPr>
        <w:t>ЛАБОРАТОРНА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РОБОТА</w:t>
      </w:r>
      <w:r>
        <w:rPr>
          <w:rFonts w:ascii="Times New Roman" w:hAnsi="Times New Roman"/>
          <w:b/>
          <w:spacing w:val="-5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№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 w:rsidR="00DF3528" w:rsidRPr="00DF3528">
        <w:rPr>
          <w:rFonts w:ascii="Times New Roman" w:hAnsi="Times New Roman"/>
          <w:b/>
          <w:sz w:val="30"/>
          <w:lang w:val="ru-RU"/>
        </w:rPr>
        <w:t>6</w:t>
      </w:r>
    </w:p>
    <w:p w14:paraId="0AFB6F0A" w14:textId="77777777" w:rsidR="00DF3528" w:rsidRDefault="00DF3528" w:rsidP="00DF3528">
      <w:pPr>
        <w:pStyle w:val="TableParagraph"/>
        <w:spacing w:before="195"/>
        <w:ind w:left="285" w:right="23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Протокол</w:t>
      </w:r>
      <w:r>
        <w:rPr>
          <w:rFonts w:ascii="Times New Roman" w:hAnsi="Times New Roman"/>
          <w:spacing w:val="-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WebSocket</w:t>
      </w:r>
      <w:proofErr w:type="spellEnd"/>
      <w:r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Використання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Socket.io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для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розробки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чат- </w:t>
      </w:r>
      <w:r>
        <w:rPr>
          <w:rFonts w:ascii="Times New Roman" w:hAnsi="Times New Roman"/>
          <w:spacing w:val="-2"/>
          <w:sz w:val="32"/>
        </w:rPr>
        <w:t>додатків.</w:t>
      </w:r>
    </w:p>
    <w:p w14:paraId="6ADF8D60" w14:textId="77777777" w:rsidR="00DF3528" w:rsidRDefault="00DF3528" w:rsidP="00DF3528">
      <w:pPr>
        <w:pStyle w:val="TableParagraph"/>
        <w:spacing w:before="1"/>
        <w:ind w:left="285" w:right="23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Project03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“</w:t>
      </w:r>
      <w:proofErr w:type="spellStart"/>
      <w:r>
        <w:rPr>
          <w:rFonts w:ascii="Times New Roman" w:hAnsi="Times New Roman"/>
          <w:sz w:val="32"/>
        </w:rPr>
        <w:t>Chat</w:t>
      </w:r>
      <w:proofErr w:type="spellEnd"/>
      <w:r>
        <w:rPr>
          <w:rFonts w:ascii="Times New Roman" w:hAnsi="Times New Roman"/>
          <w:spacing w:val="-9"/>
          <w:sz w:val="32"/>
        </w:rPr>
        <w:t xml:space="preserve"> </w:t>
      </w:r>
      <w:proofErr w:type="spellStart"/>
      <w:r>
        <w:rPr>
          <w:rFonts w:ascii="Times New Roman" w:hAnsi="Times New Roman"/>
          <w:spacing w:val="-2"/>
          <w:sz w:val="32"/>
        </w:rPr>
        <w:t>Application</w:t>
      </w:r>
      <w:proofErr w:type="spellEnd"/>
      <w:r>
        <w:rPr>
          <w:rFonts w:ascii="Times New Roman" w:hAnsi="Times New Roman"/>
          <w:spacing w:val="-2"/>
          <w:sz w:val="32"/>
        </w:rPr>
        <w:t>”</w:t>
      </w:r>
    </w:p>
    <w:p w14:paraId="1D3F854D" w14:textId="77777777" w:rsidR="00DF3528" w:rsidRDefault="00DF3528" w:rsidP="00DF3528">
      <w:pPr>
        <w:pStyle w:val="TableParagraph"/>
        <w:spacing w:before="6"/>
        <w:rPr>
          <w:rFonts w:ascii="Times New Roman"/>
          <w:sz w:val="16"/>
        </w:rPr>
      </w:pPr>
    </w:p>
    <w:p w14:paraId="28E9A454" w14:textId="624DD67C" w:rsidR="00DF3528" w:rsidRDefault="00DF3528" w:rsidP="00DF3528">
      <w:pPr>
        <w:pStyle w:val="TableParagraph"/>
        <w:ind w:left="3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07F1C4" wp14:editId="540F1963">
            <wp:extent cx="5143500" cy="1981200"/>
            <wp:effectExtent l="0" t="0" r="0" b="0"/>
            <wp:docPr id="109" name="Рисунок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FDB0" w14:textId="77777777" w:rsidR="00DF3528" w:rsidRDefault="00DF3528" w:rsidP="00DF3528">
      <w:pPr>
        <w:pStyle w:val="TableParagraph"/>
        <w:spacing w:before="3"/>
        <w:rPr>
          <w:rFonts w:ascii="Times New Roman"/>
          <w:sz w:val="12"/>
        </w:rPr>
      </w:pPr>
    </w:p>
    <w:p w14:paraId="327E143E" w14:textId="709D435A" w:rsidR="00DF3528" w:rsidRDefault="00DF3528" w:rsidP="00DF3528">
      <w:pPr>
        <w:pStyle w:val="TableParagraph"/>
        <w:ind w:left="3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2D328" wp14:editId="567F66F2">
            <wp:extent cx="5400675" cy="2686050"/>
            <wp:effectExtent l="0" t="0" r="9525" b="0"/>
            <wp:docPr id="108" name="Рисунок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570E" w14:textId="77777777" w:rsidR="00DF3528" w:rsidRDefault="00DF3528" w:rsidP="00DF3528">
      <w:pPr>
        <w:pStyle w:val="TableParagraph"/>
        <w:rPr>
          <w:rFonts w:ascii="Times New Roman"/>
          <w:sz w:val="20"/>
        </w:rPr>
      </w:pPr>
    </w:p>
    <w:p w14:paraId="5EA78754" w14:textId="77777777" w:rsidR="00DF3528" w:rsidRDefault="00DF3528" w:rsidP="00DF3528">
      <w:pPr>
        <w:pStyle w:val="TableParagraph"/>
        <w:rPr>
          <w:rFonts w:ascii="Times New Roman"/>
          <w:sz w:val="20"/>
        </w:rPr>
      </w:pPr>
    </w:p>
    <w:p w14:paraId="60573B01" w14:textId="77777777" w:rsidR="00DF3528" w:rsidRDefault="00DF3528" w:rsidP="005C1C89">
      <w:pPr>
        <w:spacing w:after="0" w:line="360" w:lineRule="auto"/>
        <w:rPr>
          <w:rFonts w:ascii="Times New Roman" w:hAnsi="Times New Roman"/>
        </w:rPr>
      </w:pPr>
    </w:p>
    <w:p w14:paraId="2693201C" w14:textId="0D7F7187" w:rsidR="00282000" w:rsidRDefault="00DF3528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EC52863" wp14:editId="4CAB4F2E">
            <wp:extent cx="1647825" cy="3476625"/>
            <wp:effectExtent l="0" t="0" r="952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3CF" w14:textId="77777777" w:rsidR="00DF3528" w:rsidRDefault="00DF3528" w:rsidP="00DF3528">
      <w:pPr>
        <w:pStyle w:val="TableParagraph"/>
        <w:spacing w:line="322" w:lineRule="exact"/>
        <w:ind w:left="26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проекту:</w:t>
      </w:r>
    </w:p>
    <w:p w14:paraId="6D330B8D" w14:textId="7556D89F" w:rsidR="00DF3528" w:rsidRDefault="00DF3528" w:rsidP="00DF3528">
      <w:pPr>
        <w:spacing w:after="0" w:line="360" w:lineRule="auto"/>
        <w:rPr>
          <w:rFonts w:ascii="Times New Roman"/>
          <w:b/>
          <w:spacing w:val="-2"/>
          <w:sz w:val="28"/>
        </w:rPr>
      </w:pPr>
      <w:r>
        <w:rPr>
          <w:rFonts w:ascii="Times New Roman"/>
          <w:b/>
          <w:spacing w:val="-2"/>
          <w:sz w:val="28"/>
        </w:rPr>
        <w:t>Message.js:</w:t>
      </w:r>
    </w:p>
    <w:p w14:paraId="7B810AE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text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08BD6C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FBB2CD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AB415D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text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9B5A10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createdAt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Date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getTime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37EE986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5759769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E28650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EB8073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generateLocationMessage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url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4F9D51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F70ED2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A47FA6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url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65DB1C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createdAt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Date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getTime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33793AB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4CCF47A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46FC366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4BF960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4EBACD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052783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generateLocationMessage</w:t>
      </w:r>
      <w:proofErr w:type="spellEnd"/>
    </w:p>
    <w:p w14:paraId="26DAB41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FC1430D" w14:textId="6FE29642" w:rsidR="00DF3528" w:rsidRDefault="00DF3528" w:rsidP="00DF3528">
      <w:pPr>
        <w:spacing w:after="0" w:line="360" w:lineRule="auto"/>
        <w:rPr>
          <w:rFonts w:ascii="Times New Roman" w:hAnsi="Times New Roman"/>
        </w:rPr>
      </w:pPr>
    </w:p>
    <w:p w14:paraId="1E588F52" w14:textId="77777777" w:rsidR="00DF3528" w:rsidRDefault="00DF3528" w:rsidP="00DF3528">
      <w:pPr>
        <w:pStyle w:val="TableParagraph"/>
        <w:spacing w:line="319" w:lineRule="exact"/>
        <w:ind w:left="266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rooms.js:</w:t>
      </w:r>
    </w:p>
    <w:p w14:paraId="303222B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0E6B22B3" w14:textId="77777777" w:rsidR="00DF3528" w:rsidRPr="00DF3528" w:rsidRDefault="00DF3528" w:rsidP="00DF352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F1EDA6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getPrivateRooms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DAEB10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1C98E0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3C5A05B2" w14:textId="3D1EEE71" w:rsidR="00DF3528" w:rsidRDefault="00DF352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66AE35D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4995A2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isRoomPrivate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A235D0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trim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69B3F85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inArray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384AB03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45717E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C3DD92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BC0A94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929CE4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3DC0F7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setRoomPrivate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state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C4A9B4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trim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3534CD0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5AAB9F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state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1AD47E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removeFromArr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FACE0A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</w:p>
    <w:p w14:paraId="16326DA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inArray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27A5B8D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private_rooms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push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BB0349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51DF738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60E67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inArray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476B2A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{</w:t>
      </w:r>
    </w:p>
    <w:p w14:paraId="28AFC24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indexOf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9BDC87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0C00B1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6276626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2AAA6B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7CBC6B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removeFromArr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F92AEA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{</w:t>
      </w:r>
    </w:p>
    <w:p w14:paraId="3942E62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indexOf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6853E7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0BA273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splice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07EFD2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72C1FC3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6F65F7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B83D3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B10D4D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getPrivateRooms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FC2645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isRoomPrivate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F8F6F5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setRoomPrivate</w:t>
      </w:r>
      <w:proofErr w:type="spellEnd"/>
    </w:p>
    <w:p w14:paraId="5CAE1B8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1E626D6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2AB4B2D" w14:textId="4453B226" w:rsidR="00DF3528" w:rsidRDefault="00DF3528" w:rsidP="00DF3528">
      <w:pPr>
        <w:spacing w:after="0" w:line="360" w:lineRule="auto"/>
        <w:rPr>
          <w:rFonts w:ascii="Times New Roman" w:hAnsi="Times New Roman"/>
        </w:rPr>
      </w:pPr>
    </w:p>
    <w:p w14:paraId="02A4B4C3" w14:textId="77777777" w:rsidR="00DF3528" w:rsidRDefault="00DF3528" w:rsidP="00DF3528">
      <w:pPr>
        <w:pStyle w:val="TableParagraph"/>
        <w:spacing w:line="320" w:lineRule="exact"/>
        <w:ind w:left="266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users.js:</w:t>
      </w:r>
    </w:p>
    <w:p w14:paraId="7608B16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4689EA7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3F3FC5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addUser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({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224892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Clean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the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data</w:t>
      </w:r>
      <w:proofErr w:type="spellEnd"/>
    </w:p>
    <w:p w14:paraId="3EAE2DB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trim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3B1D17E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trim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6629EE6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1AAB85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Validate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the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data</w:t>
      </w:r>
      <w:proofErr w:type="spellEnd"/>
    </w:p>
    <w:p w14:paraId="3D6E7E74" w14:textId="18108AF7" w:rsid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||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DAFF454" w14:textId="77777777" w:rsidR="00DF3528" w:rsidRDefault="00DF352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3FD98D5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2F5FF6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255104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and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are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required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</w:p>
    <w:p w14:paraId="545D59A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1C45B69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97B4F1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A953B8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Check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for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existing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user</w:t>
      </w:r>
      <w:proofErr w:type="spellEnd"/>
    </w:p>
    <w:p w14:paraId="5A1AA48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existingUser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B25D49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</w:p>
    <w:p w14:paraId="055A462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73422C1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CA1899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Validate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username</w:t>
      </w:r>
      <w:proofErr w:type="spellEnd"/>
    </w:p>
    <w:p w14:paraId="6C27C0E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existingUser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C20BC2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EDF1AC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is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in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</w:p>
    <w:p w14:paraId="701332B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2B8E4C7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0D180F9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F1A69E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Store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user</w:t>
      </w:r>
      <w:proofErr w:type="spellEnd"/>
    </w:p>
    <w:p w14:paraId="635D5AD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</w:t>
      </w:r>
    </w:p>
    <w:p w14:paraId="0F72020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push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3C4BB4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</w:t>
      </w:r>
    </w:p>
    <w:p w14:paraId="4D5192D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4D7B529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1B665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930B22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findIndex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C303B2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159C94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C8B12D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splice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index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)[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1E5E938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2D4F731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5BFE542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6EE409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D31C3F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936C68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056AD19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DF6FED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getUsersInRoom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79C7E4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trim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09A4B4A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filter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EB3E64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269609B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4FE5AE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getUserByUsername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CF187E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());</w:t>
      </w:r>
    </w:p>
    <w:p w14:paraId="28F7E07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486C1C5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688E66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CFC470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addUser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53E8FC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C1E4E8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1B6B841" w14:textId="68E64B1C" w:rsid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getUsersInRoom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5DC616A" w14:textId="77777777" w:rsidR="00DF3528" w:rsidRDefault="00DF352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2F5EF4E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9C7662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getUserByUsername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Add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this</w:t>
      </w:r>
      <w:proofErr w:type="spellEnd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6A9955"/>
          <w:sz w:val="21"/>
          <w:szCs w:val="21"/>
          <w:lang w:eastAsia="uk-UA"/>
        </w:rPr>
        <w:t>line</w:t>
      </w:r>
      <w:proofErr w:type="spellEnd"/>
    </w:p>
    <w:p w14:paraId="01A716D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0224688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9E6351E" w14:textId="5291FD18" w:rsidR="00DF3528" w:rsidRDefault="00DF3528" w:rsidP="00DF3528">
      <w:pPr>
        <w:spacing w:after="0" w:line="360" w:lineRule="auto"/>
        <w:rPr>
          <w:rFonts w:ascii="Times New Roman" w:hAnsi="Times New Roman"/>
        </w:rPr>
      </w:pPr>
    </w:p>
    <w:p w14:paraId="426BDEDD" w14:textId="77777777" w:rsidR="00DF3528" w:rsidRDefault="00DF3528" w:rsidP="00DF3528">
      <w:pPr>
        <w:pStyle w:val="TableParagraph"/>
        <w:spacing w:line="320" w:lineRule="exact"/>
        <w:ind w:left="266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index.js:</w:t>
      </w:r>
    </w:p>
    <w:p w14:paraId="77DC587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B3BFFA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http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http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7CBFC9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socketio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'socket.io'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7A612E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hbs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930374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9C4A4C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"./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js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messange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7F37E2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addUser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getUsersInRoom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getUserByUsername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js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users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33A852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isRoomPrivate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setRoomPrivate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js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713798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12AA8C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6C9AC27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server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EC9B0"/>
          <w:sz w:val="21"/>
          <w:szCs w:val="21"/>
          <w:lang w:eastAsia="uk-UA"/>
        </w:rPr>
        <w:t>http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createServer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8237B6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socketio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server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4427B3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57E6B9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view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engine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DF23B9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static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web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40E4475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0911B9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connection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9DC1A9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join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options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BF3F4A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8FEA66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error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addUser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...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options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})</w:t>
      </w:r>
    </w:p>
    <w:p w14:paraId="3C42AC8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4E1EBE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isRoomPrivate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4A2482A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5B4B97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313C466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7064AE9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18B796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error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3EBE340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error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1DE937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72CBE21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2AC9BF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2E81AE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D5C4D3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Admin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Welcome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!`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90BB74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broadcast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Admin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has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joined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!`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5184519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roomData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5C3B5D2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users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getUsersInRoom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C729E8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</w:t>
      </w:r>
    </w:p>
    <w:p w14:paraId="04397632" w14:textId="77777777" w:rsidR="00DF3528" w:rsidRPr="00DF3528" w:rsidRDefault="00DF3528" w:rsidP="00DF352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B78101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380E177A" w14:textId="274DD363" w:rsid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6FB3511B" w14:textId="77777777" w:rsidR="00DF3528" w:rsidRDefault="00DF352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6EE6CCD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A763F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3B38B0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sendMessage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({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to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9E91BC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EDC714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9F2503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to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FFB1F6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recipient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getUserByUsername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to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FF05D5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recipient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recipient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733A229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recipient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184E772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153D6A0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019997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121149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Recipient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found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or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not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in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the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same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.'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D1ECA4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142EA3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2F1F694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63170FB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6C3363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0A0418E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A3B1FFE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29472C37" w14:textId="77777777" w:rsidR="00DF3528" w:rsidRPr="00DF3528" w:rsidRDefault="00DF3528" w:rsidP="00DF352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br/>
      </w:r>
    </w:p>
    <w:p w14:paraId="2A7804C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setPrivate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95B6AF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32302B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setRoomPrivate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is_checked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12CB5F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Admin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Changed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settings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B4CE1F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F85FE3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6276B8C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F9BB5F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userTyping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3A06806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BC376F0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userTyping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is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typing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...`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64B696F9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callback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BCABAB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3B6A5D7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A908DA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disconnect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696F6F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removeUser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socket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88D3DA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D839E18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F352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D54B17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message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generateMessage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Admin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username</w:t>
      </w:r>
      <w:proofErr w:type="spellEnd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has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left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!`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5283B2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io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to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emit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roomData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43713D3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users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getUsersInRoom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),</w:t>
      </w:r>
    </w:p>
    <w:p w14:paraId="6A46A48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isPrivate</w:t>
      </w:r>
      <w:proofErr w:type="spellEnd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isRoomPrivate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room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3237DD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739F083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370B8D96" w14:textId="59A6CDF4" w:rsid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6F37F2C3" w14:textId="77777777" w:rsidR="00DF3528" w:rsidRDefault="00DF352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7D845B12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143785A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46CEBC4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19D743B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080AD7D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sendFile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web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/index.html'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38C54C7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99D166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app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chat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A70F673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sendFile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web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/chat.html'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AAB5C21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0AFA1E9E" w14:textId="77777777" w:rsidR="00DF3528" w:rsidRPr="00DF3528" w:rsidRDefault="00DF3528" w:rsidP="00DF352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8754D35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server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listen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B5CEA8"/>
          <w:sz w:val="21"/>
          <w:szCs w:val="21"/>
          <w:lang w:eastAsia="uk-UA"/>
        </w:rPr>
        <w:t>3000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F3528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() {</w:t>
      </w:r>
    </w:p>
    <w:p w14:paraId="071FB61F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F3528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F3528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listening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>on</w:t>
      </w:r>
      <w:proofErr w:type="spellEnd"/>
      <w:r w:rsidRPr="00DF352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http://localhost:3000'</w:t>
      </w: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69A868C" w14:textId="77777777" w:rsidR="00DF3528" w:rsidRPr="00DF3528" w:rsidRDefault="00DF3528" w:rsidP="00DF35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F352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45A7568A" w14:textId="50691CF9" w:rsidR="00DF3528" w:rsidRDefault="00DF3528" w:rsidP="00DF3528">
      <w:pPr>
        <w:spacing w:after="0" w:line="360" w:lineRule="auto"/>
        <w:rPr>
          <w:rFonts w:ascii="Times New Roman" w:hAnsi="Times New Roman"/>
        </w:rPr>
      </w:pPr>
    </w:p>
    <w:p w14:paraId="7058CA74" w14:textId="77777777" w:rsidR="00DF3528" w:rsidRDefault="00DF3528" w:rsidP="00DF3528">
      <w:pPr>
        <w:pStyle w:val="TableParagraph"/>
        <w:ind w:left="26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завдання:</w:t>
      </w:r>
    </w:p>
    <w:p w14:paraId="6B89594A" w14:textId="2D56199D" w:rsidR="00DF3528" w:rsidRDefault="00DF3528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913A9AA" wp14:editId="0260C484">
            <wp:extent cx="2543175" cy="18478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EFB" w14:textId="512289E7" w:rsidR="00DF3528" w:rsidRDefault="00DF3528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043FECA" wp14:editId="54A821B9">
            <wp:extent cx="5505450" cy="3766303"/>
            <wp:effectExtent l="0" t="0" r="0" b="571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483" cy="37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38A3" w14:textId="04B882B8" w:rsidR="00DF3528" w:rsidRDefault="00DF3528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72D8A55" wp14:editId="7FFB1E35">
            <wp:extent cx="3648075" cy="194310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735C" w14:textId="6B13266F" w:rsidR="00040A1D" w:rsidRDefault="00040A1D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/>
          <w:noProof/>
          <w:sz w:val="20"/>
        </w:rPr>
        <w:drawing>
          <wp:inline distT="0" distB="0" distL="0" distR="0" wp14:anchorId="5321482C" wp14:editId="3EDA9A20">
            <wp:extent cx="3608671" cy="10778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671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CF8" w14:textId="67C48BCA" w:rsidR="00040A1D" w:rsidRDefault="00040A1D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ACBE4CF" wp14:editId="6B1595E4">
            <wp:extent cx="3590925" cy="136207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736" w14:textId="73F4CAF9" w:rsidR="00040A1D" w:rsidRDefault="00040A1D" w:rsidP="00DF352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99B8408" wp14:editId="3CB5FE42">
            <wp:extent cx="6299835" cy="2306320"/>
            <wp:effectExtent l="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B0A4" w14:textId="0B823274" w:rsidR="00040A1D" w:rsidRPr="005C1C89" w:rsidRDefault="00040A1D" w:rsidP="00040A1D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ході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познайомився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WebSocket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 </w:t>
      </w:r>
      <w:r>
        <w:rPr>
          <w:rFonts w:ascii="Times New Roman" w:hAnsi="Times New Roman"/>
          <w:spacing w:val="-2"/>
          <w:sz w:val="28"/>
        </w:rPr>
        <w:t>Socket.io</w:t>
      </w:r>
    </w:p>
    <w:sectPr w:rsidR="00040A1D" w:rsidRPr="005C1C89" w:rsidSect="009F131C">
      <w:headerReference w:type="default" r:id="rId17"/>
      <w:headerReference w:type="first" r:id="rId18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06CD" w14:textId="77777777" w:rsidR="0015754F" w:rsidRDefault="0015754F">
      <w:r>
        <w:separator/>
      </w:r>
    </w:p>
  </w:endnote>
  <w:endnote w:type="continuationSeparator" w:id="0">
    <w:p w14:paraId="7E93F46C" w14:textId="77777777" w:rsidR="0015754F" w:rsidRDefault="0015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7C2A" w14:textId="77777777" w:rsidR="0015754F" w:rsidRDefault="0015754F">
      <w:r>
        <w:separator/>
      </w:r>
    </w:p>
  </w:footnote>
  <w:footnote w:type="continuationSeparator" w:id="0">
    <w:p w14:paraId="497E7DD4" w14:textId="77777777" w:rsidR="0015754F" w:rsidRDefault="00157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05549E9C" w:rsidR="00326D2B" w:rsidRPr="00282000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196DE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05549E9C" w:rsidR="00326D2B" w:rsidRPr="00282000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196DE7">
                        <w:rPr>
                          <w:rFonts w:ascii="Calibri" w:hAnsi="Calibri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3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0BDA6DA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196DE7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4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134D624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96DE7"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093423D9" w:rsidR="00326D2B" w:rsidRPr="008765C1" w:rsidRDefault="00196DE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01385ED4" w14:textId="50BDA6DA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196DE7">
                        <w:rPr>
                          <w:rFonts w:ascii="Calibri" w:hAnsi="Calibri"/>
                          <w:szCs w:val="2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8F6568A" w14:textId="0134D624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196DE7"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093423D9" w:rsidR="00326D2B" w:rsidRPr="008765C1" w:rsidRDefault="00196DE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0C1"/>
    <w:rsid w:val="00016C4E"/>
    <w:rsid w:val="00022744"/>
    <w:rsid w:val="00032079"/>
    <w:rsid w:val="00037AAE"/>
    <w:rsid w:val="00040786"/>
    <w:rsid w:val="00040A1D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5754F"/>
    <w:rsid w:val="001601C0"/>
    <w:rsid w:val="001604A2"/>
    <w:rsid w:val="001638E4"/>
    <w:rsid w:val="00196DE7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3756D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000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04DD0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3CC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4301B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3517"/>
    <w:rsid w:val="00AB782D"/>
    <w:rsid w:val="00AC0C81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84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62FF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3E1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3528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2710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863E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</TotalTime>
  <Pages>8</Pages>
  <Words>3693</Words>
  <Characters>2106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3</cp:revision>
  <cp:lastPrinted>2023-11-18T11:10:00Z</cp:lastPrinted>
  <dcterms:created xsi:type="dcterms:W3CDTF">2024-06-23T16:34:00Z</dcterms:created>
  <dcterms:modified xsi:type="dcterms:W3CDTF">2024-06-23T17:15:00Z</dcterms:modified>
</cp:coreProperties>
</file>