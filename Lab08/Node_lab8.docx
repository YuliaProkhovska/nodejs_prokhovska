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6BB78" w14:textId="15313030" w:rsidR="00D863E1" w:rsidRDefault="00D863E1" w:rsidP="00D863E1">
      <w:pPr>
        <w:pStyle w:val="TableParagraph"/>
        <w:ind w:left="629" w:right="515"/>
        <w:jc w:val="center"/>
        <w:rPr>
          <w:rFonts w:ascii="Times New Roman" w:hAnsi="Times New Roman"/>
          <w:b/>
          <w:sz w:val="30"/>
        </w:rPr>
      </w:pPr>
      <w:r>
        <w:rPr>
          <w:rFonts w:ascii="Times New Roman" w:hAnsi="Times New Roman"/>
          <w:b/>
          <w:sz w:val="30"/>
        </w:rPr>
        <w:t>ЛАБОРАТОРНА</w:t>
      </w:r>
      <w:r>
        <w:rPr>
          <w:rFonts w:ascii="Times New Roman" w:hAnsi="Times New Roman"/>
          <w:b/>
          <w:spacing w:val="-1"/>
          <w:sz w:val="30"/>
        </w:rPr>
        <w:t xml:space="preserve"> </w:t>
      </w:r>
      <w:r>
        <w:rPr>
          <w:rFonts w:ascii="Times New Roman" w:hAnsi="Times New Roman"/>
          <w:b/>
          <w:sz w:val="30"/>
        </w:rPr>
        <w:t>РОБОТА</w:t>
      </w:r>
      <w:r>
        <w:rPr>
          <w:rFonts w:ascii="Times New Roman" w:hAnsi="Times New Roman"/>
          <w:b/>
          <w:spacing w:val="-5"/>
          <w:sz w:val="30"/>
        </w:rPr>
        <w:t xml:space="preserve"> </w:t>
      </w:r>
      <w:r>
        <w:rPr>
          <w:rFonts w:ascii="Times New Roman" w:hAnsi="Times New Roman"/>
          <w:b/>
          <w:sz w:val="30"/>
        </w:rPr>
        <w:t>№</w:t>
      </w:r>
      <w:r>
        <w:rPr>
          <w:rFonts w:ascii="Times New Roman" w:hAnsi="Times New Roman"/>
          <w:b/>
          <w:spacing w:val="-1"/>
          <w:sz w:val="30"/>
        </w:rPr>
        <w:t xml:space="preserve"> </w:t>
      </w:r>
      <w:r w:rsidR="00BF4576">
        <w:rPr>
          <w:rFonts w:ascii="Times New Roman" w:hAnsi="Times New Roman"/>
          <w:b/>
          <w:sz w:val="30"/>
        </w:rPr>
        <w:t>8</w:t>
      </w:r>
    </w:p>
    <w:p w14:paraId="1C78ACFC" w14:textId="77777777" w:rsidR="00BF4576" w:rsidRDefault="00BF4576" w:rsidP="00BF4576">
      <w:pPr>
        <w:pStyle w:val="TableParagraph"/>
        <w:spacing w:before="53" w:line="278" w:lineRule="auto"/>
        <w:ind w:left="1707" w:right="15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Розробка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тестів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з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використанням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фреймворка</w:t>
      </w:r>
      <w:proofErr w:type="spellEnd"/>
      <w:r>
        <w:rPr>
          <w:rFonts w:ascii="Times New Roman" w:hAnsi="Times New Roman"/>
          <w:b/>
          <w:spacing w:val="-7"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Mocha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</w:p>
    <w:p w14:paraId="5A516BAC" w14:textId="66B3D82A" w:rsidR="00BF4576" w:rsidRDefault="00BF4576" w:rsidP="00BF4576">
      <w:pPr>
        <w:pStyle w:val="TableParagraph"/>
        <w:spacing w:before="53" w:line="278" w:lineRule="auto"/>
        <w:ind w:left="1707" w:right="15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Хід роботи:</w:t>
      </w:r>
    </w:p>
    <w:p w14:paraId="009C979B" w14:textId="77777777" w:rsidR="00BF4576" w:rsidRDefault="00BF4576" w:rsidP="00BF4576">
      <w:pPr>
        <w:pStyle w:val="TableParagraph"/>
        <w:spacing w:line="317" w:lineRule="exact"/>
        <w:ind w:right="8432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2"/>
          <w:sz w:val="28"/>
        </w:rPr>
        <w:t>Завдання:</w:t>
      </w:r>
    </w:p>
    <w:p w14:paraId="1270BAED" w14:textId="77777777" w:rsidR="00BF4576" w:rsidRDefault="00BF4576" w:rsidP="00BF4576">
      <w:pPr>
        <w:pStyle w:val="TableParagraph"/>
        <w:spacing w:before="8" w:after="1"/>
        <w:rPr>
          <w:rFonts w:ascii="Times New Roman"/>
          <w:sz w:val="7"/>
        </w:rPr>
      </w:pPr>
    </w:p>
    <w:p w14:paraId="09BFD09F" w14:textId="77777777" w:rsidR="00BF4576" w:rsidRDefault="00BF4576" w:rsidP="00BF4576">
      <w:pPr>
        <w:pStyle w:val="TableParagraph"/>
        <w:ind w:left="3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7629" wp14:editId="39CDF4C0">
            <wp:extent cx="6049159" cy="2396013"/>
            <wp:effectExtent l="0" t="0" r="0" b="0"/>
            <wp:docPr id="108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15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D6C" w14:textId="77777777" w:rsidR="00BF4576" w:rsidRDefault="00BF4576" w:rsidP="00BF4576">
      <w:pPr>
        <w:pStyle w:val="TableParagraph"/>
        <w:spacing w:before="251" w:after="50"/>
        <w:ind w:left="30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1:</w:t>
      </w:r>
    </w:p>
    <w:p w14:paraId="1B125225" w14:textId="77777777" w:rsidR="00BF4576" w:rsidRPr="00BF4576" w:rsidRDefault="00BF4576" w:rsidP="00D863E1">
      <w:pPr>
        <w:pStyle w:val="TableParagraph"/>
        <w:ind w:left="629" w:right="515"/>
        <w:jc w:val="center"/>
        <w:rPr>
          <w:rFonts w:ascii="Times New Roman" w:hAnsi="Times New Roman"/>
          <w:b/>
          <w:sz w:val="30"/>
          <w:lang w:val="en-US"/>
        </w:rPr>
      </w:pPr>
    </w:p>
    <w:p w14:paraId="2693201C" w14:textId="3AA7A97C" w:rsidR="00282000" w:rsidRDefault="00BF4576" w:rsidP="005C1C89">
      <w:pPr>
        <w:spacing w:after="0" w:line="360" w:lineRule="auto"/>
        <w:rPr>
          <w:rFonts w:ascii="Times New Roman" w:hAnsi="Times New Roman"/>
        </w:rPr>
      </w:pPr>
      <w:r>
        <w:rPr>
          <w:rFonts w:ascii="Times New Roman"/>
          <w:noProof/>
          <w:sz w:val="20"/>
        </w:rPr>
        <w:drawing>
          <wp:inline distT="0" distB="0" distL="0" distR="0" wp14:anchorId="61112951" wp14:editId="6A6AE782">
            <wp:extent cx="5696653" cy="4018788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653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B92" w14:textId="0B176B7F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1C83973E" w14:textId="7F4DF086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6C113E10" w14:textId="6C86CF8A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0AD4D859" w14:textId="227C8183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1D813464" w14:textId="00C3A3D8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6C713BD4" w14:textId="4F113438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2D6970CC" w14:textId="77777777" w:rsidR="00BF4576" w:rsidRDefault="00BF4576" w:rsidP="00BF4576">
      <w:pPr>
        <w:pStyle w:val="TableParagraph"/>
        <w:spacing w:before="1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655A4EA5" w14:textId="77777777" w:rsidR="00BF4576" w:rsidRDefault="00BF4576" w:rsidP="00BF4576">
      <w:pPr>
        <w:pStyle w:val="TableParagraph"/>
        <w:spacing w:before="146"/>
        <w:ind w:left="29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36D6932D" wp14:editId="60D8EEB3">
                <wp:simplePos x="0" y="0"/>
                <wp:positionH relativeFrom="column">
                  <wp:posOffset>168325</wp:posOffset>
                </wp:positionH>
                <wp:positionV relativeFrom="paragraph">
                  <wp:posOffset>31209</wp:posOffset>
                </wp:positionV>
                <wp:extent cx="6338570" cy="83883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838835"/>
                          <a:chOff x="0" y="0"/>
                          <a:chExt cx="6338570" cy="83883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12"/>
                            <a:ext cx="6338570" cy="83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838835">
                                <a:moveTo>
                                  <a:pt x="6338062" y="419404"/>
                                </a:moveTo>
                                <a:lnTo>
                                  <a:pt x="0" y="419404"/>
                                </a:lnTo>
                                <a:lnTo>
                                  <a:pt x="0" y="629704"/>
                                </a:lnTo>
                                <a:lnTo>
                                  <a:pt x="0" y="838492"/>
                                </a:lnTo>
                                <a:lnTo>
                                  <a:pt x="6338062" y="838492"/>
                                </a:lnTo>
                                <a:lnTo>
                                  <a:pt x="6338062" y="629704"/>
                                </a:lnTo>
                                <a:lnTo>
                                  <a:pt x="6338062" y="419404"/>
                                </a:lnTo>
                                <a:close/>
                              </a:path>
                              <a:path w="6338570" h="838835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604"/>
                                </a:lnTo>
                                <a:lnTo>
                                  <a:pt x="0" y="419392"/>
                                </a:lnTo>
                                <a:lnTo>
                                  <a:pt x="6338062" y="419392"/>
                                </a:lnTo>
                                <a:lnTo>
                                  <a:pt x="6338062" y="210604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77BB1" id="Group 3" o:spid="_x0000_s1026" style="position:absolute;margin-left:13.25pt;margin-top:2.45pt;width:499.1pt;height:66.05pt;z-index:-251657216;mso-wrap-distance-left:0;mso-wrap-distance-right:0" coordsize="63385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">
                <v:shape id="Graphic 4" o:spid="_x0000_s1027" style="position:absolute;width:63385;height:8388;visibility:visible;mso-wrap-style:square;v-text-anchor:top" coordsize="6338570,838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" path="m6338062,419404l,419404,,629704,,838492r6338062,l6338062,629704r,-210300xem6338062,l,,,210604,,419392r6338062,l6338062,210604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5487F073" w14:textId="77777777" w:rsidR="00BF4576" w:rsidRDefault="00BF4576" w:rsidP="00BF4576">
      <w:pPr>
        <w:pStyle w:val="TableParagraph"/>
        <w:spacing w:before="94" w:line="331" w:lineRule="auto"/>
        <w:ind w:left="545" w:right="1651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10"/>
          <w:sz w:val="21"/>
        </w:rPr>
        <w:t xml:space="preserve"> </w:t>
      </w:r>
      <w:r>
        <w:rPr>
          <w:color w:val="DCDCDC"/>
          <w:sz w:val="21"/>
        </w:rPr>
        <w:t>[</w:t>
      </w:r>
      <w:proofErr w:type="spellStart"/>
      <w:r>
        <w:rPr>
          <w:color w:val="D3D3D3"/>
          <w:sz w:val="21"/>
        </w:rPr>
        <w:t>tens</w:t>
      </w:r>
      <w:proofErr w:type="spellEnd"/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proofErr w:type="spellStart"/>
      <w:r>
        <w:rPr>
          <w:color w:val="D3D3D3"/>
          <w:sz w:val="21"/>
        </w:rPr>
        <w:t>ones</w:t>
      </w:r>
      <w:proofErr w:type="spellEnd"/>
      <w:r>
        <w:rPr>
          <w:color w:val="DCDCDC"/>
          <w:sz w:val="21"/>
        </w:rPr>
        <w:t>]</w:t>
      </w:r>
      <w:r>
        <w:rPr>
          <w:color w:val="DCDCDC"/>
          <w:spacing w:val="-8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10"/>
          <w:sz w:val="21"/>
        </w:rPr>
        <w:t xml:space="preserve"> 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split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''</w:t>
      </w:r>
      <w:r>
        <w:rPr>
          <w:color w:val="DCDCDC"/>
          <w:sz w:val="21"/>
        </w:rPr>
        <w:t xml:space="preserve">); </w:t>
      </w:r>
      <w:r>
        <w:rPr>
          <w:color w:val="D3D3D3"/>
          <w:sz w:val="21"/>
        </w:rPr>
        <w:t>console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log</w:t>
      </w:r>
      <w:r>
        <w:rPr>
          <w:color w:val="DCDCDC"/>
          <w:sz w:val="21"/>
        </w:rPr>
        <w:t>(</w:t>
      </w:r>
      <w:r>
        <w:rPr>
          <w:color w:val="CE9178"/>
          <w:sz w:val="21"/>
        </w:rPr>
        <w:t>`</w:t>
      </w:r>
      <w:r>
        <w:rPr>
          <w:color w:val="DCDCDC"/>
          <w:sz w:val="21"/>
        </w:rPr>
        <w:t>${</w:t>
      </w:r>
      <w:proofErr w:type="spellStart"/>
      <w:r>
        <w:rPr>
          <w:color w:val="D3D3D3"/>
          <w:sz w:val="21"/>
        </w:rPr>
        <w:t>tens</w:t>
      </w:r>
      <w:proofErr w:type="spellEnd"/>
      <w:r>
        <w:rPr>
          <w:color w:val="DCDCDC"/>
          <w:sz w:val="21"/>
        </w:rPr>
        <w:t>} ${</w:t>
      </w:r>
      <w:proofErr w:type="spellStart"/>
      <w:r>
        <w:rPr>
          <w:color w:val="D3D3D3"/>
          <w:sz w:val="21"/>
        </w:rPr>
        <w:t>ones</w:t>
      </w:r>
      <w:proofErr w:type="spellEnd"/>
      <w:r>
        <w:rPr>
          <w:color w:val="DCDCDC"/>
          <w:sz w:val="21"/>
        </w:rPr>
        <w:t>}</w:t>
      </w:r>
      <w:r>
        <w:rPr>
          <w:color w:val="CE9178"/>
          <w:sz w:val="21"/>
        </w:rPr>
        <w:t>`</w:t>
      </w:r>
      <w:r>
        <w:rPr>
          <w:color w:val="DCDCDC"/>
          <w:sz w:val="21"/>
        </w:rPr>
        <w:t>);</w:t>
      </w:r>
    </w:p>
    <w:p w14:paraId="7E2043D1" w14:textId="77777777" w:rsidR="00BF4576" w:rsidRDefault="00BF4576" w:rsidP="00BF4576">
      <w:pPr>
        <w:pStyle w:val="TableParagraph"/>
        <w:spacing w:before="3"/>
        <w:ind w:left="291"/>
        <w:rPr>
          <w:sz w:val="21"/>
        </w:rPr>
      </w:pPr>
      <w:r>
        <w:rPr>
          <w:color w:val="DCDCDC"/>
          <w:spacing w:val="-5"/>
          <w:sz w:val="21"/>
        </w:rPr>
        <w:t>});</w:t>
      </w:r>
    </w:p>
    <w:p w14:paraId="6CE6DAFC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4151B027" w14:textId="6F6BE6FC" w:rsidR="00BF4576" w:rsidRDefault="00BF4576" w:rsidP="00BF4576">
      <w:pPr>
        <w:pStyle w:val="TableParagraph"/>
        <w:ind w:left="291"/>
        <w:rPr>
          <w:rFonts w:ascii="Times New Roman" w:hAnsi="Times New Roman"/>
          <w:b/>
          <w:spacing w:val="-2"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989520D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75DF9950" w14:textId="523F86C0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E9C3F46" wp14:editId="7B345DDB">
            <wp:extent cx="4606162" cy="2969037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162" cy="29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4798" w14:textId="3FD91A75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45181F81" w14:textId="77777777" w:rsidR="00BF4576" w:rsidRDefault="00BF4576" w:rsidP="00BF4576">
      <w:pPr>
        <w:pStyle w:val="TableParagraph"/>
        <w:spacing w:before="45" w:after="49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2:</w:t>
      </w:r>
    </w:p>
    <w:p w14:paraId="497D83D6" w14:textId="77777777" w:rsidR="00BF4576" w:rsidRDefault="00BF4576" w:rsidP="00BF4576">
      <w:pPr>
        <w:pStyle w:val="TableParagraph"/>
        <w:ind w:left="11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3778C3" wp14:editId="3E20D0BE">
            <wp:extent cx="5150735" cy="36419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35" cy="36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C55C" w14:textId="698F3A05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36B1CC66" w14:textId="5DFB4530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0B9A1E01" w14:textId="327DBE7E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1D01AF1C" w14:textId="64A775A6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07594F27" w14:textId="083E4996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5899BEBB" w14:textId="1D36F177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78754819" w14:textId="4AD0DACA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752CEA8A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DB32356" w14:textId="77777777" w:rsidR="00BF4576" w:rsidRDefault="00BF4576" w:rsidP="00BF4576">
      <w:pPr>
        <w:pStyle w:val="TableParagraph"/>
        <w:spacing w:before="146"/>
        <w:ind w:left="29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265D3AB4" wp14:editId="61A1E05C">
                <wp:simplePos x="0" y="0"/>
                <wp:positionH relativeFrom="column">
                  <wp:posOffset>168325</wp:posOffset>
                </wp:positionH>
                <wp:positionV relativeFrom="paragraph">
                  <wp:posOffset>31514</wp:posOffset>
                </wp:positionV>
                <wp:extent cx="6338570" cy="146812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1468120"/>
                          <a:chOff x="0" y="0"/>
                          <a:chExt cx="6338570" cy="146812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12"/>
                            <a:ext cx="6338570" cy="146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1468120">
                                <a:moveTo>
                                  <a:pt x="6338062" y="1257554"/>
                                </a:moveTo>
                                <a:lnTo>
                                  <a:pt x="0" y="1257554"/>
                                </a:lnTo>
                                <a:lnTo>
                                  <a:pt x="0" y="1467853"/>
                                </a:lnTo>
                                <a:lnTo>
                                  <a:pt x="6338062" y="1467853"/>
                                </a:lnTo>
                                <a:lnTo>
                                  <a:pt x="6338062" y="1257554"/>
                                </a:lnTo>
                                <a:close/>
                              </a:path>
                              <a:path w="6338570" h="1468120">
                                <a:moveTo>
                                  <a:pt x="6338062" y="838454"/>
                                </a:moveTo>
                                <a:lnTo>
                                  <a:pt x="0" y="838454"/>
                                </a:lnTo>
                                <a:lnTo>
                                  <a:pt x="0" y="1048753"/>
                                </a:lnTo>
                                <a:lnTo>
                                  <a:pt x="0" y="1257541"/>
                                </a:lnTo>
                                <a:lnTo>
                                  <a:pt x="6338062" y="1257541"/>
                                </a:lnTo>
                                <a:lnTo>
                                  <a:pt x="6338062" y="1048753"/>
                                </a:lnTo>
                                <a:lnTo>
                                  <a:pt x="6338062" y="838454"/>
                                </a:lnTo>
                                <a:close/>
                              </a:path>
                              <a:path w="6338570" h="1468120">
                                <a:moveTo>
                                  <a:pt x="6338062" y="419354"/>
                                </a:moveTo>
                                <a:lnTo>
                                  <a:pt x="0" y="419354"/>
                                </a:lnTo>
                                <a:lnTo>
                                  <a:pt x="0" y="629653"/>
                                </a:lnTo>
                                <a:lnTo>
                                  <a:pt x="0" y="838441"/>
                                </a:lnTo>
                                <a:lnTo>
                                  <a:pt x="6338062" y="838441"/>
                                </a:lnTo>
                                <a:lnTo>
                                  <a:pt x="6338062" y="629653"/>
                                </a:lnTo>
                                <a:lnTo>
                                  <a:pt x="6338062" y="419354"/>
                                </a:lnTo>
                                <a:close/>
                              </a:path>
                              <a:path w="6338570" h="146812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248"/>
                                </a:lnTo>
                                <a:lnTo>
                                  <a:pt x="0" y="419341"/>
                                </a:lnTo>
                                <a:lnTo>
                                  <a:pt x="6338062" y="419341"/>
                                </a:lnTo>
                                <a:lnTo>
                                  <a:pt x="6338062" y="210299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61D6" id="Group 7" o:spid="_x0000_s1026" style="position:absolute;margin-left:13.25pt;margin-top:2.5pt;width:499.1pt;height:115.6pt;z-index:-251655168;mso-wrap-distance-left:0;mso-wrap-distance-right:0" coordsize="63385,14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">
                <v:shape id="Graphic 8" o:spid="_x0000_s1027" style="position:absolute;width:63385;height:14681;visibility:visible;mso-wrap-style:square;v-text-anchor:top" coordsize="6338570,146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" path="m6338062,1257554l,1257554r,210299l6338062,1467853r,-210299xem6338062,838454l,838454r,210299l,1257541r6338062,l6338062,1048753r,-210299xem6338062,419354l,419354,,629653,,838441r6338062,l6338062,629653r,-210299xem6338062,l,,,210248,,419341r6338062,l6338062,210299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7C5F6F22" w14:textId="77777777" w:rsidR="00BF4576" w:rsidRDefault="00BF4576" w:rsidP="00BF4576">
      <w:pPr>
        <w:pStyle w:val="TableParagraph"/>
        <w:spacing w:before="94" w:line="331" w:lineRule="auto"/>
        <w:ind w:left="545" w:right="1651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6"/>
          <w:sz w:val="21"/>
        </w:rPr>
        <w:t xml:space="preserve"> </w:t>
      </w:r>
      <w:r>
        <w:rPr>
          <w:color w:val="DCDCDC"/>
          <w:sz w:val="21"/>
        </w:rPr>
        <w:t>[</w:t>
      </w:r>
      <w:r>
        <w:rPr>
          <w:color w:val="D3D3D3"/>
          <w:sz w:val="21"/>
        </w:rPr>
        <w:t>a</w:t>
      </w:r>
      <w:r>
        <w:rPr>
          <w:color w:val="DCDCDC"/>
          <w:sz w:val="21"/>
        </w:rPr>
        <w:t>,</w:t>
      </w:r>
      <w:r>
        <w:rPr>
          <w:color w:val="DCDCDC"/>
          <w:spacing w:val="-6"/>
          <w:sz w:val="21"/>
        </w:rPr>
        <w:t xml:space="preserve"> </w:t>
      </w:r>
      <w:r>
        <w:rPr>
          <w:color w:val="D3D3D3"/>
          <w:sz w:val="21"/>
        </w:rPr>
        <w:t>b</w:t>
      </w:r>
      <w:r>
        <w:rPr>
          <w:color w:val="DCDCDC"/>
          <w:sz w:val="21"/>
        </w:rPr>
        <w:t>,</w:t>
      </w:r>
      <w:r>
        <w:rPr>
          <w:color w:val="DCDCDC"/>
          <w:spacing w:val="-6"/>
          <w:sz w:val="21"/>
        </w:rPr>
        <w:t xml:space="preserve"> </w:t>
      </w:r>
      <w:r>
        <w:rPr>
          <w:color w:val="D3D3D3"/>
          <w:sz w:val="21"/>
        </w:rPr>
        <w:t>n</w:t>
      </w:r>
      <w:r>
        <w:rPr>
          <w:color w:val="DCDCDC"/>
          <w:sz w:val="21"/>
        </w:rPr>
        <w:t>]</w:t>
      </w:r>
      <w:r>
        <w:rPr>
          <w:color w:val="DCDCDC"/>
          <w:spacing w:val="-6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6"/>
          <w:sz w:val="21"/>
        </w:rPr>
        <w:t xml:space="preserve"> 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split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r>
        <w:rPr>
          <w:color w:val="CE9178"/>
          <w:spacing w:val="-6"/>
          <w:sz w:val="21"/>
        </w:rPr>
        <w:t xml:space="preserve"> </w:t>
      </w:r>
      <w:r>
        <w:rPr>
          <w:color w:val="CE9178"/>
          <w:sz w:val="21"/>
        </w:rPr>
        <w:t>'</w:t>
      </w:r>
      <w:r>
        <w:rPr>
          <w:color w:val="DCDCDC"/>
          <w:sz w:val="21"/>
        </w:rPr>
        <w:t>).</w:t>
      </w:r>
      <w:proofErr w:type="spellStart"/>
      <w:r>
        <w:rPr>
          <w:color w:val="D3D3D3"/>
          <w:sz w:val="21"/>
        </w:rPr>
        <w:t>map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Number</w:t>
      </w:r>
      <w:proofErr w:type="spellEnd"/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D3D3D3"/>
          <w:sz w:val="21"/>
        </w:rPr>
        <w:t>totalInKopiyks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>= (</w:t>
      </w:r>
      <w:r>
        <w:rPr>
          <w:color w:val="D3D3D3"/>
          <w:sz w:val="21"/>
        </w:rPr>
        <w:t xml:space="preserve">a </w:t>
      </w:r>
      <w:r>
        <w:rPr>
          <w:color w:val="DCDCDC"/>
          <w:sz w:val="21"/>
        </w:rPr>
        <w:t xml:space="preserve">* </w:t>
      </w:r>
      <w:r>
        <w:rPr>
          <w:color w:val="B5CEA8"/>
          <w:sz w:val="21"/>
        </w:rPr>
        <w:t xml:space="preserve">100 </w:t>
      </w:r>
      <w:r>
        <w:rPr>
          <w:color w:val="DCDCDC"/>
          <w:sz w:val="21"/>
        </w:rPr>
        <w:t xml:space="preserve">+ </w:t>
      </w:r>
      <w:r>
        <w:rPr>
          <w:color w:val="D3D3D3"/>
          <w:sz w:val="21"/>
        </w:rPr>
        <w:t>b</w:t>
      </w:r>
      <w:r>
        <w:rPr>
          <w:color w:val="DCDCDC"/>
          <w:sz w:val="21"/>
        </w:rPr>
        <w:t xml:space="preserve">) * </w:t>
      </w:r>
      <w:r>
        <w:rPr>
          <w:color w:val="D3D3D3"/>
          <w:sz w:val="21"/>
        </w:rPr>
        <w:t>n</w:t>
      </w:r>
      <w:r>
        <w:rPr>
          <w:color w:val="DCDCDC"/>
          <w:sz w:val="21"/>
        </w:rPr>
        <w:t>;</w:t>
      </w:r>
    </w:p>
    <w:p w14:paraId="743763D5" w14:textId="77777777" w:rsidR="00BF4576" w:rsidRDefault="00BF4576" w:rsidP="00BF4576">
      <w:pPr>
        <w:pStyle w:val="TableParagraph"/>
        <w:spacing w:before="3" w:line="333" w:lineRule="auto"/>
        <w:ind w:left="545" w:right="2119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D3D3D3"/>
          <w:sz w:val="21"/>
        </w:rPr>
        <w:t>totalInHryvnia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floor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totalInKopiyks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/ </w:t>
      </w:r>
      <w:r>
        <w:rPr>
          <w:color w:val="B5CEA8"/>
          <w:sz w:val="21"/>
        </w:rPr>
        <w:t>100</w:t>
      </w:r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D3D3D3"/>
          <w:sz w:val="21"/>
        </w:rPr>
        <w:t>totalInKopiyksRemaining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D3D3D3"/>
          <w:sz w:val="21"/>
        </w:rPr>
        <w:t>totalInKopiyks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% </w:t>
      </w:r>
      <w:r>
        <w:rPr>
          <w:color w:val="B5CEA8"/>
          <w:sz w:val="21"/>
        </w:rPr>
        <w:t>100</w:t>
      </w:r>
      <w:r>
        <w:rPr>
          <w:color w:val="DCDCDC"/>
          <w:sz w:val="21"/>
        </w:rPr>
        <w:t xml:space="preserve">; </w:t>
      </w:r>
      <w:r>
        <w:rPr>
          <w:color w:val="D3D3D3"/>
          <w:sz w:val="21"/>
        </w:rPr>
        <w:t>console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log</w:t>
      </w:r>
      <w:r>
        <w:rPr>
          <w:color w:val="DCDCDC"/>
          <w:sz w:val="21"/>
        </w:rPr>
        <w:t>(</w:t>
      </w:r>
      <w:r>
        <w:rPr>
          <w:color w:val="CE9178"/>
          <w:sz w:val="21"/>
        </w:rPr>
        <w:t>`</w:t>
      </w:r>
      <w:r>
        <w:rPr>
          <w:color w:val="DCDCDC"/>
          <w:sz w:val="21"/>
        </w:rPr>
        <w:t>${</w:t>
      </w:r>
      <w:proofErr w:type="spellStart"/>
      <w:r>
        <w:rPr>
          <w:color w:val="D3D3D3"/>
          <w:sz w:val="21"/>
        </w:rPr>
        <w:t>totalInHryvnia</w:t>
      </w:r>
      <w:proofErr w:type="spellEnd"/>
      <w:r>
        <w:rPr>
          <w:color w:val="DCDCDC"/>
          <w:sz w:val="21"/>
        </w:rPr>
        <w:t>}</w:t>
      </w:r>
      <w:r>
        <w:rPr>
          <w:color w:val="DCDCDC"/>
          <w:spacing w:val="-32"/>
          <w:sz w:val="21"/>
        </w:rPr>
        <w:t xml:space="preserve"> </w:t>
      </w:r>
      <w:r>
        <w:rPr>
          <w:color w:val="DCDCDC"/>
          <w:sz w:val="21"/>
        </w:rPr>
        <w:t>${</w:t>
      </w:r>
      <w:proofErr w:type="spellStart"/>
      <w:r>
        <w:rPr>
          <w:color w:val="D3D3D3"/>
          <w:sz w:val="21"/>
        </w:rPr>
        <w:t>totalInKopiyksRemaining</w:t>
      </w:r>
      <w:proofErr w:type="spellEnd"/>
      <w:r>
        <w:rPr>
          <w:color w:val="DCDCDC"/>
          <w:sz w:val="21"/>
        </w:rPr>
        <w:t>}</w:t>
      </w:r>
      <w:r>
        <w:rPr>
          <w:color w:val="CE9178"/>
          <w:sz w:val="21"/>
        </w:rPr>
        <w:t>`</w:t>
      </w:r>
      <w:r>
        <w:rPr>
          <w:color w:val="DCDCDC"/>
          <w:sz w:val="21"/>
        </w:rPr>
        <w:t>);</w:t>
      </w:r>
    </w:p>
    <w:p w14:paraId="0BFDE595" w14:textId="77777777" w:rsidR="00BF4576" w:rsidRDefault="00BF4576" w:rsidP="00BF4576">
      <w:pPr>
        <w:pStyle w:val="TableParagraph"/>
        <w:spacing w:line="232" w:lineRule="exact"/>
        <w:ind w:left="291"/>
        <w:rPr>
          <w:sz w:val="21"/>
        </w:rPr>
      </w:pPr>
      <w:r>
        <w:rPr>
          <w:color w:val="DCDCDC"/>
          <w:spacing w:val="-5"/>
          <w:sz w:val="21"/>
        </w:rPr>
        <w:t>});</w:t>
      </w:r>
    </w:p>
    <w:p w14:paraId="0AD2AE0D" w14:textId="77777777" w:rsidR="00BF4576" w:rsidRDefault="00BF4576" w:rsidP="00BF4576">
      <w:pPr>
        <w:pStyle w:val="TableParagraph"/>
        <w:spacing w:after="50" w:line="319" w:lineRule="exact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4F6BE2A4" w14:textId="77777777" w:rsidR="00BF4576" w:rsidRDefault="00BF4576" w:rsidP="00BF4576">
      <w:pPr>
        <w:pStyle w:val="TableParagraph"/>
        <w:ind w:left="12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8E29713" wp14:editId="27CAAA84">
            <wp:extent cx="5079805" cy="2711196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805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048" w14:textId="77777777" w:rsidR="00BF4576" w:rsidRDefault="00BF4576" w:rsidP="00BF4576">
      <w:pPr>
        <w:pStyle w:val="TableParagraph"/>
        <w:spacing w:after="51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3:</w:t>
      </w:r>
    </w:p>
    <w:p w14:paraId="70F5A525" w14:textId="77777777" w:rsidR="00BF4576" w:rsidRDefault="00BF4576" w:rsidP="00BF4576">
      <w:pPr>
        <w:pStyle w:val="TableParagraph"/>
        <w:ind w:left="17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CD7A8C" wp14:editId="57E31B4F">
            <wp:extent cx="4462356" cy="3428714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34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252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72B2C697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0513288B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68643BFB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793978B7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19B2C0A3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0FED5E4F" w14:textId="161A4E86" w:rsidR="00BF4576" w:rsidRDefault="00BF4576" w:rsidP="00BF4576">
      <w:pPr>
        <w:pStyle w:val="TableParagraph"/>
        <w:ind w:left="291"/>
        <w:rPr>
          <w:rFonts w:ascii="Times New Roman" w:hAnsi="Times New Roman"/>
          <w:b/>
          <w:spacing w:val="-2"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22FC5BE8" w14:textId="77777777" w:rsidR="00BF4576" w:rsidRDefault="00BF4576" w:rsidP="00BF4576">
      <w:pPr>
        <w:pStyle w:val="TableParagraph"/>
        <w:spacing w:before="146"/>
        <w:ind w:left="29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3E431908" wp14:editId="45F1DA71">
                <wp:simplePos x="0" y="0"/>
                <wp:positionH relativeFrom="column">
                  <wp:posOffset>71120</wp:posOffset>
                </wp:positionH>
                <wp:positionV relativeFrom="paragraph">
                  <wp:posOffset>45085</wp:posOffset>
                </wp:positionV>
                <wp:extent cx="6229350" cy="257175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0" cy="2571750"/>
                          <a:chOff x="0" y="0"/>
                          <a:chExt cx="6338570" cy="188722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12"/>
                            <a:ext cx="6338570" cy="188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1887220">
                                <a:moveTo>
                                  <a:pt x="6338062" y="1676654"/>
                                </a:moveTo>
                                <a:lnTo>
                                  <a:pt x="0" y="1676654"/>
                                </a:lnTo>
                                <a:lnTo>
                                  <a:pt x="0" y="1886953"/>
                                </a:lnTo>
                                <a:lnTo>
                                  <a:pt x="6338062" y="1886953"/>
                                </a:lnTo>
                                <a:lnTo>
                                  <a:pt x="6338062" y="1676654"/>
                                </a:lnTo>
                                <a:close/>
                              </a:path>
                              <a:path w="6338570" h="1887220">
                                <a:moveTo>
                                  <a:pt x="6338062" y="1257554"/>
                                </a:moveTo>
                                <a:lnTo>
                                  <a:pt x="0" y="1257554"/>
                                </a:lnTo>
                                <a:lnTo>
                                  <a:pt x="0" y="1467853"/>
                                </a:lnTo>
                                <a:lnTo>
                                  <a:pt x="0" y="1676641"/>
                                </a:lnTo>
                                <a:lnTo>
                                  <a:pt x="6338062" y="1676641"/>
                                </a:lnTo>
                                <a:lnTo>
                                  <a:pt x="6338062" y="1467853"/>
                                </a:lnTo>
                                <a:lnTo>
                                  <a:pt x="6338062" y="1257554"/>
                                </a:lnTo>
                                <a:close/>
                              </a:path>
                              <a:path w="6338570" h="1887220">
                                <a:moveTo>
                                  <a:pt x="6338062" y="838454"/>
                                </a:moveTo>
                                <a:lnTo>
                                  <a:pt x="0" y="838454"/>
                                </a:lnTo>
                                <a:lnTo>
                                  <a:pt x="0" y="1048753"/>
                                </a:lnTo>
                                <a:lnTo>
                                  <a:pt x="0" y="1257541"/>
                                </a:lnTo>
                                <a:lnTo>
                                  <a:pt x="6338062" y="1257541"/>
                                </a:lnTo>
                                <a:lnTo>
                                  <a:pt x="6338062" y="1048753"/>
                                </a:lnTo>
                                <a:lnTo>
                                  <a:pt x="6338062" y="838454"/>
                                </a:lnTo>
                                <a:close/>
                              </a:path>
                              <a:path w="6338570" h="1887220">
                                <a:moveTo>
                                  <a:pt x="6338062" y="419354"/>
                                </a:moveTo>
                                <a:lnTo>
                                  <a:pt x="0" y="419354"/>
                                </a:lnTo>
                                <a:lnTo>
                                  <a:pt x="0" y="629653"/>
                                </a:lnTo>
                                <a:lnTo>
                                  <a:pt x="0" y="838441"/>
                                </a:lnTo>
                                <a:lnTo>
                                  <a:pt x="6338062" y="838441"/>
                                </a:lnTo>
                                <a:lnTo>
                                  <a:pt x="6338062" y="629653"/>
                                </a:lnTo>
                                <a:lnTo>
                                  <a:pt x="6338062" y="419354"/>
                                </a:lnTo>
                                <a:close/>
                              </a:path>
                              <a:path w="6338570" h="188722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248"/>
                                </a:lnTo>
                                <a:lnTo>
                                  <a:pt x="0" y="419341"/>
                                </a:lnTo>
                                <a:lnTo>
                                  <a:pt x="6338062" y="419341"/>
                                </a:lnTo>
                                <a:lnTo>
                                  <a:pt x="6338062" y="210299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27E75C" id="Group 11" o:spid="_x0000_s1026" style="position:absolute;margin-left:5.6pt;margin-top:3.55pt;width:490.5pt;height:202.5pt;z-index:-251653120;mso-wrap-distance-left:0;mso-wrap-distance-right:0;mso-width-relative:margin;mso-height-relative:margin" coordsize="63385,18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">
                <v:shape id="Graphic 12" o:spid="_x0000_s1027" style="position:absolute;width:63385;height:18872;visibility:visible;mso-wrap-style:square;v-text-anchor:top" coordsize="6338570,188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" path="m6338062,1676654l,1676654r,210299l6338062,1886953r,-210299xem6338062,1257554l,1257554r,210299l,1676641r6338062,l6338062,1467853r,-210299xem6338062,838454l,838454r,210299l,1257541r6338062,l6338062,1048753r,-210299xem6338062,419354l,419354,,629653,,838441r6338062,l6338062,629653r,-210299xem6338062,l,,,210248,,419341r6338062,l6338062,210299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465E9BA9" w14:textId="77777777" w:rsidR="00BF4576" w:rsidRDefault="00BF4576" w:rsidP="00BF4576">
      <w:pPr>
        <w:pStyle w:val="TableParagraph"/>
        <w:spacing w:before="94" w:line="331" w:lineRule="auto"/>
        <w:ind w:left="545" w:right="1651"/>
        <w:rPr>
          <w:sz w:val="21"/>
        </w:rPr>
      </w:pP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number</w:t>
      </w:r>
      <w:proofErr w:type="spellEnd"/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parseInt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(),</w:t>
      </w:r>
      <w:r>
        <w:rPr>
          <w:color w:val="DCDCDC"/>
          <w:spacing w:val="-9"/>
          <w:sz w:val="21"/>
        </w:rPr>
        <w:t xml:space="preserve"> </w:t>
      </w:r>
      <w:r>
        <w:rPr>
          <w:color w:val="B5CEA8"/>
          <w:sz w:val="21"/>
        </w:rPr>
        <w:t>10</w:t>
      </w:r>
      <w:r>
        <w:rPr>
          <w:color w:val="DCDCDC"/>
          <w:sz w:val="21"/>
        </w:rPr>
        <w:t xml:space="preserve">));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r>
        <w:rPr>
          <w:color w:val="D3D3D3"/>
          <w:sz w:val="21"/>
        </w:rPr>
        <w:t xml:space="preserve">b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floor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number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/ </w:t>
      </w:r>
      <w:r>
        <w:rPr>
          <w:color w:val="B5CEA8"/>
          <w:sz w:val="21"/>
        </w:rPr>
        <w:t>100</w:t>
      </w:r>
      <w:r>
        <w:rPr>
          <w:color w:val="DCDCDC"/>
          <w:sz w:val="21"/>
        </w:rPr>
        <w:t>);</w:t>
      </w:r>
    </w:p>
    <w:p w14:paraId="36868E11" w14:textId="77777777" w:rsidR="00BF4576" w:rsidRDefault="00BF4576" w:rsidP="00BF4576">
      <w:pPr>
        <w:pStyle w:val="TableParagraph"/>
        <w:spacing w:before="3" w:line="331" w:lineRule="auto"/>
        <w:ind w:left="545" w:right="4426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6"/>
          <w:sz w:val="21"/>
        </w:rPr>
        <w:t xml:space="preserve"> </w:t>
      </w:r>
      <w:r>
        <w:rPr>
          <w:color w:val="D3D3D3"/>
          <w:sz w:val="21"/>
        </w:rPr>
        <w:t>c</w:t>
      </w:r>
      <w:r>
        <w:rPr>
          <w:color w:val="D3D3D3"/>
          <w:spacing w:val="-6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6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floor</w:t>
      </w:r>
      <w:proofErr w:type="spellEnd"/>
      <w:r>
        <w:rPr>
          <w:color w:val="DCDCDC"/>
          <w:sz w:val="21"/>
        </w:rPr>
        <w:t>((</w:t>
      </w:r>
      <w:proofErr w:type="spellStart"/>
      <w:r>
        <w:rPr>
          <w:color w:val="D3D3D3"/>
          <w:sz w:val="21"/>
        </w:rPr>
        <w:t>number</w:t>
      </w:r>
      <w:proofErr w:type="spellEnd"/>
      <w:r>
        <w:rPr>
          <w:color w:val="D3D3D3"/>
          <w:spacing w:val="-6"/>
          <w:sz w:val="21"/>
        </w:rPr>
        <w:t xml:space="preserve"> </w:t>
      </w:r>
      <w:r>
        <w:rPr>
          <w:color w:val="DCDCDC"/>
          <w:sz w:val="21"/>
        </w:rPr>
        <w:t>%</w:t>
      </w:r>
      <w:r>
        <w:rPr>
          <w:color w:val="DCDCDC"/>
          <w:spacing w:val="-6"/>
          <w:sz w:val="21"/>
        </w:rPr>
        <w:t xml:space="preserve"> </w:t>
      </w:r>
      <w:r>
        <w:rPr>
          <w:color w:val="B5CEA8"/>
          <w:sz w:val="21"/>
        </w:rPr>
        <w:t>100</w:t>
      </w:r>
      <w:r>
        <w:rPr>
          <w:color w:val="DCDCDC"/>
          <w:sz w:val="21"/>
        </w:rPr>
        <w:t>)</w:t>
      </w:r>
      <w:r>
        <w:rPr>
          <w:color w:val="DCDCDC"/>
          <w:spacing w:val="-6"/>
          <w:sz w:val="21"/>
        </w:rPr>
        <w:t xml:space="preserve"> </w:t>
      </w:r>
      <w:r>
        <w:rPr>
          <w:color w:val="DCDCDC"/>
          <w:sz w:val="21"/>
        </w:rPr>
        <w:t>/</w:t>
      </w:r>
      <w:r>
        <w:rPr>
          <w:color w:val="DCDCDC"/>
          <w:spacing w:val="-3"/>
          <w:sz w:val="21"/>
        </w:rPr>
        <w:t xml:space="preserve"> </w:t>
      </w:r>
      <w:r>
        <w:rPr>
          <w:color w:val="B5CEA8"/>
          <w:sz w:val="21"/>
        </w:rPr>
        <w:t>10</w:t>
      </w:r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r>
        <w:rPr>
          <w:color w:val="D3D3D3"/>
          <w:sz w:val="21"/>
        </w:rPr>
        <w:t xml:space="preserve">d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D3D3D3"/>
          <w:sz w:val="21"/>
        </w:rPr>
        <w:t>number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% </w:t>
      </w:r>
      <w:r>
        <w:rPr>
          <w:color w:val="B5CEA8"/>
          <w:sz w:val="21"/>
        </w:rPr>
        <w:t>10</w:t>
      </w:r>
      <w:r>
        <w:rPr>
          <w:color w:val="DCDCDC"/>
          <w:sz w:val="21"/>
        </w:rPr>
        <w:t>;</w:t>
      </w:r>
    </w:p>
    <w:p w14:paraId="6304FCB0" w14:textId="77777777" w:rsidR="00BF4576" w:rsidRDefault="00BF4576" w:rsidP="00BF4576">
      <w:pPr>
        <w:pStyle w:val="TableParagraph"/>
        <w:spacing w:before="4" w:line="333" w:lineRule="auto"/>
        <w:ind w:left="545" w:right="7893"/>
        <w:jc w:val="both"/>
        <w:rPr>
          <w:sz w:val="21"/>
        </w:rPr>
      </w:pPr>
      <w:r>
        <w:rPr>
          <w:color w:val="D3D3D3"/>
          <w:spacing w:val="-2"/>
          <w:sz w:val="21"/>
        </w:rPr>
        <w:t>console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log</w:t>
      </w:r>
      <w:r>
        <w:rPr>
          <w:color w:val="DCDCDC"/>
          <w:spacing w:val="-2"/>
          <w:sz w:val="21"/>
        </w:rPr>
        <w:t>(</w:t>
      </w:r>
      <w:r>
        <w:rPr>
          <w:color w:val="D3D3D3"/>
          <w:spacing w:val="-2"/>
          <w:sz w:val="21"/>
        </w:rPr>
        <w:t>b</w:t>
      </w:r>
      <w:r>
        <w:rPr>
          <w:color w:val="DCDCDC"/>
          <w:spacing w:val="-2"/>
          <w:sz w:val="21"/>
        </w:rPr>
        <w:t xml:space="preserve">); </w:t>
      </w:r>
      <w:r>
        <w:rPr>
          <w:color w:val="D3D3D3"/>
          <w:spacing w:val="-2"/>
          <w:sz w:val="21"/>
        </w:rPr>
        <w:t>console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log</w:t>
      </w:r>
      <w:r>
        <w:rPr>
          <w:color w:val="DCDCDC"/>
          <w:spacing w:val="-2"/>
          <w:sz w:val="21"/>
        </w:rPr>
        <w:t>(</w:t>
      </w:r>
      <w:r>
        <w:rPr>
          <w:color w:val="D3D3D3"/>
          <w:spacing w:val="-2"/>
          <w:sz w:val="21"/>
        </w:rPr>
        <w:t>c</w:t>
      </w:r>
      <w:r>
        <w:rPr>
          <w:color w:val="DCDCDC"/>
          <w:spacing w:val="-2"/>
          <w:sz w:val="21"/>
        </w:rPr>
        <w:t xml:space="preserve">); </w:t>
      </w:r>
      <w:r>
        <w:rPr>
          <w:color w:val="D3D3D3"/>
          <w:spacing w:val="-2"/>
          <w:sz w:val="21"/>
        </w:rPr>
        <w:t>console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log</w:t>
      </w:r>
      <w:r>
        <w:rPr>
          <w:color w:val="DCDCDC"/>
          <w:spacing w:val="-2"/>
          <w:sz w:val="21"/>
        </w:rPr>
        <w:t>(</w:t>
      </w:r>
      <w:r>
        <w:rPr>
          <w:color w:val="D3D3D3"/>
          <w:spacing w:val="-2"/>
          <w:sz w:val="21"/>
        </w:rPr>
        <w:t>d</w:t>
      </w:r>
      <w:r>
        <w:rPr>
          <w:color w:val="DCDCDC"/>
          <w:spacing w:val="-2"/>
          <w:sz w:val="21"/>
        </w:rPr>
        <w:t>);</w:t>
      </w:r>
    </w:p>
    <w:p w14:paraId="515ED5F6" w14:textId="77777777" w:rsidR="00BF4576" w:rsidRDefault="00BF4576" w:rsidP="00BF4576">
      <w:pPr>
        <w:pStyle w:val="TableParagraph"/>
        <w:spacing w:line="232" w:lineRule="exact"/>
        <w:ind w:left="291"/>
        <w:rPr>
          <w:sz w:val="21"/>
        </w:rPr>
      </w:pPr>
      <w:r>
        <w:rPr>
          <w:color w:val="DCDCDC"/>
          <w:spacing w:val="-5"/>
          <w:sz w:val="21"/>
        </w:rPr>
        <w:t>});</w:t>
      </w:r>
    </w:p>
    <w:p w14:paraId="0A433204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4966508C" w14:textId="77777777" w:rsidR="00BF4576" w:rsidRDefault="00BF4576" w:rsidP="00BF4576">
      <w:pPr>
        <w:pStyle w:val="TableParagraph"/>
        <w:ind w:left="1590"/>
        <w:rPr>
          <w:rFonts w:ascii="Times New Roman"/>
          <w:sz w:val="20"/>
        </w:rPr>
      </w:pPr>
    </w:p>
    <w:p w14:paraId="21B69BC2" w14:textId="77777777" w:rsidR="00BF4576" w:rsidRDefault="00BF4576" w:rsidP="00BF4576">
      <w:pPr>
        <w:pStyle w:val="TableParagraph"/>
        <w:spacing w:after="50" w:line="319" w:lineRule="exact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E098767" w14:textId="067EC3AD" w:rsidR="00BF4576" w:rsidRDefault="00BF4576" w:rsidP="00BF4576">
      <w:pPr>
        <w:pStyle w:val="TableParagraph"/>
        <w:spacing w:before="78"/>
        <w:ind w:right="2"/>
        <w:jc w:val="center"/>
        <w:rPr>
          <w:rFonts w:ascii="Times New Roman" w:hAnsi="Times New Roman"/>
          <w:sz w:val="24"/>
        </w:rPr>
      </w:pPr>
      <w:r>
        <w:rPr>
          <w:rFonts w:ascii="Times New Roman"/>
          <w:noProof/>
          <w:sz w:val="20"/>
        </w:rPr>
        <w:drawing>
          <wp:inline distT="0" distB="0" distL="0" distR="0" wp14:anchorId="4825778C" wp14:editId="3748A8BB">
            <wp:extent cx="3400425" cy="2143125"/>
            <wp:effectExtent l="0" t="0" r="9525" b="9525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550" cy="21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5A1" w14:textId="56DB6B48" w:rsidR="00BF4576" w:rsidRDefault="00BF4576" w:rsidP="005C1C89">
      <w:pPr>
        <w:spacing w:after="0" w:line="360" w:lineRule="auto"/>
        <w:rPr>
          <w:rFonts w:ascii="Times New Roman" w:hAnsi="Times New Roman"/>
        </w:rPr>
      </w:pPr>
    </w:p>
    <w:p w14:paraId="7D2F808D" w14:textId="77777777" w:rsidR="00BF4576" w:rsidRDefault="00BF4576" w:rsidP="00BF4576">
      <w:pPr>
        <w:pStyle w:val="TableParagraph"/>
        <w:spacing w:before="45" w:after="51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4:</w:t>
      </w:r>
    </w:p>
    <w:p w14:paraId="22639F8E" w14:textId="18D89C26" w:rsidR="00BF4576" w:rsidRDefault="00BF4576" w:rsidP="00BF4576">
      <w:pPr>
        <w:pStyle w:val="TableParagraph"/>
        <w:ind w:left="20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2ECC7A7" wp14:editId="7C8F19AA">
            <wp:extent cx="3438525" cy="3257550"/>
            <wp:effectExtent l="0" t="0" r="9525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121" cy="3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2E5A" w14:textId="54F7D926" w:rsidR="00BF4576" w:rsidRDefault="00BF4576" w:rsidP="00BF4576">
      <w:pPr>
        <w:pStyle w:val="TableParagraph"/>
        <w:ind w:left="2066"/>
        <w:rPr>
          <w:rFonts w:ascii="Times New Roman"/>
          <w:sz w:val="20"/>
        </w:rPr>
      </w:pPr>
    </w:p>
    <w:p w14:paraId="43527882" w14:textId="4DE5F263" w:rsidR="00BF4576" w:rsidRDefault="00BF4576" w:rsidP="00BF4576">
      <w:pPr>
        <w:pStyle w:val="TableParagraph"/>
        <w:ind w:left="2066"/>
        <w:rPr>
          <w:rFonts w:ascii="Times New Roman"/>
          <w:sz w:val="20"/>
        </w:rPr>
      </w:pPr>
    </w:p>
    <w:p w14:paraId="09908DAB" w14:textId="09979A76" w:rsidR="00BF4576" w:rsidRDefault="00BF4576" w:rsidP="00BF4576">
      <w:pPr>
        <w:pStyle w:val="TableParagraph"/>
        <w:ind w:left="2066"/>
        <w:rPr>
          <w:rFonts w:ascii="Times New Roman"/>
          <w:sz w:val="20"/>
        </w:rPr>
      </w:pPr>
    </w:p>
    <w:p w14:paraId="54A86BC6" w14:textId="77777777" w:rsidR="00BF4576" w:rsidRDefault="00BF4576" w:rsidP="00BF4576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34F36760" w14:textId="77777777" w:rsidR="00BF4576" w:rsidRDefault="00BF4576" w:rsidP="00BF4576">
      <w:pPr>
        <w:pStyle w:val="TableParagraph"/>
        <w:spacing w:before="146"/>
        <w:ind w:left="29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4156EBA7" wp14:editId="5AD8AD5D">
                <wp:simplePos x="0" y="0"/>
                <wp:positionH relativeFrom="column">
                  <wp:posOffset>166370</wp:posOffset>
                </wp:positionH>
                <wp:positionV relativeFrom="paragraph">
                  <wp:posOffset>35560</wp:posOffset>
                </wp:positionV>
                <wp:extent cx="6057900" cy="9010664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7900" cy="9010664"/>
                          <a:chOff x="0" y="0"/>
                          <a:chExt cx="6338570" cy="796417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12"/>
                            <a:ext cx="6338570" cy="796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7964170">
                                <a:moveTo>
                                  <a:pt x="6338062" y="6916864"/>
                                </a:moveTo>
                                <a:lnTo>
                                  <a:pt x="0" y="6916864"/>
                                </a:lnTo>
                                <a:lnTo>
                                  <a:pt x="0" y="7125957"/>
                                </a:lnTo>
                                <a:lnTo>
                                  <a:pt x="0" y="7336269"/>
                                </a:lnTo>
                                <a:lnTo>
                                  <a:pt x="0" y="7545057"/>
                                </a:lnTo>
                                <a:lnTo>
                                  <a:pt x="0" y="7755369"/>
                                </a:lnTo>
                                <a:lnTo>
                                  <a:pt x="0" y="7964157"/>
                                </a:lnTo>
                                <a:lnTo>
                                  <a:pt x="6338062" y="7964157"/>
                                </a:lnTo>
                                <a:lnTo>
                                  <a:pt x="6338062" y="7755369"/>
                                </a:lnTo>
                                <a:lnTo>
                                  <a:pt x="6338062" y="7545057"/>
                                </a:lnTo>
                                <a:lnTo>
                                  <a:pt x="6338062" y="7336269"/>
                                </a:lnTo>
                                <a:lnTo>
                                  <a:pt x="6338062" y="7125957"/>
                                </a:lnTo>
                                <a:lnTo>
                                  <a:pt x="6338062" y="691686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2514917"/>
                                </a:moveTo>
                                <a:lnTo>
                                  <a:pt x="0" y="2514917"/>
                                </a:lnTo>
                                <a:lnTo>
                                  <a:pt x="0" y="2725534"/>
                                </a:lnTo>
                                <a:lnTo>
                                  <a:pt x="0" y="2934322"/>
                                </a:lnTo>
                                <a:lnTo>
                                  <a:pt x="0" y="6916788"/>
                                </a:lnTo>
                                <a:lnTo>
                                  <a:pt x="6338062" y="6916788"/>
                                </a:lnTo>
                                <a:lnTo>
                                  <a:pt x="6338062" y="2725534"/>
                                </a:lnTo>
                                <a:lnTo>
                                  <a:pt x="6338062" y="2514917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2095754"/>
                                </a:moveTo>
                                <a:lnTo>
                                  <a:pt x="0" y="2095754"/>
                                </a:lnTo>
                                <a:lnTo>
                                  <a:pt x="0" y="2306053"/>
                                </a:lnTo>
                                <a:lnTo>
                                  <a:pt x="0" y="2514841"/>
                                </a:lnTo>
                                <a:lnTo>
                                  <a:pt x="6338062" y="2514841"/>
                                </a:lnTo>
                                <a:lnTo>
                                  <a:pt x="6338062" y="2306053"/>
                                </a:lnTo>
                                <a:lnTo>
                                  <a:pt x="6338062" y="209575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1676654"/>
                                </a:moveTo>
                                <a:lnTo>
                                  <a:pt x="0" y="1676654"/>
                                </a:lnTo>
                                <a:lnTo>
                                  <a:pt x="0" y="1886953"/>
                                </a:lnTo>
                                <a:lnTo>
                                  <a:pt x="0" y="2095741"/>
                                </a:lnTo>
                                <a:lnTo>
                                  <a:pt x="6338062" y="2095741"/>
                                </a:lnTo>
                                <a:lnTo>
                                  <a:pt x="6338062" y="1886953"/>
                                </a:lnTo>
                                <a:lnTo>
                                  <a:pt x="6338062" y="167665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1257554"/>
                                </a:moveTo>
                                <a:lnTo>
                                  <a:pt x="0" y="1257554"/>
                                </a:lnTo>
                                <a:lnTo>
                                  <a:pt x="0" y="1467853"/>
                                </a:lnTo>
                                <a:lnTo>
                                  <a:pt x="0" y="1676641"/>
                                </a:lnTo>
                                <a:lnTo>
                                  <a:pt x="6338062" y="1676641"/>
                                </a:lnTo>
                                <a:lnTo>
                                  <a:pt x="6338062" y="1467853"/>
                                </a:lnTo>
                                <a:lnTo>
                                  <a:pt x="6338062" y="125755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838454"/>
                                </a:moveTo>
                                <a:lnTo>
                                  <a:pt x="0" y="838454"/>
                                </a:lnTo>
                                <a:lnTo>
                                  <a:pt x="0" y="1048753"/>
                                </a:lnTo>
                                <a:lnTo>
                                  <a:pt x="0" y="1257541"/>
                                </a:lnTo>
                                <a:lnTo>
                                  <a:pt x="6338062" y="1257541"/>
                                </a:lnTo>
                                <a:lnTo>
                                  <a:pt x="6338062" y="1048753"/>
                                </a:lnTo>
                                <a:lnTo>
                                  <a:pt x="6338062" y="83845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419354"/>
                                </a:moveTo>
                                <a:lnTo>
                                  <a:pt x="0" y="419354"/>
                                </a:lnTo>
                                <a:lnTo>
                                  <a:pt x="0" y="629653"/>
                                </a:lnTo>
                                <a:lnTo>
                                  <a:pt x="0" y="838441"/>
                                </a:lnTo>
                                <a:lnTo>
                                  <a:pt x="6338062" y="838441"/>
                                </a:lnTo>
                                <a:lnTo>
                                  <a:pt x="6338062" y="629653"/>
                                </a:lnTo>
                                <a:lnTo>
                                  <a:pt x="6338062" y="419354"/>
                                </a:lnTo>
                                <a:close/>
                              </a:path>
                              <a:path w="6338570" h="796417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248"/>
                                </a:lnTo>
                                <a:lnTo>
                                  <a:pt x="0" y="419341"/>
                                </a:lnTo>
                                <a:lnTo>
                                  <a:pt x="6338062" y="419341"/>
                                </a:lnTo>
                                <a:lnTo>
                                  <a:pt x="6338062" y="210299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555611" id="Group 15" o:spid="_x0000_s1026" style="position:absolute;margin-left:13.1pt;margin-top:2.8pt;width:477pt;height:709.5pt;z-index:-251651072;mso-wrap-distance-left:0;mso-wrap-distance-right:0;mso-width-relative:margin;mso-height-relative:margin" coordsize="63385,796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">
                <v:shape id="Graphic 16" o:spid="_x0000_s1027" style="position:absolute;width:63385;height:79641;visibility:visible;mso-wrap-style:square;v-text-anchor:top" coordsize="6338570,796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" path="m6338062,6916864l,6916864r,209093l,7336269r,208788l,7755369r,208788l6338062,7964157r,-208788l6338062,7545057r,-208788l6338062,7125957r,-209093xem6338062,2514917l,2514917r,210617l,2934322,,6916788r6338062,l6338062,2725534r,-210617xem6338062,2095754l,2095754r,210299l,2514841r6338062,l6338062,2306053r,-210299xem6338062,1676654l,1676654r,210299l,2095741r6338062,l6338062,1886953r,-210299xem6338062,1257554l,1257554r,210299l,1676641r6338062,l6338062,1467853r,-210299xem6338062,838454l,838454r,210299l,1257541r6338062,l6338062,1048753r,-210299xem6338062,419354l,419354,,629653,,838441r6338062,l6338062,629653r,-210299xem6338062,l,,,210248,,419341r6338062,l6338062,210299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78D18D90" w14:textId="77777777" w:rsidR="00BF4576" w:rsidRDefault="00BF4576" w:rsidP="00BF4576">
      <w:pPr>
        <w:pStyle w:val="TableParagraph"/>
        <w:spacing w:before="94" w:line="331" w:lineRule="auto"/>
        <w:ind w:left="545" w:right="1651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8"/>
          <w:sz w:val="21"/>
        </w:rPr>
        <w:t xml:space="preserve"> </w:t>
      </w:r>
      <w:r>
        <w:rPr>
          <w:color w:val="D3D3D3"/>
          <w:sz w:val="21"/>
        </w:rPr>
        <w:t>input</w:t>
      </w:r>
      <w:r>
        <w:rPr>
          <w:color w:val="D3D3D3"/>
          <w:spacing w:val="-8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8"/>
          <w:sz w:val="21"/>
        </w:rPr>
        <w:t xml:space="preserve"> 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split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r>
        <w:rPr>
          <w:color w:val="CE9178"/>
          <w:spacing w:val="-8"/>
          <w:sz w:val="21"/>
        </w:rPr>
        <w:t xml:space="preserve"> </w:t>
      </w:r>
      <w:r>
        <w:rPr>
          <w:color w:val="CE9178"/>
          <w:sz w:val="21"/>
        </w:rPr>
        <w:t>'</w:t>
      </w:r>
      <w:r>
        <w:rPr>
          <w:color w:val="DCDCDC"/>
          <w:sz w:val="21"/>
        </w:rPr>
        <w:t>).</w:t>
      </w:r>
      <w:proofErr w:type="spellStart"/>
      <w:r>
        <w:rPr>
          <w:color w:val="D3D3D3"/>
          <w:sz w:val="21"/>
        </w:rPr>
        <w:t>map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Number</w:t>
      </w:r>
      <w:proofErr w:type="spellEnd"/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r>
        <w:rPr>
          <w:color w:val="D3D3D3"/>
          <w:sz w:val="21"/>
        </w:rPr>
        <w:t xml:space="preserve">n </w:t>
      </w:r>
      <w:r>
        <w:rPr>
          <w:color w:val="DCDCDC"/>
          <w:sz w:val="21"/>
        </w:rPr>
        <w:t xml:space="preserve">= </w:t>
      </w:r>
      <w:r>
        <w:rPr>
          <w:color w:val="D3D3D3"/>
          <w:sz w:val="21"/>
        </w:rPr>
        <w:t>input</w:t>
      </w:r>
      <w:r>
        <w:rPr>
          <w:color w:val="DCDCDC"/>
          <w:sz w:val="21"/>
        </w:rPr>
        <w:t>[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>];</w:t>
      </w:r>
    </w:p>
    <w:p w14:paraId="1A30B64A" w14:textId="77777777" w:rsidR="00BF4576" w:rsidRDefault="00BF4576" w:rsidP="00BF4576">
      <w:pPr>
        <w:pStyle w:val="TableParagraph"/>
        <w:spacing w:before="3" w:line="331" w:lineRule="auto"/>
        <w:ind w:left="545" w:right="6818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12"/>
          <w:sz w:val="21"/>
        </w:rPr>
        <w:t xml:space="preserve"> </w:t>
      </w:r>
      <w:r>
        <w:rPr>
          <w:color w:val="3CC8AF"/>
          <w:sz w:val="21"/>
        </w:rPr>
        <w:t>A</w:t>
      </w:r>
      <w:r>
        <w:rPr>
          <w:color w:val="3CC8AF"/>
          <w:spacing w:val="-12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12"/>
          <w:sz w:val="21"/>
        </w:rPr>
        <w:t xml:space="preserve"> </w:t>
      </w:r>
      <w:r>
        <w:rPr>
          <w:color w:val="D3D3D3"/>
          <w:sz w:val="21"/>
        </w:rPr>
        <w:t>input</w:t>
      </w:r>
      <w:r>
        <w:rPr>
          <w:color w:val="DCDCDC"/>
          <w:sz w:val="21"/>
        </w:rPr>
        <w:t>[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 xml:space="preserve">];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3"/>
          <w:sz w:val="21"/>
        </w:rPr>
        <w:t xml:space="preserve"> </w:t>
      </w:r>
      <w:r>
        <w:rPr>
          <w:color w:val="3CC8AF"/>
          <w:sz w:val="21"/>
        </w:rPr>
        <w:t>B</w:t>
      </w:r>
      <w:r>
        <w:rPr>
          <w:color w:val="3CC8AF"/>
          <w:spacing w:val="-2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2"/>
          <w:sz w:val="21"/>
        </w:rPr>
        <w:t xml:space="preserve"> </w:t>
      </w:r>
      <w:r>
        <w:rPr>
          <w:color w:val="D3D3D3"/>
          <w:spacing w:val="-2"/>
          <w:sz w:val="21"/>
        </w:rPr>
        <w:t>input</w:t>
      </w:r>
      <w:r>
        <w:rPr>
          <w:color w:val="DCDCDC"/>
          <w:spacing w:val="-2"/>
          <w:sz w:val="21"/>
        </w:rPr>
        <w:t>[</w:t>
      </w:r>
      <w:r>
        <w:rPr>
          <w:color w:val="B5CEA8"/>
          <w:spacing w:val="-2"/>
          <w:sz w:val="21"/>
        </w:rPr>
        <w:t>2</w:t>
      </w:r>
      <w:r>
        <w:rPr>
          <w:color w:val="DCDCDC"/>
          <w:spacing w:val="-2"/>
          <w:sz w:val="21"/>
        </w:rPr>
        <w:t>];</w:t>
      </w:r>
    </w:p>
    <w:p w14:paraId="59CDFACA" w14:textId="77777777" w:rsidR="00BF4576" w:rsidRDefault="00BF4576" w:rsidP="00BF4576">
      <w:pPr>
        <w:pStyle w:val="TableParagraph"/>
        <w:spacing w:before="91"/>
        <w:rPr>
          <w:rFonts w:ascii="Times New Roman"/>
          <w:sz w:val="21"/>
        </w:rPr>
      </w:pPr>
    </w:p>
    <w:p w14:paraId="4E1B0347" w14:textId="77777777" w:rsidR="00BF4576" w:rsidRDefault="00BF4576" w:rsidP="00BF4576">
      <w:pPr>
        <w:pStyle w:val="TableParagraph"/>
        <w:ind w:left="545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6"/>
          <w:sz w:val="21"/>
        </w:rPr>
        <w:t xml:space="preserve"> </w:t>
      </w:r>
      <w:proofErr w:type="spellStart"/>
      <w:r>
        <w:rPr>
          <w:color w:val="D3D3D3"/>
          <w:sz w:val="21"/>
        </w:rPr>
        <w:t>generateMatrix</w:t>
      </w:r>
      <w:proofErr w:type="spellEnd"/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6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5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5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7D59AA35" w14:textId="77777777" w:rsidR="00BF4576" w:rsidRDefault="00BF4576" w:rsidP="00BF4576">
      <w:pPr>
        <w:pStyle w:val="TableParagraph"/>
        <w:spacing w:before="93" w:line="331" w:lineRule="auto"/>
        <w:ind w:left="291" w:right="1651" w:firstLine="506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5"/>
          <w:sz w:val="21"/>
        </w:rPr>
        <w:t xml:space="preserve">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3D3D3"/>
          <w:spacing w:val="-5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5"/>
          <w:sz w:val="21"/>
        </w:rPr>
        <w:t xml:space="preserve"> </w:t>
      </w:r>
      <w:proofErr w:type="spellStart"/>
      <w:r>
        <w:rPr>
          <w:color w:val="3CC8AF"/>
          <w:sz w:val="21"/>
        </w:rPr>
        <w:t>Array</w:t>
      </w:r>
      <w:r>
        <w:rPr>
          <w:color w:val="DCDCDC"/>
          <w:sz w:val="21"/>
        </w:rPr>
        <w:t>.</w:t>
      </w:r>
      <w:r>
        <w:rPr>
          <w:color w:val="559CD5"/>
          <w:sz w:val="21"/>
        </w:rPr>
        <w:t>from</w:t>
      </w:r>
      <w:proofErr w:type="spellEnd"/>
      <w:r>
        <w:rPr>
          <w:color w:val="DCDCDC"/>
          <w:sz w:val="21"/>
        </w:rPr>
        <w:t>({</w:t>
      </w:r>
      <w:r>
        <w:rPr>
          <w:color w:val="DCDCDC"/>
          <w:spacing w:val="-5"/>
          <w:sz w:val="21"/>
        </w:rPr>
        <w:t xml:space="preserve"> </w:t>
      </w:r>
      <w:proofErr w:type="spellStart"/>
      <w:r>
        <w:rPr>
          <w:color w:val="D3D3D3"/>
          <w:sz w:val="21"/>
        </w:rPr>
        <w:t>length</w:t>
      </w:r>
      <w:proofErr w:type="spellEnd"/>
      <w:r>
        <w:rPr>
          <w:color w:val="DCDCDC"/>
          <w:sz w:val="21"/>
        </w:rPr>
        <w:t>:</w:t>
      </w:r>
      <w:r>
        <w:rPr>
          <w:color w:val="DCDCDC"/>
          <w:spacing w:val="-2"/>
          <w:sz w:val="21"/>
        </w:rPr>
        <w:t xml:space="preserve"> 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3D3D3"/>
          <w:spacing w:val="-5"/>
          <w:sz w:val="21"/>
        </w:rPr>
        <w:t xml:space="preserve"> </w:t>
      </w:r>
      <w:r>
        <w:rPr>
          <w:color w:val="DCDCDC"/>
          <w:sz w:val="21"/>
        </w:rPr>
        <w:t>},</w:t>
      </w:r>
      <w:r>
        <w:rPr>
          <w:color w:val="DCDCDC"/>
          <w:spacing w:val="-5"/>
          <w:sz w:val="21"/>
        </w:rPr>
        <w:t xml:space="preserve"> </w:t>
      </w:r>
      <w:r>
        <w:rPr>
          <w:color w:val="DCDCDC"/>
          <w:sz w:val="21"/>
        </w:rPr>
        <w:t>()</w:t>
      </w:r>
      <w:r>
        <w:rPr>
          <w:color w:val="DCDCDC"/>
          <w:spacing w:val="-5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5"/>
          <w:sz w:val="21"/>
        </w:rPr>
        <w:t xml:space="preserve"> </w:t>
      </w:r>
      <w:proofErr w:type="spellStart"/>
      <w:r>
        <w:rPr>
          <w:color w:val="559CD5"/>
          <w:sz w:val="21"/>
        </w:rPr>
        <w:t>new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3CC8AF"/>
          <w:spacing w:val="-2"/>
          <w:sz w:val="21"/>
        </w:rPr>
        <w:t>Array</w:t>
      </w:r>
      <w:proofErr w:type="spellEnd"/>
      <w:r>
        <w:rPr>
          <w:color w:val="DCDCDC"/>
          <w:spacing w:val="-2"/>
          <w:sz w:val="21"/>
        </w:rPr>
        <w:t>(</w:t>
      </w:r>
      <w:proofErr w:type="spellStart"/>
      <w:r>
        <w:rPr>
          <w:color w:val="D3D3D3"/>
          <w:spacing w:val="-2"/>
          <w:sz w:val="21"/>
        </w:rPr>
        <w:t>size</w:t>
      </w:r>
      <w:proofErr w:type="spellEnd"/>
      <w:r>
        <w:rPr>
          <w:color w:val="DCDCDC"/>
          <w:spacing w:val="-2"/>
          <w:sz w:val="21"/>
        </w:rPr>
        <w:t>).</w:t>
      </w:r>
      <w:proofErr w:type="spellStart"/>
      <w:r>
        <w:rPr>
          <w:color w:val="D3D3D3"/>
          <w:spacing w:val="-2"/>
          <w:sz w:val="21"/>
        </w:rPr>
        <w:t>fill</w:t>
      </w:r>
      <w:proofErr w:type="spellEnd"/>
      <w:r>
        <w:rPr>
          <w:color w:val="DCDCDC"/>
          <w:spacing w:val="-2"/>
          <w:sz w:val="21"/>
        </w:rPr>
        <w:t>(</w:t>
      </w:r>
      <w:r>
        <w:rPr>
          <w:color w:val="B5CEA8"/>
          <w:spacing w:val="-2"/>
          <w:sz w:val="21"/>
        </w:rPr>
        <w:t>0</w:t>
      </w:r>
      <w:r>
        <w:rPr>
          <w:color w:val="DCDCDC"/>
          <w:spacing w:val="-2"/>
          <w:sz w:val="21"/>
        </w:rPr>
        <w:t>));</w:t>
      </w:r>
    </w:p>
    <w:p w14:paraId="73E3B746" w14:textId="77777777" w:rsidR="00BF4576" w:rsidRDefault="00BF4576" w:rsidP="00BF4576">
      <w:pPr>
        <w:pStyle w:val="TableParagraph"/>
        <w:spacing w:before="4"/>
        <w:ind w:left="797"/>
        <w:rPr>
          <w:sz w:val="21"/>
        </w:rPr>
      </w:pP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2"/>
          <w:sz w:val="21"/>
        </w:rPr>
        <w:t xml:space="preserve"> </w:t>
      </w:r>
      <w:proofErr w:type="spellStart"/>
      <w:r>
        <w:rPr>
          <w:color w:val="D3D3D3"/>
          <w:sz w:val="21"/>
        </w:rPr>
        <w:t>way</w:t>
      </w:r>
      <w:proofErr w:type="spellEnd"/>
      <w:r>
        <w:rPr>
          <w:color w:val="D3D3D3"/>
          <w:spacing w:val="-2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2"/>
          <w:sz w:val="21"/>
        </w:rPr>
        <w:t xml:space="preserve"> 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>,</w:t>
      </w:r>
      <w:r>
        <w:rPr>
          <w:color w:val="DCDCDC"/>
          <w:spacing w:val="-2"/>
          <w:sz w:val="21"/>
        </w:rPr>
        <w:t xml:space="preserve"> </w:t>
      </w:r>
      <w:r>
        <w:rPr>
          <w:color w:val="D3D3D3"/>
          <w:sz w:val="21"/>
        </w:rPr>
        <w:t>x</w:t>
      </w:r>
      <w:r>
        <w:rPr>
          <w:color w:val="D3D3D3"/>
          <w:spacing w:val="-2"/>
          <w:sz w:val="21"/>
        </w:rPr>
        <w:t xml:space="preserve"> </w:t>
      </w:r>
      <w:r>
        <w:rPr>
          <w:color w:val="DCDCDC"/>
          <w:sz w:val="21"/>
        </w:rPr>
        <w:t xml:space="preserve">= 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>,</w:t>
      </w:r>
      <w:r>
        <w:rPr>
          <w:color w:val="DCDCDC"/>
          <w:spacing w:val="-2"/>
          <w:sz w:val="21"/>
        </w:rPr>
        <w:t xml:space="preserve"> </w:t>
      </w:r>
      <w:r>
        <w:rPr>
          <w:color w:val="D3D3D3"/>
          <w:sz w:val="21"/>
        </w:rPr>
        <w:t>y</w:t>
      </w:r>
      <w:r>
        <w:rPr>
          <w:color w:val="D3D3D3"/>
          <w:spacing w:val="-2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1"/>
          <w:sz w:val="21"/>
        </w:rPr>
        <w:t xml:space="preserve"> </w:t>
      </w:r>
      <w:r>
        <w:rPr>
          <w:color w:val="DCDCDC"/>
          <w:sz w:val="21"/>
        </w:rPr>
        <w:t>-</w:t>
      </w:r>
      <w:r>
        <w:rPr>
          <w:color w:val="B5CEA8"/>
          <w:spacing w:val="-5"/>
          <w:sz w:val="21"/>
        </w:rPr>
        <w:t>1</w:t>
      </w:r>
      <w:r>
        <w:rPr>
          <w:color w:val="DCDCDC"/>
          <w:spacing w:val="-5"/>
          <w:sz w:val="21"/>
        </w:rPr>
        <w:t>;</w:t>
      </w:r>
    </w:p>
    <w:p w14:paraId="01FAFABC" w14:textId="77777777" w:rsidR="00BF4576" w:rsidRDefault="00BF4576" w:rsidP="00BF4576">
      <w:pPr>
        <w:pStyle w:val="TableParagraph"/>
        <w:spacing w:before="91" w:line="333" w:lineRule="auto"/>
        <w:ind w:left="1049" w:right="4426" w:hanging="252"/>
        <w:rPr>
          <w:sz w:val="21"/>
        </w:rPr>
      </w:pPr>
      <w:r>
        <w:rPr>
          <w:color w:val="559CD5"/>
          <w:sz w:val="21"/>
        </w:rPr>
        <w:t>for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&lt;=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*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++)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proofErr w:type="spellStart"/>
      <w:r>
        <w:rPr>
          <w:color w:val="559CD5"/>
          <w:sz w:val="21"/>
        </w:rPr>
        <w:t>switch</w:t>
      </w:r>
      <w:proofErr w:type="spellEnd"/>
      <w:r>
        <w:rPr>
          <w:color w:val="559CD5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way</w:t>
      </w:r>
      <w:proofErr w:type="spellEnd"/>
      <w:r>
        <w:rPr>
          <w:color w:val="DCDCDC"/>
          <w:sz w:val="21"/>
        </w:rPr>
        <w:t>) {</w:t>
      </w:r>
    </w:p>
    <w:p w14:paraId="1471ACFB" w14:textId="77777777" w:rsidR="00BF4576" w:rsidRDefault="00BF4576" w:rsidP="00BF4576">
      <w:pPr>
        <w:pStyle w:val="TableParagraph"/>
        <w:spacing w:line="333" w:lineRule="auto"/>
        <w:ind w:left="1553" w:right="8145" w:hanging="252"/>
        <w:rPr>
          <w:sz w:val="21"/>
        </w:rPr>
      </w:pPr>
      <w:proofErr w:type="spellStart"/>
      <w:r>
        <w:rPr>
          <w:color w:val="559CD5"/>
          <w:sz w:val="21"/>
        </w:rPr>
        <w:t>case</w:t>
      </w:r>
      <w:proofErr w:type="spellEnd"/>
      <w:r>
        <w:rPr>
          <w:color w:val="559CD5"/>
          <w:spacing w:val="-32"/>
          <w:sz w:val="21"/>
        </w:rPr>
        <w:t xml:space="preserve"> 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 xml:space="preserve">: </w:t>
      </w:r>
      <w:r>
        <w:rPr>
          <w:color w:val="D3D3D3"/>
          <w:spacing w:val="-4"/>
          <w:sz w:val="21"/>
        </w:rPr>
        <w:t>y</w:t>
      </w:r>
      <w:r>
        <w:rPr>
          <w:color w:val="DCDCDC"/>
          <w:spacing w:val="-4"/>
          <w:sz w:val="21"/>
        </w:rPr>
        <w:t>++;</w:t>
      </w:r>
    </w:p>
    <w:p w14:paraId="6805D2E1" w14:textId="77777777" w:rsidR="00BF4576" w:rsidRDefault="00BF4576" w:rsidP="00BF4576">
      <w:pPr>
        <w:pStyle w:val="TableParagraph"/>
        <w:spacing w:line="333" w:lineRule="auto"/>
        <w:ind w:left="1553" w:right="2296"/>
        <w:rPr>
          <w:sz w:val="21"/>
        </w:rPr>
      </w:pPr>
      <w:r>
        <w:rPr>
          <w:color w:val="559CD5"/>
          <w:sz w:val="21"/>
        </w:rPr>
        <w:t>if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r>
        <w:rPr>
          <w:color w:val="D3D3D3"/>
          <w:sz w:val="21"/>
        </w:rPr>
        <w:t>y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===</w:t>
      </w:r>
      <w:r>
        <w:rPr>
          <w:color w:val="DCDCDC"/>
          <w:spacing w:val="-3"/>
          <w:sz w:val="21"/>
        </w:rPr>
        <w:t xml:space="preserve"> 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-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B5CEA8"/>
          <w:spacing w:val="-4"/>
          <w:sz w:val="21"/>
        </w:rPr>
        <w:t xml:space="preserve"> </w:t>
      </w:r>
      <w:r>
        <w:rPr>
          <w:color w:val="DCDCDC"/>
          <w:sz w:val="21"/>
        </w:rPr>
        <w:t>||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x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y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+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])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way</w:t>
      </w:r>
      <w:proofErr w:type="spellEnd"/>
      <w:r>
        <w:rPr>
          <w:color w:val="DCDCDC"/>
          <w:sz w:val="21"/>
        </w:rPr>
        <w:t xml:space="preserve">++; </w:t>
      </w:r>
      <w:proofErr w:type="spellStart"/>
      <w:r>
        <w:rPr>
          <w:color w:val="559CD5"/>
          <w:spacing w:val="-2"/>
          <w:sz w:val="21"/>
        </w:rPr>
        <w:t>break</w:t>
      </w:r>
      <w:proofErr w:type="spellEnd"/>
      <w:r>
        <w:rPr>
          <w:color w:val="DCDCDC"/>
          <w:spacing w:val="-2"/>
          <w:sz w:val="21"/>
        </w:rPr>
        <w:t>;</w:t>
      </w:r>
    </w:p>
    <w:p w14:paraId="4277ED56" w14:textId="77777777" w:rsidR="00BF4576" w:rsidRDefault="00BF4576" w:rsidP="00BF4576">
      <w:pPr>
        <w:pStyle w:val="TableParagraph"/>
        <w:spacing w:line="333" w:lineRule="auto"/>
        <w:ind w:left="1553" w:right="8145" w:hanging="252"/>
        <w:rPr>
          <w:sz w:val="21"/>
        </w:rPr>
      </w:pPr>
      <w:proofErr w:type="spellStart"/>
      <w:r>
        <w:rPr>
          <w:color w:val="559CD5"/>
          <w:sz w:val="21"/>
        </w:rPr>
        <w:t>case</w:t>
      </w:r>
      <w:proofErr w:type="spellEnd"/>
      <w:r>
        <w:rPr>
          <w:color w:val="559CD5"/>
          <w:spacing w:val="-32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 xml:space="preserve">: </w:t>
      </w:r>
      <w:r>
        <w:rPr>
          <w:color w:val="D3D3D3"/>
          <w:spacing w:val="-4"/>
          <w:sz w:val="21"/>
        </w:rPr>
        <w:t>x</w:t>
      </w:r>
      <w:r>
        <w:rPr>
          <w:color w:val="DCDCDC"/>
          <w:spacing w:val="-4"/>
          <w:sz w:val="21"/>
        </w:rPr>
        <w:t>++;</w:t>
      </w:r>
    </w:p>
    <w:p w14:paraId="0DD8CFCA" w14:textId="77777777" w:rsidR="00BF4576" w:rsidRDefault="00BF4576" w:rsidP="00BF4576">
      <w:pPr>
        <w:pStyle w:val="TableParagraph"/>
        <w:spacing w:line="333" w:lineRule="auto"/>
        <w:ind w:left="1553" w:right="2296"/>
        <w:rPr>
          <w:sz w:val="21"/>
        </w:rPr>
      </w:pPr>
      <w:r>
        <w:rPr>
          <w:color w:val="559CD5"/>
          <w:sz w:val="21"/>
        </w:rPr>
        <w:t>if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r>
        <w:rPr>
          <w:color w:val="D3D3D3"/>
          <w:sz w:val="21"/>
        </w:rPr>
        <w:t>x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===</w:t>
      </w:r>
      <w:r>
        <w:rPr>
          <w:color w:val="DCDCDC"/>
          <w:spacing w:val="-3"/>
          <w:sz w:val="21"/>
        </w:rPr>
        <w:t xml:space="preserve"> </w:t>
      </w:r>
      <w:proofErr w:type="spellStart"/>
      <w:r>
        <w:rPr>
          <w:color w:val="D3D3D3"/>
          <w:sz w:val="21"/>
        </w:rPr>
        <w:t>size</w:t>
      </w:r>
      <w:proofErr w:type="spellEnd"/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-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B5CEA8"/>
          <w:spacing w:val="-4"/>
          <w:sz w:val="21"/>
        </w:rPr>
        <w:t xml:space="preserve"> </w:t>
      </w:r>
      <w:r>
        <w:rPr>
          <w:color w:val="DCDCDC"/>
          <w:sz w:val="21"/>
        </w:rPr>
        <w:t>||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x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+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y</w:t>
      </w:r>
      <w:r>
        <w:rPr>
          <w:color w:val="DCDCDC"/>
          <w:sz w:val="21"/>
        </w:rPr>
        <w:t>])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way</w:t>
      </w:r>
      <w:proofErr w:type="spellEnd"/>
      <w:r>
        <w:rPr>
          <w:color w:val="DCDCDC"/>
          <w:sz w:val="21"/>
        </w:rPr>
        <w:t xml:space="preserve">++; </w:t>
      </w:r>
      <w:proofErr w:type="spellStart"/>
      <w:r>
        <w:rPr>
          <w:color w:val="559CD5"/>
          <w:spacing w:val="-2"/>
          <w:sz w:val="21"/>
        </w:rPr>
        <w:t>break</w:t>
      </w:r>
      <w:proofErr w:type="spellEnd"/>
      <w:r>
        <w:rPr>
          <w:color w:val="DCDCDC"/>
          <w:spacing w:val="-2"/>
          <w:sz w:val="21"/>
        </w:rPr>
        <w:t>;</w:t>
      </w:r>
    </w:p>
    <w:p w14:paraId="51A8402A" w14:textId="77777777" w:rsidR="00BF4576" w:rsidRDefault="00BF4576" w:rsidP="00BF4576">
      <w:pPr>
        <w:pStyle w:val="TableParagraph"/>
        <w:spacing w:line="333" w:lineRule="auto"/>
        <w:ind w:left="1553" w:right="8145" w:hanging="252"/>
        <w:rPr>
          <w:sz w:val="21"/>
        </w:rPr>
      </w:pPr>
      <w:proofErr w:type="spellStart"/>
      <w:r>
        <w:rPr>
          <w:color w:val="559CD5"/>
          <w:sz w:val="21"/>
        </w:rPr>
        <w:t>case</w:t>
      </w:r>
      <w:proofErr w:type="spellEnd"/>
      <w:r>
        <w:rPr>
          <w:color w:val="559CD5"/>
          <w:spacing w:val="-32"/>
          <w:sz w:val="21"/>
        </w:rPr>
        <w:t xml:space="preserve"> </w:t>
      </w:r>
      <w:r>
        <w:rPr>
          <w:color w:val="B5CEA8"/>
          <w:sz w:val="21"/>
        </w:rPr>
        <w:t>2</w:t>
      </w:r>
      <w:r>
        <w:rPr>
          <w:color w:val="DCDCDC"/>
          <w:sz w:val="21"/>
        </w:rPr>
        <w:t xml:space="preserve">: </w:t>
      </w:r>
      <w:r>
        <w:rPr>
          <w:color w:val="D3D3D3"/>
          <w:spacing w:val="-4"/>
          <w:sz w:val="21"/>
        </w:rPr>
        <w:t>y</w:t>
      </w:r>
      <w:r>
        <w:rPr>
          <w:color w:val="DCDCDC"/>
          <w:spacing w:val="-4"/>
          <w:sz w:val="21"/>
        </w:rPr>
        <w:t>--;</w:t>
      </w:r>
    </w:p>
    <w:p w14:paraId="3EB2658C" w14:textId="77777777" w:rsidR="00BF4576" w:rsidRDefault="00BF4576" w:rsidP="00BF4576">
      <w:pPr>
        <w:pStyle w:val="TableParagraph"/>
        <w:spacing w:line="333" w:lineRule="auto"/>
        <w:ind w:left="1553" w:right="3548"/>
        <w:rPr>
          <w:sz w:val="21"/>
        </w:rPr>
      </w:pPr>
      <w:r>
        <w:rPr>
          <w:color w:val="559CD5"/>
          <w:sz w:val="21"/>
        </w:rPr>
        <w:t>if</w:t>
      </w:r>
      <w:r>
        <w:rPr>
          <w:color w:val="559CD5"/>
          <w:spacing w:val="-5"/>
          <w:sz w:val="21"/>
        </w:rPr>
        <w:t xml:space="preserve"> </w:t>
      </w:r>
      <w:r>
        <w:rPr>
          <w:color w:val="DCDCDC"/>
          <w:sz w:val="21"/>
        </w:rPr>
        <w:t>(</w:t>
      </w:r>
      <w:r>
        <w:rPr>
          <w:color w:val="D3D3D3"/>
          <w:sz w:val="21"/>
        </w:rPr>
        <w:t>y</w:t>
      </w:r>
      <w:r>
        <w:rPr>
          <w:color w:val="D3D3D3"/>
          <w:spacing w:val="-5"/>
          <w:sz w:val="21"/>
        </w:rPr>
        <w:t xml:space="preserve"> </w:t>
      </w:r>
      <w:r>
        <w:rPr>
          <w:color w:val="DCDCDC"/>
          <w:sz w:val="21"/>
        </w:rPr>
        <w:t>===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0</w:t>
      </w:r>
      <w:r>
        <w:rPr>
          <w:color w:val="B5CEA8"/>
          <w:spacing w:val="-5"/>
          <w:sz w:val="21"/>
        </w:rPr>
        <w:t xml:space="preserve"> </w:t>
      </w:r>
      <w:r>
        <w:rPr>
          <w:color w:val="DCDCDC"/>
          <w:sz w:val="21"/>
        </w:rPr>
        <w:t>||</w:t>
      </w:r>
      <w:r>
        <w:rPr>
          <w:color w:val="DCDCDC"/>
          <w:spacing w:val="-5"/>
          <w:sz w:val="21"/>
        </w:rPr>
        <w:t xml:space="preserve">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x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y</w:t>
      </w:r>
      <w:r>
        <w:rPr>
          <w:color w:val="D3D3D3"/>
          <w:spacing w:val="-5"/>
          <w:sz w:val="21"/>
        </w:rPr>
        <w:t xml:space="preserve"> </w:t>
      </w:r>
      <w:r>
        <w:rPr>
          <w:color w:val="DCDCDC"/>
          <w:sz w:val="21"/>
        </w:rPr>
        <w:t>-</w:t>
      </w:r>
      <w:r>
        <w:rPr>
          <w:color w:val="DCDCDC"/>
          <w:spacing w:val="-5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])</w:t>
      </w:r>
      <w:r>
        <w:rPr>
          <w:color w:val="DCDCDC"/>
          <w:spacing w:val="-5"/>
          <w:sz w:val="21"/>
        </w:rPr>
        <w:t xml:space="preserve"> </w:t>
      </w:r>
      <w:proofErr w:type="spellStart"/>
      <w:r>
        <w:rPr>
          <w:color w:val="D3D3D3"/>
          <w:sz w:val="21"/>
        </w:rPr>
        <w:t>way</w:t>
      </w:r>
      <w:proofErr w:type="spellEnd"/>
      <w:r>
        <w:rPr>
          <w:color w:val="DCDCDC"/>
          <w:sz w:val="21"/>
        </w:rPr>
        <w:t xml:space="preserve">++; </w:t>
      </w:r>
      <w:proofErr w:type="spellStart"/>
      <w:r>
        <w:rPr>
          <w:color w:val="559CD5"/>
          <w:spacing w:val="-2"/>
          <w:sz w:val="21"/>
        </w:rPr>
        <w:t>break</w:t>
      </w:r>
      <w:proofErr w:type="spellEnd"/>
      <w:r>
        <w:rPr>
          <w:color w:val="DCDCDC"/>
          <w:spacing w:val="-2"/>
          <w:sz w:val="21"/>
        </w:rPr>
        <w:t>;</w:t>
      </w:r>
    </w:p>
    <w:p w14:paraId="5CEE80FA" w14:textId="5EFBE6B3" w:rsidR="00BF4576" w:rsidRDefault="00BF4576" w:rsidP="00BF4576">
      <w:pPr>
        <w:pStyle w:val="TableParagraph"/>
        <w:spacing w:line="237" w:lineRule="exact"/>
        <w:ind w:right="8193"/>
        <w:jc w:val="right"/>
        <w:rPr>
          <w:color w:val="DCDCDC"/>
          <w:spacing w:val="-5"/>
          <w:sz w:val="21"/>
        </w:rPr>
      </w:pPr>
      <w:proofErr w:type="spellStart"/>
      <w:r>
        <w:rPr>
          <w:color w:val="559CD5"/>
          <w:sz w:val="21"/>
        </w:rPr>
        <w:t>case</w:t>
      </w:r>
      <w:proofErr w:type="spellEnd"/>
      <w:r>
        <w:rPr>
          <w:color w:val="559CD5"/>
          <w:spacing w:val="-5"/>
          <w:sz w:val="21"/>
        </w:rPr>
        <w:t xml:space="preserve"> </w:t>
      </w:r>
      <w:r>
        <w:rPr>
          <w:color w:val="B5CEA8"/>
          <w:spacing w:val="-5"/>
          <w:sz w:val="21"/>
        </w:rPr>
        <w:t>3</w:t>
      </w:r>
      <w:r>
        <w:rPr>
          <w:color w:val="DCDCDC"/>
          <w:spacing w:val="-5"/>
          <w:sz w:val="21"/>
        </w:rPr>
        <w:t>:</w:t>
      </w:r>
    </w:p>
    <w:p w14:paraId="00CE49C8" w14:textId="77777777" w:rsidR="00BF4576" w:rsidRDefault="00BF4576">
      <w:pPr>
        <w:spacing w:after="0" w:line="240" w:lineRule="auto"/>
        <w:rPr>
          <w:rFonts w:ascii="Courier New" w:eastAsia="Courier New" w:hAnsi="Courier New" w:cs="Courier New"/>
          <w:color w:val="DCDCDC"/>
          <w:spacing w:val="-5"/>
          <w:sz w:val="21"/>
        </w:rPr>
      </w:pPr>
      <w:r>
        <w:rPr>
          <w:color w:val="DCDCDC"/>
          <w:spacing w:val="-5"/>
          <w:sz w:val="21"/>
        </w:rPr>
        <w:br w:type="page"/>
      </w:r>
    </w:p>
    <w:p w14:paraId="51B31A11" w14:textId="77777777" w:rsidR="00BF4576" w:rsidRDefault="00BF4576" w:rsidP="00BF4576">
      <w:pPr>
        <w:pStyle w:val="TableParagraph"/>
        <w:spacing w:line="237" w:lineRule="exact"/>
        <w:ind w:right="8193"/>
        <w:jc w:val="right"/>
        <w:rPr>
          <w:sz w:val="21"/>
        </w:rPr>
      </w:pPr>
    </w:p>
    <w:p w14:paraId="3AAF968D" w14:textId="59D6C3CA" w:rsidR="00BF4576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30896D9" wp14:editId="6B8FC8F6">
            <wp:extent cx="3952875" cy="268605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4761" w14:textId="777777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7E01D880" wp14:editId="27DBB2D8">
                <wp:simplePos x="0" y="0"/>
                <wp:positionH relativeFrom="column">
                  <wp:posOffset>684276</wp:posOffset>
                </wp:positionH>
                <wp:positionV relativeFrom="paragraph">
                  <wp:posOffset>236477</wp:posOffset>
                </wp:positionV>
                <wp:extent cx="5303520" cy="288480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3520" cy="2884805"/>
                          <a:chOff x="0" y="0"/>
                          <a:chExt cx="5303520" cy="288480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2884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FBD4A" id="Group 17" o:spid="_x0000_s1026" style="position:absolute;margin-left:53.9pt;margin-top:18.6pt;width:417.6pt;height:227.15pt;z-index:-251649024;mso-wrap-distance-left:0;mso-wrap-distance-right:0" coordsize="53035,288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yoor3j4Q/sZ+OPi54Fn8anU/Dngrwgj+VHrfi/UvsNtOw&#10;OCEIRicHjJAGeASQcWZHg9FesfH39mTxp+zlf6ZH4mjsb3TdUi82w1nR7g3FldAYJCOVU5AIOCBk&#10;HIyK8noAKK9Im8NfDUfA2DWo/GF+3xON+Y5fDRsH+zC1yQJBNt25xg/ez229683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XrWsf+PVPx/nWTWtY/8eqfj/OumexhDcsVDdf6hvw/nU1Q3X+ob8P51gbmfRRRU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oWv+oX8f51n1oWv+oX8f500BNUN1/qG/&#10;D+dTVDdf6hvw/nTAz6KKKk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0LX/UL+P86KKaAmqG6/1Dfh/Oii&#10;mBn0UUVI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7" type="#_x0000_t75" style="position:absolute;width:53035;height:28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">
                  <v:imagedata r:id="rId18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2F2510D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C04796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2B12D3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22092E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6B0DF1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A6C600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AAC0BF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553B10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6BB89D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3A4330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D4694A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7C1568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F2087A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F21F7A6" w14:textId="0863454D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67E1F7AE" w14:textId="12891E92" w:rsidR="00766C4C" w:rsidRDefault="00766C4C" w:rsidP="00766C4C">
      <w:pPr>
        <w:pStyle w:val="TableParagraph"/>
        <w:spacing w:before="44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5:</w:t>
      </w:r>
    </w:p>
    <w:p w14:paraId="62E7B037" w14:textId="31668B13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2607D1C3" wp14:editId="73939EE5">
                <wp:simplePos x="0" y="0"/>
                <wp:positionH relativeFrom="column">
                  <wp:posOffset>547370</wp:posOffset>
                </wp:positionH>
                <wp:positionV relativeFrom="paragraph">
                  <wp:posOffset>30480</wp:posOffset>
                </wp:positionV>
                <wp:extent cx="4838700" cy="298132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700" cy="2981325"/>
                          <a:chOff x="0" y="0"/>
                          <a:chExt cx="5585460" cy="373316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333" cy="3732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E7EB2D" id="Group 19" o:spid="_x0000_s1026" style="position:absolute;margin-left:43.1pt;margin-top:2.4pt;width:381pt;height:234.75pt;z-index:-251646976;mso-wrap-distance-left:0;mso-wrap-distance-right:0;mso-width-relative:margin;mso-height-relative:margin" coordsize="55854,37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KiiirMgoq9&#10;DoWpXESyRafdSRsMq6QMQR6g4p3/AAjmrf8AQLvf/Ad/8KAM+ir02halbxNJLp91HGoyzvAwAHqT&#10;iqNABRRToYzNKkY6swUfjQA2iuxtbSK0jCRqB6nuanqbgcPRXcUUXA4eiu4oouBw9FdxRRcDh6K7&#10;iqmoafHewsCo8zHyt3BouByVFFFU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5eGvjr4N&#10;1H4ZeHPBnxE8BXHiaLw29z/ZWpaZq7WM8cU8nmSRSLsYON3IPGAAAOpPhtFID3T/AITz4A/9Eq8S&#10;/wDhU/8A2mnRfEH4AwSLJ/wqTxDcbDu8mbxUQj+xKw5APtzXhNFAHa/Gf4pXvxn+JWs+L76zh06W&#10;/aNY7K3JMcEUcaxxoCeuERcnAycnAziuKoop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7d4e/5AGm/9e0X/AKAK&#10;8Rr27w9/yANN/wCvaL/0AUFRPGb3/Wj/AHar1Yvf9aP92q9Nkh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pCcUALVC8bdN9BirE10qAhTub+VUSSSSeSalgJRRRSAKKKKACiiigAo&#10;oooAKKKKACiiigAooooAKKKKACvbvD3/ACANN/69ov8A0AV4jXt3h7/kAab/ANe0X/oAoKieM3v+&#10;tH+7VerF7/rR/u1Xpsk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7d4e/5AGm/wDXtF/6AK8Rr27w9/yANN/69ov/AEAUFRPGb3/Wj/dqvVi9/wBaP92q9Nkh&#10;RRRS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t3h7/AJAGm/8AXtF/6AK8Rr27w9/yANN/69ov/QBQVE8Zvf8AWj/dqvVi&#10;9/1o/wB2q9Nkh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9u8Pf8gDTf+vaL/wBAFeI17d4e/wCQBpv/AF7Rf+gCgqJ4ze/60f7tV6sXv+tH+7Ve&#10;myQooo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t3h7/AJAG&#10;m/8AXtF/6AK8Rr27w9/yANN/69ov/QBQVE8Zvf8AWj/dqvVi9/1o/wB2q9NkhRRRS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bvD3/IA03/r2i/9AFeI17d4e/5AGm/9e0X/AKAKConjN7/r&#10;R/u1Xqxe/wCtH+7VemyQ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27w9/yANN/wCvaL/0&#10;AV4jXt3h7/kAab/17Rf+gCgqJ4ze/wCtH+7VerF7/rR/u1Xpsk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7d4e/5AGm/9e0X/oArxGvbvD3/ACANN/69ov8A&#10;0AUFRPGb3/Wj/dqvVi9/1o/3ar02SFFFF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bvD3/IA03/AK9ov/QBXiNe3eHv+QBpv/XtF/6AKConjN7/AK0f7tV6sXv+tH+7&#10;VemyQooop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bvD3/IA03/AK9o&#10;v/QBXiNe3eHv+QBpv/XtF/6AKConjN7/AK0f7tV6tXyHKv2xiqtNkhRRRS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">
                <v:shape id="Image 20" o:spid="_x0000_s1027" type="#_x0000_t75" style="position:absolute;width:55853;height:3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">
                  <v:imagedata r:id="rId20" o:title=""/>
                </v:shape>
              </v:group>
            </w:pict>
          </mc:Fallback>
        </mc:AlternateContent>
      </w:r>
    </w:p>
    <w:p w14:paraId="6D601E4C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B772E2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632D21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6B32F4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32965A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62C72C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23B48D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765CA6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711AB2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BDFCEB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408EF6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5D54ED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33E2A5C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2EBAAE5" w14:textId="45F22F0B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7039C59" w14:textId="6091FCFD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BA35D16" w14:textId="2536F36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80201DC" w14:textId="77777777" w:rsidR="00766C4C" w:rsidRDefault="00766C4C" w:rsidP="00766C4C">
      <w:pPr>
        <w:pStyle w:val="TableParagraph"/>
        <w:ind w:left="291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492A1655" w14:textId="77777777" w:rsidR="00766C4C" w:rsidRDefault="00766C4C" w:rsidP="00766C4C">
      <w:pPr>
        <w:pStyle w:val="TableParagraph"/>
        <w:spacing w:before="146"/>
        <w:ind w:left="291"/>
        <w:jc w:val="both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19E81239" wp14:editId="770FD90A">
                <wp:simplePos x="0" y="0"/>
                <wp:positionH relativeFrom="column">
                  <wp:posOffset>165735</wp:posOffset>
                </wp:positionH>
                <wp:positionV relativeFrom="paragraph">
                  <wp:posOffset>35560</wp:posOffset>
                </wp:positionV>
                <wp:extent cx="6338570" cy="2838450"/>
                <wp:effectExtent l="0" t="0" r="508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2838450"/>
                          <a:chOff x="0" y="0"/>
                          <a:chExt cx="6338570" cy="230632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12"/>
                            <a:ext cx="6338570" cy="2306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2306320">
                                <a:moveTo>
                                  <a:pt x="6338062" y="2095754"/>
                                </a:moveTo>
                                <a:lnTo>
                                  <a:pt x="0" y="2095754"/>
                                </a:lnTo>
                                <a:lnTo>
                                  <a:pt x="0" y="2306053"/>
                                </a:lnTo>
                                <a:lnTo>
                                  <a:pt x="6338062" y="2306053"/>
                                </a:lnTo>
                                <a:lnTo>
                                  <a:pt x="6338062" y="2095754"/>
                                </a:lnTo>
                                <a:close/>
                              </a:path>
                              <a:path w="6338570" h="2306320">
                                <a:moveTo>
                                  <a:pt x="6338062" y="1676654"/>
                                </a:moveTo>
                                <a:lnTo>
                                  <a:pt x="0" y="1676654"/>
                                </a:lnTo>
                                <a:lnTo>
                                  <a:pt x="0" y="1886953"/>
                                </a:lnTo>
                                <a:lnTo>
                                  <a:pt x="0" y="2095741"/>
                                </a:lnTo>
                                <a:lnTo>
                                  <a:pt x="6338062" y="2095741"/>
                                </a:lnTo>
                                <a:lnTo>
                                  <a:pt x="6338062" y="1886953"/>
                                </a:lnTo>
                                <a:lnTo>
                                  <a:pt x="6338062" y="1676654"/>
                                </a:lnTo>
                                <a:close/>
                              </a:path>
                              <a:path w="6338570" h="2306320">
                                <a:moveTo>
                                  <a:pt x="6338062" y="1257554"/>
                                </a:moveTo>
                                <a:lnTo>
                                  <a:pt x="0" y="1257554"/>
                                </a:lnTo>
                                <a:lnTo>
                                  <a:pt x="0" y="1467853"/>
                                </a:lnTo>
                                <a:lnTo>
                                  <a:pt x="0" y="1676641"/>
                                </a:lnTo>
                                <a:lnTo>
                                  <a:pt x="6338062" y="1676641"/>
                                </a:lnTo>
                                <a:lnTo>
                                  <a:pt x="6338062" y="1467853"/>
                                </a:lnTo>
                                <a:lnTo>
                                  <a:pt x="6338062" y="1257554"/>
                                </a:lnTo>
                                <a:close/>
                              </a:path>
                              <a:path w="6338570" h="2306320">
                                <a:moveTo>
                                  <a:pt x="6338062" y="838454"/>
                                </a:moveTo>
                                <a:lnTo>
                                  <a:pt x="0" y="838454"/>
                                </a:lnTo>
                                <a:lnTo>
                                  <a:pt x="0" y="1048753"/>
                                </a:lnTo>
                                <a:lnTo>
                                  <a:pt x="0" y="1257541"/>
                                </a:lnTo>
                                <a:lnTo>
                                  <a:pt x="6338062" y="1257541"/>
                                </a:lnTo>
                                <a:lnTo>
                                  <a:pt x="6338062" y="1048753"/>
                                </a:lnTo>
                                <a:lnTo>
                                  <a:pt x="6338062" y="838454"/>
                                </a:lnTo>
                                <a:close/>
                              </a:path>
                              <a:path w="6338570" h="2306320">
                                <a:moveTo>
                                  <a:pt x="6338062" y="419354"/>
                                </a:moveTo>
                                <a:lnTo>
                                  <a:pt x="0" y="419354"/>
                                </a:lnTo>
                                <a:lnTo>
                                  <a:pt x="0" y="629653"/>
                                </a:lnTo>
                                <a:lnTo>
                                  <a:pt x="0" y="838441"/>
                                </a:lnTo>
                                <a:lnTo>
                                  <a:pt x="6338062" y="838441"/>
                                </a:lnTo>
                                <a:lnTo>
                                  <a:pt x="6338062" y="629653"/>
                                </a:lnTo>
                                <a:lnTo>
                                  <a:pt x="6338062" y="419354"/>
                                </a:lnTo>
                                <a:close/>
                              </a:path>
                              <a:path w="6338570" h="230632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248"/>
                                </a:lnTo>
                                <a:lnTo>
                                  <a:pt x="0" y="419341"/>
                                </a:lnTo>
                                <a:lnTo>
                                  <a:pt x="6338062" y="419341"/>
                                </a:lnTo>
                                <a:lnTo>
                                  <a:pt x="6338062" y="210299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3B1555" id="Group 21" o:spid="_x0000_s1026" style="position:absolute;margin-left:13.05pt;margin-top:2.8pt;width:499.1pt;height:223.5pt;z-index:-251644928;mso-wrap-distance-left:0;mso-wrap-distance-right:0;mso-height-relative:margin" coordsize="63385,2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">
                <v:shape id="Graphic 22" o:spid="_x0000_s1027" style="position:absolute;width:63385;height:23063;visibility:visible;mso-wrap-style:square;v-text-anchor:top" coordsize="6338570,230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" path="m6338062,2095754l,2095754r,210299l6338062,2306053r,-210299xem6338062,1676654l,1676654r,210299l,2095741r6338062,l6338062,1886953r,-210299xem6338062,1257554l,1257554r,210299l,1676641r6338062,l6338062,1467853r,-210299xem6338062,838454l,838454r,210299l,1257541r6338062,l6338062,1048753r,-210299xem6338062,419354l,419354,,629653,,838441r6338062,l6338062,629653r,-210299xem6338062,l,,,210248,,419341r6338062,l6338062,210299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6EA796BD" w14:textId="77777777" w:rsidR="00766C4C" w:rsidRDefault="00766C4C" w:rsidP="00766C4C">
      <w:pPr>
        <w:pStyle w:val="TableParagraph"/>
        <w:spacing w:before="94" w:line="331" w:lineRule="auto"/>
        <w:ind w:left="545" w:right="1339"/>
        <w:jc w:val="both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6"/>
          <w:sz w:val="21"/>
        </w:rPr>
        <w:t xml:space="preserve"> </w:t>
      </w:r>
      <w:r>
        <w:rPr>
          <w:color w:val="DCDCDC"/>
          <w:sz w:val="21"/>
        </w:rPr>
        <w:t>[</w:t>
      </w:r>
      <w:r>
        <w:rPr>
          <w:color w:val="D3D3D3"/>
          <w:sz w:val="21"/>
        </w:rPr>
        <w:t>a</w:t>
      </w:r>
      <w:r>
        <w:rPr>
          <w:color w:val="DCDCDC"/>
          <w:sz w:val="21"/>
        </w:rPr>
        <w:t>,</w:t>
      </w:r>
      <w:r>
        <w:rPr>
          <w:color w:val="DCDCDC"/>
          <w:spacing w:val="-6"/>
          <w:sz w:val="21"/>
        </w:rPr>
        <w:t xml:space="preserve"> </w:t>
      </w:r>
      <w:r>
        <w:rPr>
          <w:color w:val="D3D3D3"/>
          <w:sz w:val="21"/>
        </w:rPr>
        <w:t>b</w:t>
      </w:r>
      <w:r>
        <w:rPr>
          <w:color w:val="DCDCDC"/>
          <w:sz w:val="21"/>
        </w:rPr>
        <w:t>,</w:t>
      </w:r>
      <w:r>
        <w:rPr>
          <w:color w:val="DCDCDC"/>
          <w:spacing w:val="-6"/>
          <w:sz w:val="21"/>
        </w:rPr>
        <w:t xml:space="preserve"> </w:t>
      </w:r>
      <w:r>
        <w:rPr>
          <w:color w:val="D3D3D3"/>
          <w:sz w:val="21"/>
        </w:rPr>
        <w:t>c</w:t>
      </w:r>
      <w:r>
        <w:rPr>
          <w:color w:val="DCDCDC"/>
          <w:sz w:val="21"/>
        </w:rPr>
        <w:t>,</w:t>
      </w:r>
      <w:r>
        <w:rPr>
          <w:color w:val="DCDCDC"/>
          <w:spacing w:val="-6"/>
          <w:sz w:val="21"/>
        </w:rPr>
        <w:t xml:space="preserve"> </w:t>
      </w:r>
      <w:r>
        <w:rPr>
          <w:color w:val="D3D3D3"/>
          <w:sz w:val="21"/>
        </w:rPr>
        <w:t>d</w:t>
      </w:r>
      <w:r>
        <w:rPr>
          <w:color w:val="DCDCDC"/>
          <w:sz w:val="21"/>
        </w:rPr>
        <w:t>]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6"/>
          <w:sz w:val="21"/>
        </w:rPr>
        <w:t xml:space="preserve"> 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split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r>
        <w:rPr>
          <w:color w:val="CE9178"/>
          <w:spacing w:val="-7"/>
          <w:sz w:val="21"/>
        </w:rPr>
        <w:t xml:space="preserve"> </w:t>
      </w:r>
      <w:r>
        <w:rPr>
          <w:color w:val="CE9178"/>
          <w:sz w:val="21"/>
        </w:rPr>
        <w:t>'</w:t>
      </w:r>
      <w:r>
        <w:rPr>
          <w:color w:val="DCDCDC"/>
          <w:sz w:val="21"/>
        </w:rPr>
        <w:t>).</w:t>
      </w:r>
      <w:proofErr w:type="spellStart"/>
      <w:r>
        <w:rPr>
          <w:color w:val="D3D3D3"/>
          <w:sz w:val="21"/>
        </w:rPr>
        <w:t>map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Number</w:t>
      </w:r>
      <w:proofErr w:type="spellEnd"/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D3D3D3"/>
          <w:sz w:val="21"/>
        </w:rPr>
        <w:t>products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559CD5"/>
          <w:sz w:val="21"/>
        </w:rPr>
        <w:t>new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3CC8AF"/>
          <w:sz w:val="21"/>
        </w:rPr>
        <w:t>Set</w:t>
      </w:r>
      <w:proofErr w:type="spellEnd"/>
      <w:r>
        <w:rPr>
          <w:color w:val="DCDCDC"/>
          <w:sz w:val="21"/>
        </w:rPr>
        <w:t>();</w:t>
      </w:r>
    </w:p>
    <w:p w14:paraId="2E4EC506" w14:textId="77777777" w:rsidR="00766C4C" w:rsidRDefault="00766C4C" w:rsidP="00766C4C">
      <w:pPr>
        <w:pStyle w:val="TableParagraph"/>
        <w:spacing w:before="3" w:line="333" w:lineRule="auto"/>
        <w:ind w:left="545" w:right="3733"/>
        <w:jc w:val="both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minI</w:t>
      </w:r>
      <w:proofErr w:type="spellEnd"/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min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a</w:t>
      </w:r>
      <w:r>
        <w:rPr>
          <w:color w:val="DCDCDC"/>
          <w:sz w:val="21"/>
        </w:rPr>
        <w:t>),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b</w:t>
      </w:r>
      <w:r>
        <w:rPr>
          <w:color w:val="DCDCDC"/>
          <w:sz w:val="21"/>
        </w:rPr>
        <w:t xml:space="preserve">));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maxI</w:t>
      </w:r>
      <w:proofErr w:type="spellEnd"/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max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a</w:t>
      </w:r>
      <w:r>
        <w:rPr>
          <w:color w:val="DCDCDC"/>
          <w:sz w:val="21"/>
        </w:rPr>
        <w:t>),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b</w:t>
      </w:r>
      <w:r>
        <w:rPr>
          <w:color w:val="DCDCDC"/>
          <w:sz w:val="21"/>
        </w:rPr>
        <w:t xml:space="preserve">));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minJ</w:t>
      </w:r>
      <w:proofErr w:type="spellEnd"/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min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c</w:t>
      </w:r>
      <w:r>
        <w:rPr>
          <w:color w:val="DCDCDC"/>
          <w:sz w:val="21"/>
        </w:rPr>
        <w:t>),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d</w:t>
      </w:r>
      <w:r>
        <w:rPr>
          <w:color w:val="DCDCDC"/>
          <w:sz w:val="21"/>
        </w:rPr>
        <w:t xml:space="preserve">));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maxJ</w:t>
      </w:r>
      <w:proofErr w:type="spellEnd"/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max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c</w:t>
      </w:r>
      <w:r>
        <w:rPr>
          <w:color w:val="DCDCDC"/>
          <w:sz w:val="21"/>
        </w:rPr>
        <w:t>),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3CC8AF"/>
          <w:sz w:val="21"/>
        </w:rPr>
        <w:t>Math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abs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>d</w:t>
      </w:r>
      <w:r>
        <w:rPr>
          <w:color w:val="DCDCDC"/>
          <w:sz w:val="21"/>
        </w:rPr>
        <w:t xml:space="preserve">)); </w:t>
      </w:r>
      <w:r>
        <w:rPr>
          <w:color w:val="559CD5"/>
          <w:sz w:val="21"/>
        </w:rPr>
        <w:t xml:space="preserve">for </w:t>
      </w:r>
      <w:r>
        <w:rPr>
          <w:color w:val="DCDCDC"/>
          <w:sz w:val="21"/>
        </w:rPr>
        <w:t>(</w:t>
      </w: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z w:val="21"/>
        </w:rPr>
        <w:t xml:space="preserve"> </w:t>
      </w:r>
      <w:r>
        <w:rPr>
          <w:color w:val="D3D3D3"/>
          <w:sz w:val="21"/>
        </w:rPr>
        <w:t xml:space="preserve">i </w:t>
      </w:r>
      <w:r>
        <w:rPr>
          <w:color w:val="DCDCDC"/>
          <w:sz w:val="21"/>
        </w:rPr>
        <w:t xml:space="preserve">= </w:t>
      </w:r>
      <w:proofErr w:type="spellStart"/>
      <w:r>
        <w:rPr>
          <w:color w:val="D3D3D3"/>
          <w:sz w:val="21"/>
        </w:rPr>
        <w:t>minI</w:t>
      </w:r>
      <w:proofErr w:type="spellEnd"/>
      <w:r>
        <w:rPr>
          <w:color w:val="DCDCDC"/>
          <w:sz w:val="21"/>
        </w:rPr>
        <w:t xml:space="preserve">; </w:t>
      </w:r>
      <w:r>
        <w:rPr>
          <w:color w:val="D3D3D3"/>
          <w:sz w:val="21"/>
        </w:rPr>
        <w:t xml:space="preserve">i </w:t>
      </w:r>
      <w:r>
        <w:rPr>
          <w:color w:val="DCDCDC"/>
          <w:sz w:val="21"/>
        </w:rPr>
        <w:t xml:space="preserve">&lt;= </w:t>
      </w:r>
      <w:proofErr w:type="spellStart"/>
      <w:r>
        <w:rPr>
          <w:color w:val="D3D3D3"/>
          <w:sz w:val="21"/>
        </w:rPr>
        <w:t>maxI</w:t>
      </w:r>
      <w:proofErr w:type="spellEnd"/>
      <w:r>
        <w:rPr>
          <w:color w:val="DCDCDC"/>
          <w:sz w:val="21"/>
        </w:rPr>
        <w:t xml:space="preserve">; 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++) {</w:t>
      </w:r>
    </w:p>
    <w:p w14:paraId="1EE95478" w14:textId="77777777" w:rsidR="00766C4C" w:rsidRDefault="00766C4C" w:rsidP="00766C4C">
      <w:pPr>
        <w:pStyle w:val="TableParagraph"/>
        <w:spacing w:line="333" w:lineRule="auto"/>
        <w:ind w:left="1049" w:right="4426" w:hanging="252"/>
        <w:rPr>
          <w:sz w:val="21"/>
        </w:rPr>
      </w:pPr>
      <w:r>
        <w:rPr>
          <w:color w:val="559CD5"/>
          <w:sz w:val="21"/>
        </w:rPr>
        <w:t>for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minJ</w:t>
      </w:r>
      <w:proofErr w:type="spellEnd"/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&lt;=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D3D3D3"/>
          <w:sz w:val="21"/>
        </w:rPr>
        <w:t>maxJ</w:t>
      </w:r>
      <w:proofErr w:type="spellEnd"/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>++)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proofErr w:type="spellStart"/>
      <w:r>
        <w:rPr>
          <w:color w:val="D3D3D3"/>
          <w:sz w:val="21"/>
        </w:rPr>
        <w:t>products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add</w:t>
      </w:r>
      <w:proofErr w:type="spellEnd"/>
      <w:r>
        <w:rPr>
          <w:color w:val="DCDCDC"/>
          <w:sz w:val="21"/>
        </w:rPr>
        <w:t>(</w:t>
      </w:r>
      <w:r>
        <w:rPr>
          <w:color w:val="D3D3D3"/>
          <w:sz w:val="21"/>
        </w:rPr>
        <w:t xml:space="preserve">i </w:t>
      </w:r>
      <w:r>
        <w:rPr>
          <w:color w:val="DCDCDC"/>
          <w:sz w:val="21"/>
        </w:rPr>
        <w:t xml:space="preserve">* 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>);</w:t>
      </w:r>
    </w:p>
    <w:p w14:paraId="785A3889" w14:textId="77777777" w:rsidR="00766C4C" w:rsidRDefault="00766C4C" w:rsidP="00766C4C">
      <w:pPr>
        <w:pStyle w:val="TableParagraph"/>
        <w:spacing w:line="237" w:lineRule="exact"/>
        <w:ind w:left="797"/>
        <w:rPr>
          <w:sz w:val="21"/>
        </w:rPr>
      </w:pPr>
      <w:r>
        <w:rPr>
          <w:color w:val="DCDCDC"/>
          <w:spacing w:val="-10"/>
          <w:sz w:val="21"/>
        </w:rPr>
        <w:t>}</w:t>
      </w:r>
    </w:p>
    <w:p w14:paraId="3837E1C5" w14:textId="77777777" w:rsidR="00766C4C" w:rsidRDefault="00766C4C" w:rsidP="00766C4C">
      <w:pPr>
        <w:pStyle w:val="TableParagraph"/>
        <w:spacing w:before="89"/>
        <w:ind w:left="54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360647A6" wp14:editId="29F77E41">
                <wp:simplePos x="0" y="0"/>
                <wp:positionH relativeFrom="column">
                  <wp:posOffset>168325</wp:posOffset>
                </wp:positionH>
                <wp:positionV relativeFrom="paragraph">
                  <wp:posOffset>-4680</wp:posOffset>
                </wp:positionV>
                <wp:extent cx="6338570" cy="62865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628650"/>
                          <a:chOff x="0" y="0"/>
                          <a:chExt cx="6338570" cy="62865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6338570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628650">
                                <a:moveTo>
                                  <a:pt x="6338062" y="208864"/>
                                </a:moveTo>
                                <a:lnTo>
                                  <a:pt x="0" y="208864"/>
                                </a:lnTo>
                                <a:lnTo>
                                  <a:pt x="0" y="419481"/>
                                </a:lnTo>
                                <a:lnTo>
                                  <a:pt x="0" y="628269"/>
                                </a:lnTo>
                                <a:lnTo>
                                  <a:pt x="6338062" y="628269"/>
                                </a:lnTo>
                                <a:lnTo>
                                  <a:pt x="6338062" y="419481"/>
                                </a:lnTo>
                                <a:lnTo>
                                  <a:pt x="6338062" y="208864"/>
                                </a:lnTo>
                                <a:close/>
                              </a:path>
                              <a:path w="6338570" h="62865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788"/>
                                </a:lnTo>
                                <a:lnTo>
                                  <a:pt x="6338062" y="208788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E2205" id="Group 23" o:spid="_x0000_s1026" style="position:absolute;margin-left:13.25pt;margin-top:-.35pt;width:499.1pt;height:49.5pt;z-index:-251643904;mso-wrap-distance-left:0;mso-wrap-distance-right:0" coordsize="63385,6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">
                <v:shape id="Graphic 24" o:spid="_x0000_s1027" style="position:absolute;width:63385;height:6286;visibility:visible;mso-wrap-style:square;v-text-anchor:top" coordsize="6338570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" path="m6338062,208864l,208864,,419481,,628269r6338062,l6338062,419481r,-210617xem6338062,l,,,208788r6338062,l6338062,xe" fillcolor="black" stroked="f">
                  <v:path arrowok="t"/>
                </v:shape>
              </v:group>
            </w:pict>
          </mc:Fallback>
        </mc:AlternateContent>
      </w:r>
      <w:r>
        <w:rPr>
          <w:color w:val="DCDCDC"/>
          <w:spacing w:val="-10"/>
          <w:sz w:val="21"/>
        </w:rPr>
        <w:t>}</w:t>
      </w:r>
    </w:p>
    <w:p w14:paraId="52DD2219" w14:textId="77777777" w:rsidR="00766C4C" w:rsidRDefault="00766C4C" w:rsidP="00766C4C">
      <w:pPr>
        <w:pStyle w:val="TableParagraph"/>
        <w:spacing w:before="92"/>
        <w:ind w:left="545"/>
        <w:rPr>
          <w:sz w:val="21"/>
        </w:rPr>
      </w:pPr>
      <w:r>
        <w:rPr>
          <w:color w:val="D3D3D3"/>
          <w:spacing w:val="-2"/>
          <w:sz w:val="21"/>
        </w:rPr>
        <w:t>console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log</w:t>
      </w:r>
      <w:r>
        <w:rPr>
          <w:color w:val="DCDCDC"/>
          <w:spacing w:val="-2"/>
          <w:sz w:val="21"/>
        </w:rPr>
        <w:t>(</w:t>
      </w:r>
      <w:proofErr w:type="spellStart"/>
      <w:r>
        <w:rPr>
          <w:color w:val="D3D3D3"/>
          <w:spacing w:val="-2"/>
          <w:sz w:val="21"/>
        </w:rPr>
        <w:t>products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size</w:t>
      </w:r>
      <w:proofErr w:type="spellEnd"/>
      <w:r>
        <w:rPr>
          <w:color w:val="DCDCDC"/>
          <w:spacing w:val="-2"/>
          <w:sz w:val="21"/>
        </w:rPr>
        <w:t>);</w:t>
      </w:r>
    </w:p>
    <w:p w14:paraId="087209A1" w14:textId="77777777" w:rsidR="00766C4C" w:rsidRDefault="00766C4C" w:rsidP="00766C4C">
      <w:pPr>
        <w:pStyle w:val="TableParagraph"/>
        <w:spacing w:before="93" w:line="234" w:lineRule="exact"/>
        <w:ind w:left="291"/>
        <w:rPr>
          <w:sz w:val="21"/>
        </w:rPr>
      </w:pPr>
      <w:r>
        <w:rPr>
          <w:color w:val="DCDCDC"/>
          <w:spacing w:val="-5"/>
          <w:sz w:val="21"/>
        </w:rPr>
        <w:t>});</w:t>
      </w:r>
    </w:p>
    <w:p w14:paraId="0CF20FEC" w14:textId="77777777" w:rsidR="00766C4C" w:rsidRDefault="00766C4C" w:rsidP="00766C4C">
      <w:pPr>
        <w:pStyle w:val="TableParagraph"/>
        <w:spacing w:after="50" w:line="318" w:lineRule="exact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48248B29" w14:textId="1CB9D1ED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rFonts w:ascii="Times New Roman"/>
          <w:noProof/>
          <w:sz w:val="20"/>
        </w:rPr>
        <w:drawing>
          <wp:inline distT="0" distB="0" distL="0" distR="0" wp14:anchorId="4C73D1E1" wp14:editId="6715D438">
            <wp:extent cx="4438650" cy="2619375"/>
            <wp:effectExtent l="0" t="0" r="0" b="9525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67" cy="26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E286" w14:textId="77777777" w:rsidR="00766C4C" w:rsidRDefault="00766C4C" w:rsidP="00766C4C">
      <w:pPr>
        <w:pStyle w:val="TableParagraph"/>
        <w:spacing w:after="51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6:</w:t>
      </w:r>
    </w:p>
    <w:p w14:paraId="1FB72EB1" w14:textId="4B7B67F2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rFonts w:ascii="Times New Roman"/>
          <w:noProof/>
          <w:sz w:val="20"/>
        </w:rPr>
        <w:drawing>
          <wp:inline distT="0" distB="0" distL="0" distR="0" wp14:anchorId="1EBD5F75" wp14:editId="535EE5CC">
            <wp:extent cx="3895725" cy="2324100"/>
            <wp:effectExtent l="0" t="0" r="9525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022" cy="23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9591" w14:textId="375885C0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A0FE3DA" w14:textId="2EA4F884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9DE9D06" w14:textId="3C3AA414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70C942B" w14:textId="6C15974B" w:rsidR="00766C4C" w:rsidRPr="00766C4C" w:rsidRDefault="00766C4C" w:rsidP="00766C4C">
      <w:pPr>
        <w:pStyle w:val="TableParagraph"/>
        <w:spacing w:before="46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9891EE5" w14:textId="6BE68F19" w:rsidR="00766C4C" w:rsidRDefault="00766C4C" w:rsidP="00766C4C">
      <w:pPr>
        <w:pStyle w:val="TableParagraph"/>
        <w:spacing w:before="147"/>
        <w:ind w:left="29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651EC4FD" wp14:editId="31705D32">
                <wp:simplePos x="0" y="0"/>
                <wp:positionH relativeFrom="margin">
                  <wp:posOffset>-5080</wp:posOffset>
                </wp:positionH>
                <wp:positionV relativeFrom="paragraph">
                  <wp:posOffset>26035</wp:posOffset>
                </wp:positionV>
                <wp:extent cx="6496050" cy="4772025"/>
                <wp:effectExtent l="0" t="0" r="0" b="9525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96050" cy="4772025"/>
                          <a:chOff x="0" y="0"/>
                          <a:chExt cx="6338570" cy="209613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338570" cy="209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2096135">
                                <a:moveTo>
                                  <a:pt x="6338062" y="838276"/>
                                </a:moveTo>
                                <a:lnTo>
                                  <a:pt x="0" y="838276"/>
                                </a:lnTo>
                                <a:lnTo>
                                  <a:pt x="0" y="1048893"/>
                                </a:lnTo>
                                <a:lnTo>
                                  <a:pt x="0" y="1257681"/>
                                </a:lnTo>
                                <a:lnTo>
                                  <a:pt x="0" y="1467993"/>
                                </a:lnTo>
                                <a:lnTo>
                                  <a:pt x="0" y="1676781"/>
                                </a:lnTo>
                                <a:lnTo>
                                  <a:pt x="0" y="1887093"/>
                                </a:lnTo>
                                <a:lnTo>
                                  <a:pt x="0" y="2095881"/>
                                </a:lnTo>
                                <a:lnTo>
                                  <a:pt x="6338062" y="2095881"/>
                                </a:lnTo>
                                <a:lnTo>
                                  <a:pt x="6338062" y="1048893"/>
                                </a:lnTo>
                                <a:lnTo>
                                  <a:pt x="6338062" y="838276"/>
                                </a:lnTo>
                                <a:close/>
                              </a:path>
                              <a:path w="6338570" h="2096135">
                                <a:moveTo>
                                  <a:pt x="6338062" y="629424"/>
                                </a:moveTo>
                                <a:lnTo>
                                  <a:pt x="0" y="629424"/>
                                </a:lnTo>
                                <a:lnTo>
                                  <a:pt x="0" y="838200"/>
                                </a:lnTo>
                                <a:lnTo>
                                  <a:pt x="6338062" y="838200"/>
                                </a:lnTo>
                                <a:lnTo>
                                  <a:pt x="6338062" y="629424"/>
                                </a:lnTo>
                                <a:close/>
                              </a:path>
                              <a:path w="6338570" h="2096135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0312"/>
                                </a:lnTo>
                                <a:lnTo>
                                  <a:pt x="0" y="419100"/>
                                </a:lnTo>
                                <a:lnTo>
                                  <a:pt x="0" y="629412"/>
                                </a:lnTo>
                                <a:lnTo>
                                  <a:pt x="6338062" y="629412"/>
                                </a:lnTo>
                                <a:lnTo>
                                  <a:pt x="6338062" y="419100"/>
                                </a:lnTo>
                                <a:lnTo>
                                  <a:pt x="6338062" y="210312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B1F88" id="Group 29" o:spid="_x0000_s1026" style="position:absolute;margin-left:-.4pt;margin-top:2.05pt;width:511.5pt;height:375.75pt;z-index:-251640832;mso-wrap-distance-left:0;mso-wrap-distance-right:0;mso-position-horizontal-relative:margin;mso-width-relative:margin;mso-height-relative:margin" coordsize="63385,20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">
                <v:shape id="Graphic 30" o:spid="_x0000_s1027" style="position:absolute;width:63385;height:20961;visibility:visible;mso-wrap-style:square;v-text-anchor:top" coordsize="6338570,209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" path="m6338062,838276l,838276r,210617l,1257681r,210312l,1676781r,210312l,2095881r6338062,l6338062,1048893r,-210617xem6338062,629424l,629424,,838200r6338062,l6338062,629424xem6338062,l,,,210312,,419100,,629412r6338062,l6338062,419100r,-208788l6338062,xe" fillcolor="black" stroked="f">
                  <v:path arrowok="t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62EBB2EC" wp14:editId="073BEAF1">
                <wp:simplePos x="0" y="0"/>
                <wp:positionH relativeFrom="column">
                  <wp:posOffset>168325</wp:posOffset>
                </wp:positionH>
                <wp:positionV relativeFrom="paragraph">
                  <wp:posOffset>32149</wp:posOffset>
                </wp:positionV>
                <wp:extent cx="6338570" cy="230505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2305050"/>
                          <a:chOff x="0" y="0"/>
                          <a:chExt cx="6338570" cy="230505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6338570" cy="2305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2305050">
                                <a:moveTo>
                                  <a:pt x="63380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788"/>
                                </a:lnTo>
                                <a:lnTo>
                                  <a:pt x="0" y="419100"/>
                                </a:lnTo>
                                <a:lnTo>
                                  <a:pt x="0" y="2304542"/>
                                </a:lnTo>
                                <a:lnTo>
                                  <a:pt x="6338062" y="2304542"/>
                                </a:lnTo>
                                <a:lnTo>
                                  <a:pt x="6338062" y="208788"/>
                                </a:lnTo>
                                <a:lnTo>
                                  <a:pt x="6338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0385D" id="Group 27" o:spid="_x0000_s1026" style="position:absolute;margin-left:13.25pt;margin-top:2.55pt;width:499.1pt;height:181.5pt;z-index:-251641856;mso-wrap-distance-left:0;mso-wrap-distance-right:0" coordsize="63385,2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">
                <v:shape id="Graphic 28" o:spid="_x0000_s1027" style="position:absolute;width:63385;height:23050;visibility:visible;mso-wrap-style:square;v-text-anchor:top" coordsize="6338570,2305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" path="m6338062,l,,,208788,,419100,,2304542r6338062,l6338062,208788,6338062,xe" fillcolor="black" stroked="f">
                  <v:path arrowok="t"/>
                </v:shape>
              </v:group>
            </w:pict>
          </mc:Fallback>
        </mc:AlternateContent>
      </w:r>
      <w:proofErr w:type="spellStart"/>
      <w:r>
        <w:rPr>
          <w:color w:val="D3D3D3"/>
          <w:sz w:val="21"/>
        </w:rPr>
        <w:t>process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stdin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on</w:t>
      </w:r>
      <w:proofErr w:type="spellEnd"/>
      <w:r>
        <w:rPr>
          <w:color w:val="DCDCDC"/>
          <w:sz w:val="21"/>
        </w:rPr>
        <w:t>(</w:t>
      </w:r>
      <w:r>
        <w:rPr>
          <w:color w:val="CE9178"/>
          <w:sz w:val="21"/>
        </w:rPr>
        <w:t>'</w:t>
      </w:r>
      <w:proofErr w:type="spellStart"/>
      <w:r>
        <w:rPr>
          <w:color w:val="CE9178"/>
          <w:sz w:val="21"/>
        </w:rPr>
        <w:t>data</w:t>
      </w:r>
      <w:proofErr w:type="spellEnd"/>
      <w:r>
        <w:rPr>
          <w:color w:val="CE9178"/>
          <w:sz w:val="21"/>
        </w:rPr>
        <w:t>'</w:t>
      </w:r>
      <w:r>
        <w:rPr>
          <w:color w:val="DCDCDC"/>
          <w:sz w:val="21"/>
        </w:rPr>
        <w:t>,</w:t>
      </w:r>
      <w:r>
        <w:rPr>
          <w:color w:val="DCDCDC"/>
          <w:spacing w:val="-10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proofErr w:type="spellEnd"/>
      <w:r>
        <w:rPr>
          <w:color w:val="DCDCDC"/>
          <w:sz w:val="21"/>
        </w:rPr>
        <w:t>)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z w:val="21"/>
        </w:rPr>
        <w:t>=&gt;</w:t>
      </w:r>
      <w:r>
        <w:rPr>
          <w:color w:val="DCDCDC"/>
          <w:spacing w:val="-9"/>
          <w:sz w:val="21"/>
        </w:rPr>
        <w:t xml:space="preserve"> </w:t>
      </w:r>
      <w:r>
        <w:rPr>
          <w:color w:val="DCDCDC"/>
          <w:spacing w:val="-10"/>
          <w:sz w:val="21"/>
        </w:rPr>
        <w:t>{</w:t>
      </w:r>
    </w:p>
    <w:p w14:paraId="3C72FB9A" w14:textId="77777777" w:rsidR="00766C4C" w:rsidRDefault="00766C4C" w:rsidP="00766C4C">
      <w:pPr>
        <w:pStyle w:val="TableParagraph"/>
        <w:spacing w:before="90" w:line="333" w:lineRule="auto"/>
        <w:ind w:left="545" w:right="3548"/>
        <w:rPr>
          <w:sz w:val="21"/>
        </w:rPr>
      </w:pP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pacing w:val="-9"/>
          <w:sz w:val="21"/>
        </w:rPr>
        <w:t xml:space="preserve"> </w:t>
      </w:r>
      <w:r>
        <w:rPr>
          <w:color w:val="D3D3D3"/>
          <w:sz w:val="21"/>
        </w:rPr>
        <w:t>n</w:t>
      </w:r>
      <w:r>
        <w:rPr>
          <w:color w:val="D3D3D3"/>
          <w:spacing w:val="-9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9"/>
          <w:sz w:val="21"/>
        </w:rPr>
        <w:t xml:space="preserve"> </w:t>
      </w:r>
      <w:proofErr w:type="spellStart"/>
      <w:r>
        <w:rPr>
          <w:color w:val="D3D3D3"/>
          <w:sz w:val="21"/>
        </w:rPr>
        <w:t>parseInt</w:t>
      </w:r>
      <w:proofErr w:type="spellEnd"/>
      <w:r>
        <w:rPr>
          <w:color w:val="DCDCDC"/>
          <w:sz w:val="21"/>
        </w:rPr>
        <w:t>(</w:t>
      </w:r>
      <w:proofErr w:type="spellStart"/>
      <w:r>
        <w:rPr>
          <w:color w:val="D3D3D3"/>
          <w:sz w:val="21"/>
        </w:rPr>
        <w:t>data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toString</w:t>
      </w:r>
      <w:proofErr w:type="spellEnd"/>
      <w:r>
        <w:rPr>
          <w:color w:val="DCDCDC"/>
          <w:sz w:val="21"/>
        </w:rPr>
        <w:t>().</w:t>
      </w:r>
      <w:proofErr w:type="spellStart"/>
      <w:r>
        <w:rPr>
          <w:color w:val="D3D3D3"/>
          <w:sz w:val="21"/>
        </w:rPr>
        <w:t>trim</w:t>
      </w:r>
      <w:proofErr w:type="spellEnd"/>
      <w:r>
        <w:rPr>
          <w:color w:val="DCDCDC"/>
          <w:sz w:val="21"/>
        </w:rPr>
        <w:t>(),</w:t>
      </w:r>
      <w:r>
        <w:rPr>
          <w:color w:val="DCDCDC"/>
          <w:spacing w:val="-9"/>
          <w:sz w:val="21"/>
        </w:rPr>
        <w:t xml:space="preserve"> </w:t>
      </w:r>
      <w:r>
        <w:rPr>
          <w:color w:val="B5CEA8"/>
          <w:sz w:val="21"/>
        </w:rPr>
        <w:t>10</w:t>
      </w:r>
      <w:r>
        <w:rPr>
          <w:color w:val="DCDCDC"/>
          <w:sz w:val="21"/>
        </w:rPr>
        <w:t xml:space="preserve">); </w:t>
      </w:r>
      <w:proofErr w:type="spellStart"/>
      <w:r>
        <w:rPr>
          <w:color w:val="559CD5"/>
          <w:sz w:val="21"/>
        </w:rPr>
        <w:t>const</w:t>
      </w:r>
      <w:proofErr w:type="spellEnd"/>
      <w:r>
        <w:rPr>
          <w:color w:val="559CD5"/>
          <w:sz w:val="21"/>
        </w:rPr>
        <w:t xml:space="preserve">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3D3D3"/>
          <w:sz w:val="21"/>
        </w:rPr>
        <w:t xml:space="preserve"> </w:t>
      </w:r>
      <w:r>
        <w:rPr>
          <w:color w:val="DCDCDC"/>
          <w:sz w:val="21"/>
        </w:rPr>
        <w:t>= [];</w:t>
      </w:r>
    </w:p>
    <w:p w14:paraId="222B1691" w14:textId="77777777" w:rsidR="00766C4C" w:rsidRDefault="00766C4C" w:rsidP="00766C4C">
      <w:pPr>
        <w:pStyle w:val="TableParagraph"/>
        <w:spacing w:before="89"/>
        <w:rPr>
          <w:rFonts w:ascii="Times New Roman"/>
          <w:sz w:val="21"/>
        </w:rPr>
      </w:pPr>
    </w:p>
    <w:p w14:paraId="6A0D876C" w14:textId="77777777" w:rsidR="00766C4C" w:rsidRDefault="00766C4C" w:rsidP="00766C4C">
      <w:pPr>
        <w:pStyle w:val="TableParagraph"/>
        <w:spacing w:line="331" w:lineRule="auto"/>
        <w:ind w:left="797" w:right="5810" w:hanging="252"/>
        <w:rPr>
          <w:sz w:val="21"/>
        </w:rPr>
      </w:pPr>
      <w:r>
        <w:rPr>
          <w:color w:val="559CD5"/>
          <w:sz w:val="21"/>
        </w:rPr>
        <w:t>for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&lt;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n</w:t>
      </w:r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++)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] = [];</w:t>
      </w:r>
    </w:p>
    <w:p w14:paraId="241136C4" w14:textId="77777777" w:rsidR="00766C4C" w:rsidRDefault="00766C4C" w:rsidP="00766C4C">
      <w:pPr>
        <w:pStyle w:val="TableParagraph"/>
        <w:spacing w:before="4" w:line="331" w:lineRule="auto"/>
        <w:ind w:left="1049" w:right="5810" w:hanging="252"/>
        <w:rPr>
          <w:sz w:val="21"/>
        </w:rPr>
      </w:pPr>
      <w:r>
        <w:rPr>
          <w:color w:val="559CD5"/>
          <w:sz w:val="21"/>
        </w:rPr>
        <w:t>for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proofErr w:type="spellStart"/>
      <w:r>
        <w:rPr>
          <w:color w:val="559CD5"/>
          <w:sz w:val="21"/>
        </w:rPr>
        <w:t>let</w:t>
      </w:r>
      <w:proofErr w:type="spellEnd"/>
      <w:r>
        <w:rPr>
          <w:color w:val="559CD5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0</w:t>
      </w:r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&lt;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n</w:t>
      </w:r>
      <w:r>
        <w:rPr>
          <w:color w:val="DCDCDC"/>
          <w:sz w:val="21"/>
        </w:rPr>
        <w:t>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>++)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r>
        <w:rPr>
          <w:color w:val="559CD5"/>
          <w:sz w:val="21"/>
        </w:rPr>
        <w:t xml:space="preserve">if </w:t>
      </w:r>
      <w:r>
        <w:rPr>
          <w:color w:val="DCDCDC"/>
          <w:sz w:val="21"/>
        </w:rPr>
        <w:t>(</w:t>
      </w:r>
      <w:r>
        <w:rPr>
          <w:color w:val="D3D3D3"/>
          <w:sz w:val="21"/>
        </w:rPr>
        <w:t xml:space="preserve">i </w:t>
      </w:r>
      <w:r>
        <w:rPr>
          <w:color w:val="DCDCDC"/>
          <w:sz w:val="21"/>
        </w:rPr>
        <w:t xml:space="preserve">+ </w:t>
      </w:r>
      <w:r>
        <w:rPr>
          <w:color w:val="D3D3D3"/>
          <w:sz w:val="21"/>
        </w:rPr>
        <w:t xml:space="preserve">j </w:t>
      </w:r>
      <w:r>
        <w:rPr>
          <w:color w:val="DCDCDC"/>
          <w:sz w:val="21"/>
        </w:rPr>
        <w:t xml:space="preserve">=== </w:t>
      </w:r>
      <w:r>
        <w:rPr>
          <w:color w:val="D3D3D3"/>
          <w:sz w:val="21"/>
        </w:rPr>
        <w:t xml:space="preserve">n </w:t>
      </w:r>
      <w:r>
        <w:rPr>
          <w:color w:val="DCDCDC"/>
          <w:sz w:val="21"/>
        </w:rPr>
        <w:t xml:space="preserve">-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) {</w:t>
      </w:r>
    </w:p>
    <w:p w14:paraId="436ED2B2" w14:textId="77777777" w:rsidR="00766C4C" w:rsidRDefault="00766C4C" w:rsidP="00766C4C">
      <w:pPr>
        <w:pStyle w:val="TableParagraph"/>
        <w:spacing w:before="3"/>
        <w:ind w:left="1301"/>
        <w:rPr>
          <w:sz w:val="21"/>
        </w:rPr>
      </w:pP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>]</w:t>
      </w:r>
      <w:r>
        <w:rPr>
          <w:color w:val="DCDCDC"/>
          <w:spacing w:val="-6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6"/>
          <w:sz w:val="21"/>
        </w:rPr>
        <w:t xml:space="preserve"> </w:t>
      </w:r>
      <w:r>
        <w:rPr>
          <w:color w:val="B5CEA8"/>
          <w:spacing w:val="-5"/>
          <w:sz w:val="21"/>
        </w:rPr>
        <w:t>0</w:t>
      </w:r>
      <w:r>
        <w:rPr>
          <w:color w:val="DCDCDC"/>
          <w:spacing w:val="-5"/>
          <w:sz w:val="21"/>
        </w:rPr>
        <w:t>;</w:t>
      </w:r>
    </w:p>
    <w:p w14:paraId="0D95DA2C" w14:textId="77777777" w:rsidR="00766C4C" w:rsidRDefault="00766C4C" w:rsidP="00766C4C">
      <w:pPr>
        <w:pStyle w:val="TableParagraph"/>
        <w:spacing w:before="91" w:line="333" w:lineRule="auto"/>
        <w:ind w:left="1301" w:right="4426" w:hanging="252"/>
        <w:rPr>
          <w:sz w:val="21"/>
        </w:rPr>
      </w:pPr>
      <w:r>
        <w:rPr>
          <w:color w:val="DCDCDC"/>
          <w:sz w:val="21"/>
        </w:rPr>
        <w:t>}</w:t>
      </w:r>
      <w:r>
        <w:rPr>
          <w:color w:val="DCDCDC"/>
          <w:spacing w:val="-4"/>
          <w:sz w:val="21"/>
        </w:rPr>
        <w:t xml:space="preserve"> </w:t>
      </w:r>
      <w:proofErr w:type="spellStart"/>
      <w:r>
        <w:rPr>
          <w:color w:val="559CD5"/>
          <w:sz w:val="21"/>
        </w:rPr>
        <w:t>else</w:t>
      </w:r>
      <w:proofErr w:type="spellEnd"/>
      <w:r>
        <w:rPr>
          <w:color w:val="559CD5"/>
          <w:spacing w:val="-4"/>
          <w:sz w:val="21"/>
        </w:rPr>
        <w:t xml:space="preserve"> </w:t>
      </w:r>
      <w:r>
        <w:rPr>
          <w:color w:val="559CD5"/>
          <w:sz w:val="21"/>
        </w:rPr>
        <w:t>if</w:t>
      </w:r>
      <w:r>
        <w:rPr>
          <w:color w:val="559CD5"/>
          <w:spacing w:val="-4"/>
          <w:sz w:val="21"/>
        </w:rPr>
        <w:t xml:space="preserve"> </w:t>
      </w:r>
      <w:r>
        <w:rPr>
          <w:color w:val="DCDCDC"/>
          <w:sz w:val="21"/>
        </w:rPr>
        <w:t>(</w:t>
      </w:r>
      <w:r>
        <w:rPr>
          <w:color w:val="D3D3D3"/>
          <w:sz w:val="21"/>
        </w:rPr>
        <w:t>i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+</w:t>
      </w:r>
      <w:r>
        <w:rPr>
          <w:color w:val="DCDCDC"/>
          <w:spacing w:val="-2"/>
          <w:sz w:val="21"/>
        </w:rPr>
        <w:t xml:space="preserve"> </w:t>
      </w:r>
      <w:r>
        <w:rPr>
          <w:color w:val="D3D3D3"/>
          <w:sz w:val="21"/>
        </w:rPr>
        <w:t>j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&lt;</w:t>
      </w:r>
      <w:r>
        <w:rPr>
          <w:color w:val="DCDCDC"/>
          <w:spacing w:val="-4"/>
          <w:sz w:val="21"/>
        </w:rPr>
        <w:t xml:space="preserve"> </w:t>
      </w:r>
      <w:r>
        <w:rPr>
          <w:color w:val="D3D3D3"/>
          <w:sz w:val="21"/>
        </w:rPr>
        <w:t>n</w:t>
      </w:r>
      <w:r>
        <w:rPr>
          <w:color w:val="D3D3D3"/>
          <w:spacing w:val="-4"/>
          <w:sz w:val="21"/>
        </w:rPr>
        <w:t xml:space="preserve"> </w:t>
      </w:r>
      <w:r>
        <w:rPr>
          <w:color w:val="DCDCDC"/>
          <w:sz w:val="21"/>
        </w:rPr>
        <w:t>-</w:t>
      </w:r>
      <w:r>
        <w:rPr>
          <w:color w:val="DCDCDC"/>
          <w:spacing w:val="-4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)</w:t>
      </w:r>
      <w:r>
        <w:rPr>
          <w:color w:val="DCDCDC"/>
          <w:spacing w:val="-4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 xml:space="preserve">] = </w:t>
      </w:r>
      <w:r>
        <w:rPr>
          <w:color w:val="B5CEA8"/>
          <w:sz w:val="21"/>
        </w:rPr>
        <w:t>2</w:t>
      </w:r>
      <w:r>
        <w:rPr>
          <w:color w:val="DCDCDC"/>
          <w:sz w:val="21"/>
        </w:rPr>
        <w:t>;</w:t>
      </w:r>
    </w:p>
    <w:p w14:paraId="48DF85DA" w14:textId="77777777" w:rsidR="00766C4C" w:rsidRDefault="00766C4C" w:rsidP="00766C4C">
      <w:pPr>
        <w:pStyle w:val="TableParagraph"/>
        <w:spacing w:line="333" w:lineRule="auto"/>
        <w:ind w:left="1301" w:right="6818" w:hanging="252"/>
        <w:rPr>
          <w:sz w:val="21"/>
        </w:rPr>
      </w:pPr>
      <w:r>
        <w:rPr>
          <w:color w:val="DCDCDC"/>
          <w:sz w:val="21"/>
        </w:rPr>
        <w:t xml:space="preserve">} </w:t>
      </w:r>
      <w:proofErr w:type="spellStart"/>
      <w:r>
        <w:rPr>
          <w:color w:val="559CD5"/>
          <w:sz w:val="21"/>
        </w:rPr>
        <w:t>else</w:t>
      </w:r>
      <w:proofErr w:type="spellEnd"/>
      <w:r>
        <w:rPr>
          <w:color w:val="559CD5"/>
          <w:sz w:val="21"/>
        </w:rPr>
        <w:t xml:space="preserve"> </w:t>
      </w:r>
      <w:r>
        <w:rPr>
          <w:color w:val="DCDCDC"/>
          <w:sz w:val="21"/>
        </w:rPr>
        <w:t xml:space="preserve">{ </w:t>
      </w:r>
      <w:proofErr w:type="spellStart"/>
      <w:r>
        <w:rPr>
          <w:color w:val="D3D3D3"/>
          <w:sz w:val="21"/>
        </w:rPr>
        <w:t>matrix</w:t>
      </w:r>
      <w:proofErr w:type="spellEnd"/>
      <w:r>
        <w:rPr>
          <w:color w:val="DCDCDC"/>
          <w:sz w:val="21"/>
        </w:rPr>
        <w:t>[</w:t>
      </w:r>
      <w:r>
        <w:rPr>
          <w:color w:val="D3D3D3"/>
          <w:sz w:val="21"/>
        </w:rPr>
        <w:t>i</w:t>
      </w:r>
      <w:r>
        <w:rPr>
          <w:color w:val="DCDCDC"/>
          <w:sz w:val="21"/>
        </w:rPr>
        <w:t>][</w:t>
      </w:r>
      <w:r>
        <w:rPr>
          <w:color w:val="D3D3D3"/>
          <w:sz w:val="21"/>
        </w:rPr>
        <w:t>j</w:t>
      </w:r>
      <w:r>
        <w:rPr>
          <w:color w:val="DCDCDC"/>
          <w:sz w:val="21"/>
        </w:rPr>
        <w:t>]</w:t>
      </w:r>
      <w:r>
        <w:rPr>
          <w:color w:val="DCDCDC"/>
          <w:spacing w:val="-17"/>
          <w:sz w:val="21"/>
        </w:rPr>
        <w:t xml:space="preserve"> </w:t>
      </w:r>
      <w:r>
        <w:rPr>
          <w:color w:val="DCDCDC"/>
          <w:sz w:val="21"/>
        </w:rPr>
        <w:t>=</w:t>
      </w:r>
      <w:r>
        <w:rPr>
          <w:color w:val="DCDCDC"/>
          <w:spacing w:val="-19"/>
          <w:sz w:val="21"/>
        </w:rPr>
        <w:t xml:space="preserve"> </w:t>
      </w:r>
      <w:r>
        <w:rPr>
          <w:color w:val="B5CEA8"/>
          <w:sz w:val="21"/>
        </w:rPr>
        <w:t>1</w:t>
      </w:r>
      <w:r>
        <w:rPr>
          <w:color w:val="DCDCDC"/>
          <w:sz w:val="21"/>
        </w:rPr>
        <w:t>;</w:t>
      </w:r>
    </w:p>
    <w:p w14:paraId="421EDB0E" w14:textId="77777777" w:rsidR="00766C4C" w:rsidRDefault="00766C4C" w:rsidP="00766C4C">
      <w:pPr>
        <w:pStyle w:val="TableParagraph"/>
        <w:spacing w:line="237" w:lineRule="exact"/>
        <w:ind w:left="1049"/>
        <w:rPr>
          <w:sz w:val="21"/>
        </w:rPr>
      </w:pPr>
      <w:r>
        <w:rPr>
          <w:color w:val="DCDCDC"/>
          <w:spacing w:val="-10"/>
          <w:sz w:val="21"/>
        </w:rPr>
        <w:t>}</w:t>
      </w:r>
    </w:p>
    <w:p w14:paraId="34C68047" w14:textId="77777777" w:rsidR="00766C4C" w:rsidRDefault="00766C4C" w:rsidP="00766C4C">
      <w:pPr>
        <w:pStyle w:val="TableParagraph"/>
        <w:spacing w:before="92"/>
        <w:ind w:left="797"/>
        <w:rPr>
          <w:sz w:val="21"/>
        </w:rPr>
      </w:pPr>
      <w:r>
        <w:rPr>
          <w:color w:val="DCDCDC"/>
          <w:spacing w:val="-10"/>
          <w:sz w:val="21"/>
        </w:rPr>
        <w:t>}</w:t>
      </w:r>
    </w:p>
    <w:p w14:paraId="3E33F59D" w14:textId="77777777" w:rsidR="00766C4C" w:rsidRDefault="00766C4C" w:rsidP="00766C4C">
      <w:pPr>
        <w:pStyle w:val="TableParagraph"/>
        <w:spacing w:before="91"/>
        <w:ind w:left="545"/>
        <w:rPr>
          <w:sz w:val="21"/>
        </w:rPr>
      </w:pPr>
      <w:r>
        <w:rPr>
          <w:color w:val="DCDCDC"/>
          <w:spacing w:val="-10"/>
          <w:sz w:val="21"/>
        </w:rPr>
        <w:t>}</w:t>
      </w:r>
    </w:p>
    <w:p w14:paraId="6A626F5C" w14:textId="77777777" w:rsidR="00766C4C" w:rsidRDefault="00766C4C" w:rsidP="00766C4C">
      <w:pPr>
        <w:pStyle w:val="TableParagraph"/>
        <w:spacing w:before="181"/>
        <w:rPr>
          <w:rFonts w:ascii="Times New Roman"/>
          <w:sz w:val="21"/>
        </w:rPr>
      </w:pPr>
    </w:p>
    <w:p w14:paraId="5D5708C4" w14:textId="77777777" w:rsidR="00766C4C" w:rsidRDefault="00766C4C" w:rsidP="00766C4C">
      <w:pPr>
        <w:pStyle w:val="TableParagraph"/>
        <w:spacing w:line="333" w:lineRule="auto"/>
        <w:ind w:left="797" w:right="4426" w:hanging="252"/>
        <w:rPr>
          <w:sz w:val="21"/>
        </w:rPr>
      </w:pPr>
      <w:proofErr w:type="spellStart"/>
      <w:r>
        <w:rPr>
          <w:color w:val="D3D3D3"/>
          <w:sz w:val="21"/>
        </w:rPr>
        <w:t>matrix</w:t>
      </w:r>
      <w:r>
        <w:rPr>
          <w:color w:val="DCDCDC"/>
          <w:sz w:val="21"/>
        </w:rPr>
        <w:t>.</w:t>
      </w:r>
      <w:r>
        <w:rPr>
          <w:color w:val="D3D3D3"/>
          <w:sz w:val="21"/>
        </w:rPr>
        <w:t>forEach</w:t>
      </w:r>
      <w:proofErr w:type="spellEnd"/>
      <w:r>
        <w:rPr>
          <w:color w:val="DCDCDC"/>
          <w:sz w:val="21"/>
        </w:rPr>
        <w:t>((</w:t>
      </w:r>
      <w:proofErr w:type="spellStart"/>
      <w:r>
        <w:rPr>
          <w:color w:val="D3D3D3"/>
          <w:sz w:val="21"/>
        </w:rPr>
        <w:t>row</w:t>
      </w:r>
      <w:proofErr w:type="spellEnd"/>
      <w:r>
        <w:rPr>
          <w:color w:val="DCDCDC"/>
          <w:sz w:val="21"/>
        </w:rPr>
        <w:t xml:space="preserve">) =&gt; { </w:t>
      </w:r>
      <w:r>
        <w:rPr>
          <w:color w:val="D3D3D3"/>
          <w:spacing w:val="-2"/>
          <w:sz w:val="21"/>
        </w:rPr>
        <w:t>console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log</w:t>
      </w:r>
      <w:r>
        <w:rPr>
          <w:color w:val="DCDCDC"/>
          <w:spacing w:val="-2"/>
          <w:sz w:val="21"/>
        </w:rPr>
        <w:t>(</w:t>
      </w:r>
      <w:proofErr w:type="spellStart"/>
      <w:r>
        <w:rPr>
          <w:color w:val="D3D3D3"/>
          <w:spacing w:val="-2"/>
          <w:sz w:val="21"/>
        </w:rPr>
        <w:t>row</w:t>
      </w:r>
      <w:r>
        <w:rPr>
          <w:color w:val="DCDCDC"/>
          <w:spacing w:val="-2"/>
          <w:sz w:val="21"/>
        </w:rPr>
        <w:t>.</w:t>
      </w:r>
      <w:r>
        <w:rPr>
          <w:color w:val="D3D3D3"/>
          <w:spacing w:val="-2"/>
          <w:sz w:val="21"/>
        </w:rPr>
        <w:t>join</w:t>
      </w:r>
      <w:proofErr w:type="spellEnd"/>
      <w:r>
        <w:rPr>
          <w:color w:val="DCDCDC"/>
          <w:spacing w:val="-2"/>
          <w:sz w:val="21"/>
        </w:rPr>
        <w:t>(</w:t>
      </w:r>
      <w:r>
        <w:rPr>
          <w:color w:val="CE9178"/>
          <w:spacing w:val="-2"/>
          <w:sz w:val="21"/>
        </w:rPr>
        <w:t>''</w:t>
      </w:r>
      <w:r>
        <w:rPr>
          <w:color w:val="DCDCDC"/>
          <w:spacing w:val="-2"/>
          <w:sz w:val="21"/>
        </w:rPr>
        <w:t>));</w:t>
      </w:r>
    </w:p>
    <w:p w14:paraId="6EF83A11" w14:textId="77777777" w:rsidR="00766C4C" w:rsidRDefault="00766C4C" w:rsidP="00766C4C">
      <w:pPr>
        <w:pStyle w:val="TableParagraph"/>
        <w:spacing w:line="237" w:lineRule="exact"/>
        <w:ind w:left="545"/>
        <w:rPr>
          <w:sz w:val="21"/>
        </w:rPr>
      </w:pPr>
      <w:r>
        <w:rPr>
          <w:color w:val="DCDCDC"/>
          <w:spacing w:val="-5"/>
          <w:sz w:val="21"/>
        </w:rPr>
        <w:t>});</w:t>
      </w:r>
    </w:p>
    <w:p w14:paraId="30B5763F" w14:textId="43D88979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color w:val="DCDCDC"/>
          <w:spacing w:val="-5"/>
          <w:sz w:val="21"/>
        </w:rPr>
        <w:t>});</w:t>
      </w:r>
    </w:p>
    <w:p w14:paraId="3EB40D26" w14:textId="777777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1F3D9FB4" wp14:editId="1A2474F7">
                <wp:simplePos x="0" y="0"/>
                <wp:positionH relativeFrom="column">
                  <wp:posOffset>1039494</wp:posOffset>
                </wp:positionH>
                <wp:positionV relativeFrom="paragraph">
                  <wp:posOffset>236477</wp:posOffset>
                </wp:positionV>
                <wp:extent cx="4592320" cy="3109595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2320" cy="3109595"/>
                          <a:chOff x="0" y="0"/>
                          <a:chExt cx="4592320" cy="310959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192" cy="3109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214E20" id="Group 31" o:spid="_x0000_s1026" style="position:absolute;margin-left:81.85pt;margin-top:18.6pt;width:361.6pt;height:244.85pt;z-index:-251638784;mso-wrap-distance-left:0;mso-wrap-distance-right:0" coordsize="45923,31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">
                <v:shape id="Image 32" o:spid="_x0000_s1027" type="#_x0000_t75" style="position:absolute;width:45921;height:3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">
                  <v:imagedata r:id="rId24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C69374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B7B96A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F4EA2E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6CBB6B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02DFCB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F45286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B2C30D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95B7DA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5EF602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B49A49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33D2E6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D2AA3B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7D7DCC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3665544" w14:textId="18F7EA12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79DB6E02" w14:textId="721828C7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23E1436B" w14:textId="13E433B8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34A0D723" w14:textId="196A2386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17E17BF0" w14:textId="405C58C4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31C621FC" w14:textId="19127EAA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7592097C" w14:textId="7E82D00E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7B74AC95" w14:textId="460DC7F0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19BC2D1D" w14:textId="631B6CBA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2A7BADF8" w14:textId="77777777" w:rsidR="00766C4C" w:rsidRDefault="00766C4C" w:rsidP="00766C4C">
      <w:pPr>
        <w:pStyle w:val="TableParagraph"/>
        <w:spacing w:before="44"/>
        <w:ind w:left="291"/>
        <w:rPr>
          <w:rFonts w:ascii="Times New Roman" w:hAnsi="Times New Roman"/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9744" behindDoc="1" locked="0" layoutInCell="1" allowOverlap="1" wp14:anchorId="159690D0" wp14:editId="4C3E32B6">
                <wp:simplePos x="0" y="0"/>
                <wp:positionH relativeFrom="column">
                  <wp:posOffset>1038478</wp:posOffset>
                </wp:positionH>
                <wp:positionV relativeFrom="paragraph">
                  <wp:posOffset>263783</wp:posOffset>
                </wp:positionV>
                <wp:extent cx="4594225" cy="339852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4225" cy="3398520"/>
                          <a:chOff x="0" y="0"/>
                          <a:chExt cx="4594225" cy="339852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225" cy="3398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B4EA2F" id="Group 33" o:spid="_x0000_s1026" style="position:absolute;margin-left:81.75pt;margin-top:20.75pt;width:361.75pt;height:267.6pt;z-index:-251636736;mso-wrap-distance-left:0;mso-wrap-distance-right:0" coordsize="45942,339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KiiirMgooooAKKKKACiiigAooq9p+kS3679wjj6bjzn6CgCjRW&#10;5/wjP/Tz/wCQ/wD69H/CM/8ATz/5D/8Ar0rgYdFbn/CM/wDTz/5D/wDr0f8ACM/9PP8A5D/+vRcD&#10;Dorc/wCEZ/6ef/If/wBej/hGf+nn/wAh/wD16LgYdFbn/CM/9PP/AJD/APr0f8Iz/wBPP/kP/wCv&#10;RcDDorYm8NyIhMcwkb+6Vxn9ax2UqxBGCDgg0AF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a1V73/VD/AHqsVXvf9UP96qYF&#10;Giiip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1qr3v8Aqh/vVYqve/6of71UwKNFFFS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rVXvf9UP96rFV73/AFQ/3qpgUaKKKkAooooAKKKKACiiigAqN5MnjpT3OFNQVtTinqzKbtoFFFFb&#10;m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tVe9/wBUP96rFV73/VD/AHqpgUaKKKk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1qr3v+qH+9Viq9&#10;7/qh/vVTAo0UUVI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a1V73/VD/eqxVe9/1Q/3qpgUaKKKk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1qr3v+qH+9Viq&#10;97/qh/vVTAo0UUVI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tVe9/1Q/wB6rFV73/VD/eqmBRoooqQ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rVXvf&#10;9UP96rFV73/VD/eqmBRoooqQ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">
                <v:shape id="Image 34" o:spid="_x0000_s1027" type="#_x0000_t75" style="position:absolute;width:45942;height: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">
                  <v:imagedata r:id="rId26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7:</w:t>
      </w:r>
    </w:p>
    <w:p w14:paraId="65CDD18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3ECA22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815982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F7AA57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F29F6BC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7EB489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84B93F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678CB97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3273DA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3758C7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F9B2FE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F89E6B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864077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07F410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CEEEA3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49AE6D7" w14:textId="77777777" w:rsidR="00766C4C" w:rsidRDefault="00766C4C" w:rsidP="00766C4C">
      <w:pPr>
        <w:pStyle w:val="TableParagraph"/>
        <w:spacing w:before="294"/>
        <w:rPr>
          <w:rFonts w:ascii="Times New Roman"/>
          <w:sz w:val="28"/>
        </w:rPr>
      </w:pPr>
    </w:p>
    <w:p w14:paraId="607D9CBE" w14:textId="777777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2E270871" w14:textId="38F2A33C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5B13914" wp14:editId="6AE773F4">
            <wp:extent cx="5038725" cy="107632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DDA" w14:textId="1BDE8829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BC98C1F" wp14:editId="2E116837">
            <wp:extent cx="3114675" cy="6191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C13D" w14:textId="0679DA6B" w:rsidR="00766C4C" w:rsidRDefault="00766C4C" w:rsidP="00766C4C">
      <w:pPr>
        <w:pStyle w:val="TableParagraph"/>
        <w:spacing w:line="318" w:lineRule="exact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29B92198" w14:textId="0BBD0128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4F486E66" wp14:editId="4C2FBFD2">
                <wp:simplePos x="0" y="0"/>
                <wp:positionH relativeFrom="column">
                  <wp:posOffset>185420</wp:posOffset>
                </wp:positionH>
                <wp:positionV relativeFrom="paragraph">
                  <wp:posOffset>5715</wp:posOffset>
                </wp:positionV>
                <wp:extent cx="6067425" cy="2690495"/>
                <wp:effectExtent l="0" t="0" r="9525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7425" cy="2690495"/>
                          <a:chOff x="0" y="0"/>
                          <a:chExt cx="6299835" cy="266192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661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6B1E4A" id="Group 39" o:spid="_x0000_s1026" style="position:absolute;margin-left:14.6pt;margin-top:.45pt;width:477.75pt;height:211.85pt;z-index:-251634688;mso-wrap-distance-left:0;mso-wrap-distance-right:0;mso-width-relative:margin;mso-height-relative:margin" coordsize="62998,266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">
                <v:shape id="Image 40" o:spid="_x0000_s1027" type="#_x0000_t75" style="position:absolute;width:62998;height:26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">
                  <v:imagedata r:id="rId30" o:title=""/>
                </v:shape>
              </v:group>
            </w:pict>
          </mc:Fallback>
        </mc:AlternateContent>
      </w:r>
    </w:p>
    <w:p w14:paraId="3E4A954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E4E264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71E547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19A622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AB4F3C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AF8B8D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2D7D5A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D2BBDA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216CD8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FD6F66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4B6AE4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31A598C" w14:textId="6CE21D8A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3994384F" w14:textId="06410E3D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08CBDDFB" w14:textId="100F92EB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408405B5" w14:textId="23DBBD68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3FFE11A7" w14:textId="10F80977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168FCCE3" w14:textId="25B3CBDA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49D232A2" w14:textId="777777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3840" behindDoc="1" locked="0" layoutInCell="1" allowOverlap="1" wp14:anchorId="392D3BE6" wp14:editId="175FB263">
                <wp:simplePos x="0" y="0"/>
                <wp:positionH relativeFrom="column">
                  <wp:posOffset>827150</wp:posOffset>
                </wp:positionH>
                <wp:positionV relativeFrom="paragraph">
                  <wp:posOffset>236985</wp:posOffset>
                </wp:positionV>
                <wp:extent cx="5017770" cy="3702685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7770" cy="3702685"/>
                          <a:chOff x="0" y="0"/>
                          <a:chExt cx="5017770" cy="370268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770" cy="370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1703B7" id="Group 41" o:spid="_x0000_s1026" style="position:absolute;margin-left:65.15pt;margin-top:18.65pt;width:395.1pt;height:291.55pt;z-index:-251632640;mso-wrap-distance-left:0;mso-wrap-distance-right:0" coordsize="50177,37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yoooqzIKKKKACiiigAooooAKKtQ6XdToHSElT0JIH86k/sS9/&#10;54/+Pr/jSAo0Ve/sS9/54/8Aj6/40f2Je/8APH/x9f8AGgCjRV7+xL3/AJ4/+Pr/AI0f2Je/88f/&#10;AB9f8aAKNFXv7Evf+eP/AI+v+NH9iXv/ADx/8fX/ABoAo0Ve/sS9/wCeP/j6/wCNVri1mtW2yxlC&#10;emehoAi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SR3M0IxHK6D0ViKf8Ab7n/AJ+Jf++zUFFAE/2+5/5+Jf8Avs0fb7n/&#10;AJ+Jf++zUFFAE/2+5/5+Jf8Avs0fb7n/AJ+Jf++zUFFAE/2+5/5+Jf8Avs0fb7n/AJ+Jf++zUFFA&#10;E/2+5/5+Jf8Avs1C8jStudi7erHJp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a6/17fh/K&#10;oamuv9e34fyqG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a6/17fh/Koamuv8AXt+H8qh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muv9e34fyqGprr/&#10;AF7fh/Ko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11/r2/D+VQ1Ndf69vw/lUN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TXX+vb8P5VDU11/r2/D+VQ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11/r2/D+VQ1Ndf69vw/lUNA&#10;BRRRQAUUUUAFFFFABRRRQAV1vxO+K3in4yeJ/wDhIfGGqf2vrH2eK1+0/Z4oP3UY2ou2JVXgd8ZP&#10;euSopNJ2v0/4YNgq1pWq3uhanaalpt5cafqFpKs9td2srRSwyKQVdHUgqwIBBByCKq0VSbTuhFvV&#10;NXvtc1S61PUr241DUbqVp7i8upWlmmkY5Z3diSzEnJJOSas+JfFWteNNXl1bxBrF/ruqSqqyX2p3&#10;T3E7hVCqC7ksQFAA54AArLopdLFXervuFFFFA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a6/wBe34fyqGprr/Xt+H8qh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TXX+vb8P5VDU11/r2/D+VQ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df69vw/lUNTXX+vb8P5V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">
                <v:shape id="Image 42" o:spid="_x0000_s1027" type="#_x0000_t75" style="position:absolute;width:50177;height:37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">
                  <v:imagedata r:id="rId32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8:</w:t>
      </w:r>
    </w:p>
    <w:p w14:paraId="1FED408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BD04B8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0EF9DB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3825D8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B4BF5E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C24F57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0EA5EC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A43C6A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527AE0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E4C54C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15E2BE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4C6A77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414423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83C659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011004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744A21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F0C628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DA02430" w14:textId="56DB4438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77FBDE8D" w14:textId="77777777" w:rsidR="00766C4C" w:rsidRDefault="00766C4C" w:rsidP="00766C4C">
      <w:pPr>
        <w:pStyle w:val="TableParagraph"/>
        <w:spacing w:before="45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34D509A3" w14:textId="1BED9523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7E7AD47" wp14:editId="3DEF6B76">
            <wp:extent cx="5248275" cy="6096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178A" w14:textId="785319AF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81A5ED7" wp14:editId="06B551F3">
            <wp:extent cx="3514725" cy="428625"/>
            <wp:effectExtent l="0" t="0" r="952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890D" w14:textId="77777777" w:rsidR="00766C4C" w:rsidRDefault="00766C4C" w:rsidP="00766C4C">
      <w:pPr>
        <w:pStyle w:val="TableParagraph"/>
        <w:spacing w:line="320" w:lineRule="exact"/>
        <w:ind w:left="291"/>
        <w:rPr>
          <w:rFonts w:ascii="Times New Roman" w:hAns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5E6848C3" wp14:editId="61BC3B5A">
                <wp:simplePos x="0" y="0"/>
                <wp:positionH relativeFrom="column">
                  <wp:posOffset>808101</wp:posOffset>
                </wp:positionH>
                <wp:positionV relativeFrom="paragraph">
                  <wp:posOffset>234678</wp:posOffset>
                </wp:positionV>
                <wp:extent cx="5050155" cy="235712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0155" cy="2357120"/>
                          <a:chOff x="0" y="0"/>
                          <a:chExt cx="5050155" cy="235712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774" cy="2357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B20B60" id="Group 47" o:spid="_x0000_s1026" style="position:absolute;margin-left:63.65pt;margin-top:18.5pt;width:397.65pt;height:185.6pt;z-index:-251630592;mso-wrap-distance-left:0;mso-wrap-distance-right:0" coordsize="50501,235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">
                <v:shape id="Image 48" o:spid="_x0000_s1027" type="#_x0000_t75" style="position:absolute;width:50497;height:23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">
                  <v:imagedata r:id="rId36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31057A8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A3B9AB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BAA2A8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A2D652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A8ECEF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3A73B0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190CFE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B842ED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9053C0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8DDB20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C03F204" w14:textId="77777777" w:rsidR="00766C4C" w:rsidRDefault="00766C4C" w:rsidP="00766C4C">
      <w:pPr>
        <w:pStyle w:val="TableParagraph"/>
        <w:spacing w:before="271"/>
        <w:rPr>
          <w:rFonts w:ascii="Times New Roman"/>
          <w:sz w:val="28"/>
        </w:rPr>
      </w:pPr>
    </w:p>
    <w:p w14:paraId="279284F8" w14:textId="158038AD" w:rsidR="00766C4C" w:rsidRDefault="00766C4C" w:rsidP="00766C4C">
      <w:pPr>
        <w:pStyle w:val="TableParagraph"/>
        <w:ind w:left="291"/>
        <w:rPr>
          <w:rFonts w:ascii="Times New Roman" w:hAnsi="Times New Roman"/>
          <w:b/>
          <w:spacing w:val="-5"/>
          <w:sz w:val="28"/>
        </w:rPr>
      </w:pP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9:</w:t>
      </w:r>
    </w:p>
    <w:p w14:paraId="45C9EB4B" w14:textId="202E5995" w:rsidR="00766C4C" w:rsidRDefault="00766C4C" w:rsidP="00766C4C">
      <w:pPr>
        <w:pStyle w:val="TableParagraph"/>
        <w:ind w:left="291"/>
        <w:rPr>
          <w:rFonts w:ascii="Times New Roman" w:hAnsi="Times New Roman"/>
          <w:b/>
          <w:spacing w:val="-5"/>
          <w:sz w:val="28"/>
        </w:rPr>
      </w:pPr>
    </w:p>
    <w:p w14:paraId="39377C2F" w14:textId="6254E645" w:rsidR="00766C4C" w:rsidRDefault="00766C4C" w:rsidP="00766C4C">
      <w:pPr>
        <w:pStyle w:val="TableParagraph"/>
        <w:ind w:left="291"/>
        <w:rPr>
          <w:rFonts w:ascii="Times New Roman" w:hAnsi="Times New Roman"/>
          <w:b/>
          <w:spacing w:val="-5"/>
          <w:sz w:val="28"/>
        </w:rPr>
      </w:pPr>
    </w:p>
    <w:p w14:paraId="490B38F6" w14:textId="7BAD956C" w:rsidR="00766C4C" w:rsidRDefault="00766C4C" w:rsidP="00766C4C">
      <w:pPr>
        <w:pStyle w:val="TableParagraph"/>
        <w:ind w:left="291"/>
        <w:rPr>
          <w:rFonts w:ascii="Times New Roman" w:hAnsi="Times New Roman"/>
          <w:b/>
          <w:spacing w:val="-5"/>
          <w:sz w:val="28"/>
        </w:rPr>
      </w:pPr>
    </w:p>
    <w:p w14:paraId="46390427" w14:textId="3F4C49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</w:p>
    <w:p w14:paraId="3B03ED25" w14:textId="26F85991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0AD701F" w14:textId="6CB53319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8B31A45" w14:textId="1ECBF999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A03AE12" w14:textId="066841DC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A39BCB0" w14:textId="730AFF24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7936" behindDoc="1" locked="0" layoutInCell="1" allowOverlap="1" wp14:anchorId="7AE6E675" wp14:editId="07EAEE0F">
                <wp:simplePos x="0" y="0"/>
                <wp:positionH relativeFrom="margin">
                  <wp:align>left</wp:align>
                </wp:positionH>
                <wp:positionV relativeFrom="paragraph">
                  <wp:posOffset>-141605</wp:posOffset>
                </wp:positionV>
                <wp:extent cx="5704840" cy="444754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4840" cy="4447540"/>
                          <a:chOff x="0" y="0"/>
                          <a:chExt cx="5704840" cy="444754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459" cy="4447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E2F890" id="Group 49" o:spid="_x0000_s1026" style="position:absolute;margin-left:0;margin-top:-11.15pt;width:449.2pt;height:350.2pt;z-index:-251628544;mso-wrap-distance-left:0;mso-wrap-distance-right:0;mso-position-horizontal:left;mso-position-horizontal-relative:margin" coordsize="57048,44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KiiirMgooooAKKKKACiiigAop8MElw+yNC7egq3/Yl&#10;7/zx/wDH1/xpAUaKvf2Je/8APH/x9f8AGj+xL3/nj/4+v+NAFGir39iXv/PH/wAfX/Gj+xL3/nj/&#10;AOPr/jQBRoq9/Yl7/wA8f/H1/wAaP7Evf+eP/j6/40AUaKvf2Je/88f/AB9f8abJpF5GpZoDgehB&#10;/lQBToo6UU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qsUYFSVI6EVN9vuf+fiX/vs1BRQBP9vuf+fiX/vs0fb7n/n4l/77NQUUAT/b7n/n&#10;4l/77NH2+5/5+Jf++zUFFAE/2+5/5+Jf++zR9vuf+fiX/vs1BRQBP9vuf+fiX/vs017ueRSrzSMp&#10;7M5IqK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r3gP8A5FSx/wC2n/ox&#10;q8hr17wH/wAipY/9tP8A0Y1BUdzzG6/1Dfh/Os+tC6/1Dfh/Os+myQ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eveA/+&#10;RUsf+2n/AKMavIa9e8B/8ipY/wDbT/0Y1BUdzzG6/wBQ34fzrPrQuv8AUN+H86z6bJC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9e8B/8ipY/wDbT/0Y1eQ1694D/wCRUsf+2n/oxqCo7nmN1/qG/D+dZ9aF&#10;1/qG/D+dZ9Nkh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XvAf/IqWP/bT/wBGNXkNeveA/wDkVLH/ALaf&#10;+jGoKjueY3X+ob8P51n1oXX+ob8P51n02SFFFF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veA/+RUsf+2n/oxq8hr17wH/AMipY/8AbT/0Y1BUdzzG6/1Dfh/Os+tC6/1D&#10;fh/Os+myQ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r3gP8A5FSx/wC2n/oxq8hr17wH/wAipY/9tP8A&#10;0Y1BUdzzG6/1Dfh/Os+tC6/1Dfh/Os+myQooop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veA/+RUsf+2n&#10;/oxq8hr17wH/AMipY/8AbT/0Y1BUdzzG6/1Dfh/Os+tC6/1Dfh/Os+myQooop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694D/5FSx/7af+&#10;jGryGvXvAf8AyKlj/wBtP/RjUFR3PMbr/UN+H86z60Lr/UN+H86z6bJ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17wH/yKlj/ANtP/RjV&#10;5DXr3gP/AJFSx/7af+jGoKjueY3X+ob8P51n1oXX+ob8P51n02SFFFF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">
                <v:shape id="Image 50" o:spid="_x0000_s1027" type="#_x0000_t75" style="position:absolute;width:57044;height:44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">
                  <v:imagedata r:id="rId38" o:title=""/>
                </v:shape>
                <w10:wrap anchorx="margin"/>
              </v:group>
            </w:pict>
          </mc:Fallback>
        </mc:AlternateContent>
      </w:r>
    </w:p>
    <w:p w14:paraId="64085EBD" w14:textId="34E0056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0275858" w14:textId="136F36D3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075001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39116D8" w14:textId="4B25F733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02647FF" w14:textId="26DF52C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7A4A7D9" w14:textId="62ADC3C4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2C8221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2D1016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72EE07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C65591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716D15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169F3A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8B57A4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521C8F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C289D3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D23A11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70D4650" w14:textId="5ABB712A" w:rsidR="00766C4C" w:rsidRDefault="00766C4C" w:rsidP="00BF4576">
      <w:pPr>
        <w:pStyle w:val="TableParagraph"/>
        <w:spacing w:before="86"/>
        <w:ind w:right="8272"/>
        <w:jc w:val="right"/>
        <w:rPr>
          <w:rFonts w:ascii="Times New Roman" w:hAnsi="Times New Roman"/>
        </w:rPr>
      </w:pPr>
    </w:p>
    <w:p w14:paraId="63F14F8B" w14:textId="3B8567EE" w:rsidR="00766C4C" w:rsidRDefault="00766C4C" w:rsidP="00766C4C">
      <w:pPr>
        <w:rPr>
          <w:rFonts w:ascii="Times New Roman" w:eastAsia="Courier New" w:hAnsi="Times New Roman" w:cs="Courier New"/>
        </w:rPr>
      </w:pPr>
    </w:p>
    <w:p w14:paraId="07F0E689" w14:textId="43BF773C" w:rsidR="00766C4C" w:rsidRDefault="00766C4C" w:rsidP="00766C4C"/>
    <w:p w14:paraId="234E24B2" w14:textId="07E289B9" w:rsidR="00766C4C" w:rsidRDefault="00766C4C" w:rsidP="00766C4C"/>
    <w:p w14:paraId="1A702507" w14:textId="77777777" w:rsidR="00766C4C" w:rsidRDefault="00766C4C" w:rsidP="00766C4C">
      <w:pPr>
        <w:pStyle w:val="TableParagraph"/>
        <w:spacing w:before="1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18CA3582" w14:textId="6969201D" w:rsidR="00766C4C" w:rsidRDefault="00766C4C" w:rsidP="00766C4C">
      <w:pPr>
        <w:rPr>
          <w:noProof/>
        </w:rPr>
      </w:pPr>
      <w:r>
        <w:rPr>
          <w:noProof/>
        </w:rPr>
        <w:drawing>
          <wp:inline distT="0" distB="0" distL="0" distR="0" wp14:anchorId="09A1B88D" wp14:editId="1C31AF19">
            <wp:extent cx="3057525" cy="4381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C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42973" wp14:editId="29D70C60">
            <wp:extent cx="5105400" cy="6096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EB6" w14:textId="77777777" w:rsidR="00766C4C" w:rsidRDefault="00766C4C" w:rsidP="00766C4C">
      <w:pPr>
        <w:pStyle w:val="TableParagraph"/>
        <w:spacing w:line="318" w:lineRule="exact"/>
        <w:ind w:left="291"/>
        <w:rPr>
          <w:rFonts w:ascii="Times New Roman" w:hAns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0B82C233" wp14:editId="3260DC0B">
                <wp:simplePos x="0" y="0"/>
                <wp:positionH relativeFrom="column">
                  <wp:posOffset>659383</wp:posOffset>
                </wp:positionH>
                <wp:positionV relativeFrom="paragraph">
                  <wp:posOffset>234932</wp:posOffset>
                </wp:positionV>
                <wp:extent cx="5351145" cy="2552065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145" cy="2552065"/>
                          <a:chOff x="0" y="0"/>
                          <a:chExt cx="5351145" cy="255206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764" cy="2551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DCC5E2" id="Group 55" o:spid="_x0000_s1026" style="position:absolute;margin-left:51.9pt;margin-top:18.5pt;width:421.35pt;height:200.95pt;z-index:-251626496;mso-wrap-distance-left:0;mso-wrap-distance-right:0" coordsize="53511,25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1r/AK9fx/lWhWfa/wCv&#10;X8f5VoVSAKKKKYDJv9U/+6azK05v9U/+6azKlgFFFFIAooooAKKKKACiiigAooooAKKKKACiiigA&#10;ooooAKKKKACiiigAooooAKKKKACiiigAooooAKKKKACiiigAooooAKKKKACiiigAooooAKKKKACi&#10;iigAooooAKKKKACiiigAooooAKKKKACiiigAooooAKKKKACiiigAooooAKKKKACiiigAq3Yfx/hV&#10;Srdh/H+FNAW6KKKoDJooo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mtf9ev4/yrQrPtf9ev4/yrQqkAUUUUwGTf6p/901mVpzf6p/8AdNZlSwCiiikAUUUUAFFFFABR&#10;RRQAUUUUAFFFFABRRRQAUUUUAFFFFABRRRQAUUUUAFFFFABRRRQAUUUUAFFFFABRRRQAUUUUAFFF&#10;FABRRRQAUUUUAFFFFABRRRQAUUUUAFFFFABRRRQAUUUUAFFFFABRRRQAUUUUAFFFFABRRRQAUUUU&#10;AFFFFABRRRQAVbsP4/wqpVuw/j/CmgLdFFFUBk0UUV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">
                <v:shape id="Image 56" o:spid="_x0000_s1027" type="#_x0000_t75" style="position:absolute;width:53507;height:25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">
                  <v:imagedata r:id="rId42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0E38982C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C32917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B039F5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5053C1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4DE92D2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9B36E0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39130E7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40DDB65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2A6847C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9357E3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438A0F0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101D992" w14:textId="7EF3D31A" w:rsidR="00766C4C" w:rsidRDefault="00766C4C" w:rsidP="00766C4C"/>
    <w:p w14:paraId="6AF67BB6" w14:textId="0CF4EB48" w:rsidR="00766C4C" w:rsidRDefault="00766C4C" w:rsidP="00766C4C"/>
    <w:p w14:paraId="2AF2EDDE" w14:textId="449C26C7" w:rsidR="00766C4C" w:rsidRDefault="00766C4C" w:rsidP="00766C4C"/>
    <w:p w14:paraId="358884EC" w14:textId="51602966" w:rsidR="00766C4C" w:rsidRDefault="00766C4C" w:rsidP="00766C4C"/>
    <w:p w14:paraId="346C8933" w14:textId="77777777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2032" behindDoc="1" locked="0" layoutInCell="1" allowOverlap="1" wp14:anchorId="2D1C6F33" wp14:editId="36E2CCB9">
                <wp:simplePos x="0" y="0"/>
                <wp:positionH relativeFrom="column">
                  <wp:posOffset>1059433</wp:posOffset>
                </wp:positionH>
                <wp:positionV relativeFrom="paragraph">
                  <wp:posOffset>236985</wp:posOffset>
                </wp:positionV>
                <wp:extent cx="4549140" cy="428244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9140" cy="4282440"/>
                          <a:chOff x="0" y="0"/>
                          <a:chExt cx="4549140" cy="428244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886" cy="4281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E23BF" id="Group 57" o:spid="_x0000_s1026" style="position:absolute;margin-left:83.4pt;margin-top:18.65pt;width:358.2pt;height:337.2pt;z-index:-251624448;mso-wrap-distance-left:0;mso-wrap-distance-right:0" coordsize="45491,428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cooooM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0n9n74DeIP2kPiPb+CvDN5ptjqs9vLcrNq0skcA&#10;WMZYExo7Z9PlqoxcnZESlGCvJ2X+bt+bR5tRXo/x++Avib9m/wCI1z4M8Vmzl1KKCK5S50+R3t54&#10;nGQ8bOqsRkMpyo5U/WuE0fSLzxBq9jpenwPdX97OltbwRjLSSOwVVHuSQKmH7yyhrf8A4b8y5+5f&#10;m0t/w5Tor6H/AGlv2HfHn7K/hnRtc8W6p4evrbVbo2kMWj3M8siOELneJIUAGARwTzXzxUxlGTaT&#10;2dn66f5obTVr9Qoooq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">
                <v:shape id="Image 58" o:spid="_x0000_s1027" type="#_x0000_t75" style="position:absolute;width:45488;height:4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">
                  <v:imagedata r:id="rId44" o:title=""/>
                </v:shape>
              </v:group>
            </w:pict>
          </mc:Fallback>
        </mc:AlternateContent>
      </w:r>
      <w:r>
        <w:rPr>
          <w:rFonts w:ascii="Times New Roman" w:hAnsi="Times New Roman"/>
          <w:b/>
          <w:sz w:val="28"/>
        </w:rPr>
        <w:t>Завдання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pacing w:val="-5"/>
          <w:sz w:val="28"/>
        </w:rPr>
        <w:t>10:</w:t>
      </w:r>
    </w:p>
    <w:p w14:paraId="42D83EDF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CF0C69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BFF063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19F305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130E862D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F3E168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BF3435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E6C061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132D9A7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6D4BD1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A6660D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49DD0E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563FB9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7B8C41A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647DBE7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DCC318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D95687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7D50481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521AA4F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336E12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B6998EC" w14:textId="77777777" w:rsidR="00766C4C" w:rsidRDefault="00766C4C" w:rsidP="00766C4C">
      <w:pPr>
        <w:pStyle w:val="TableParagraph"/>
        <w:spacing w:before="76"/>
        <w:rPr>
          <w:rFonts w:ascii="Times New Roman"/>
          <w:sz w:val="28"/>
        </w:rPr>
      </w:pPr>
    </w:p>
    <w:p w14:paraId="4A9B2352" w14:textId="77777777" w:rsidR="00766C4C" w:rsidRDefault="00766C4C" w:rsidP="00766C4C">
      <w:pPr>
        <w:pStyle w:val="TableParagraph"/>
        <w:spacing w:before="44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Лістинг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71211BD2" w14:textId="077813BC" w:rsidR="00766C4C" w:rsidRDefault="00766C4C" w:rsidP="00766C4C">
      <w:r>
        <w:rPr>
          <w:noProof/>
        </w:rPr>
        <w:drawing>
          <wp:inline distT="0" distB="0" distL="0" distR="0" wp14:anchorId="4A25B865" wp14:editId="241FCF23">
            <wp:extent cx="1838325" cy="4000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D709" w14:textId="429B360D" w:rsidR="00766C4C" w:rsidRDefault="00766C4C" w:rsidP="00766C4C">
      <w:r>
        <w:rPr>
          <w:noProof/>
        </w:rPr>
        <w:lastRenderedPageBreak/>
        <w:drawing>
          <wp:inline distT="0" distB="0" distL="0" distR="0" wp14:anchorId="5282C7A8" wp14:editId="6FD629F7">
            <wp:extent cx="3244055" cy="59436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40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8B0B" w14:textId="0B5A08EB" w:rsidR="00766C4C" w:rsidRDefault="00766C4C" w:rsidP="00766C4C">
      <w:pPr>
        <w:pStyle w:val="TableParagraph"/>
        <w:ind w:left="29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Результат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виконання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програми:</w:t>
      </w:r>
    </w:p>
    <w:p w14:paraId="39A6DFAA" w14:textId="1814E97A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185DCA21" wp14:editId="454D0A54">
                <wp:simplePos x="0" y="0"/>
                <wp:positionH relativeFrom="column">
                  <wp:posOffset>185420</wp:posOffset>
                </wp:positionH>
                <wp:positionV relativeFrom="paragraph">
                  <wp:posOffset>35560</wp:posOffset>
                </wp:positionV>
                <wp:extent cx="5286375" cy="2219325"/>
                <wp:effectExtent l="0" t="0" r="9525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6375" cy="2219325"/>
                          <a:chOff x="0" y="0"/>
                          <a:chExt cx="6299835" cy="366776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6677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9E778A" id="Group 65" o:spid="_x0000_s1026" style="position:absolute;margin-left:14.6pt;margin-top:2.8pt;width:416.25pt;height:174.75pt;z-index:-251622400;mso-wrap-distance-left:0;mso-wrap-distance-right:0;mso-width-relative:margin;mso-height-relative:margin" coordsize="62998,36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">
                <v:shape id="Image 66" o:spid="_x0000_s1027" type="#_x0000_t75" style="position:absolute;width:62998;height:36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">
                  <v:imagedata r:id="rId48" o:title=""/>
                </v:shape>
              </v:group>
            </w:pict>
          </mc:Fallback>
        </mc:AlternateContent>
      </w:r>
    </w:p>
    <w:p w14:paraId="51DF5F36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1548E6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3E7116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2947BE8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5625B8B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95EC713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4080D1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73EB792E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2B94D8B7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084AB9D4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35C7A93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7B3B3D1" w14:textId="754DB972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6B98F36E" w14:textId="062A33A6" w:rsidR="00766C4C" w:rsidRDefault="00766C4C" w:rsidP="00766C4C">
      <w:pPr>
        <w:pStyle w:val="TableParagraph"/>
        <w:rPr>
          <w:rFonts w:ascii="Times New Roman"/>
          <w:sz w:val="28"/>
        </w:rPr>
      </w:pPr>
      <w:r>
        <w:rPr>
          <w:rFonts w:ascii="Times New Roman" w:hAnsi="Times New Roman"/>
          <w:b/>
          <w:sz w:val="28"/>
        </w:rPr>
        <w:t>Висновок: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розв'яза</w:t>
      </w:r>
      <w:r>
        <w:rPr>
          <w:rFonts w:ascii="Times New Roman" w:hAnsi="Times New Roman"/>
          <w:sz w:val="28"/>
        </w:rPr>
        <w:t>ла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10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задач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мовою</w:t>
      </w:r>
      <w:r>
        <w:rPr>
          <w:rFonts w:ascii="Times New Roman" w:hAnsi="Times New Roman"/>
          <w:spacing w:val="-5"/>
          <w:sz w:val="28"/>
        </w:rPr>
        <w:t xml:space="preserve"> </w:t>
      </w:r>
      <w:proofErr w:type="spellStart"/>
      <w:r>
        <w:rPr>
          <w:rFonts w:ascii="Times New Roman" w:hAnsi="Times New Roman"/>
          <w:spacing w:val="-2"/>
          <w:sz w:val="28"/>
        </w:rPr>
        <w:t>NodeJs</w:t>
      </w:r>
      <w:proofErr w:type="spellEnd"/>
      <w:r>
        <w:rPr>
          <w:rFonts w:ascii="Times New Roman" w:hAnsi="Times New Roman"/>
          <w:b/>
          <w:spacing w:val="-2"/>
          <w:sz w:val="28"/>
        </w:rPr>
        <w:t>.</w:t>
      </w:r>
    </w:p>
    <w:p w14:paraId="54063709" w14:textId="77777777" w:rsidR="00766C4C" w:rsidRDefault="00766C4C" w:rsidP="00766C4C">
      <w:pPr>
        <w:pStyle w:val="TableParagraph"/>
        <w:rPr>
          <w:rFonts w:ascii="Times New Roman"/>
          <w:sz w:val="28"/>
        </w:rPr>
      </w:pPr>
    </w:p>
    <w:p w14:paraId="4CED3963" w14:textId="77777777" w:rsidR="00766C4C" w:rsidRPr="00766C4C" w:rsidRDefault="00766C4C" w:rsidP="00B213A0"/>
    <w:sectPr w:rsidR="00766C4C" w:rsidRPr="00766C4C" w:rsidSect="009F131C">
      <w:headerReference w:type="default" r:id="rId49"/>
      <w:headerReference w:type="first" r:id="rId50"/>
      <w:pgSz w:w="11906" w:h="16838"/>
      <w:pgMar w:top="50" w:right="567" w:bottom="567" w:left="1418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1E9A4" w14:textId="77777777" w:rsidR="00F82F52" w:rsidRDefault="00F82F52">
      <w:r>
        <w:separator/>
      </w:r>
    </w:p>
  </w:endnote>
  <w:endnote w:type="continuationSeparator" w:id="0">
    <w:p w14:paraId="63DABBE1" w14:textId="77777777" w:rsidR="00F82F52" w:rsidRDefault="00F82F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eterburg">
    <w:altName w:val="Times New Roman"/>
    <w:charset w:val="00"/>
    <w:family w:val="auto"/>
    <w:pitch w:val="variable"/>
    <w:sig w:usb0="00000207" w:usb1="00000000" w:usb2="00000000" w:usb3="00000000" w:csb0="00000017" w:csb1="00000000"/>
  </w:font>
  <w:font w:name="Journal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EC1BF" w14:textId="77777777" w:rsidR="00F82F52" w:rsidRDefault="00F82F52">
      <w:r>
        <w:separator/>
      </w:r>
    </w:p>
  </w:footnote>
  <w:footnote w:type="continuationSeparator" w:id="0">
    <w:p w14:paraId="4C344A41" w14:textId="77777777" w:rsidR="00F82F52" w:rsidRDefault="00F82F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E988F" w14:textId="77777777" w:rsidR="00326D2B" w:rsidRDefault="00326D2B">
    <w:pPr>
      <w:pStyle w:val="a3"/>
    </w:pPr>
    <w:r>
      <w:rPr>
        <w:noProof/>
        <w:sz w:val="20"/>
        <w:lang w:eastAsia="uk-UA"/>
      </w:rPr>
      <mc:AlternateContent>
        <mc:Choice Requires="wpg">
          <w:drawing>
            <wp:anchor distT="0" distB="0" distL="114300" distR="114300" simplePos="0" relativeHeight="251657728" behindDoc="0" locked="1" layoutInCell="0" allowOverlap="1" wp14:anchorId="11A85795" wp14:editId="599A8BAC">
              <wp:simplePos x="0" y="0"/>
              <wp:positionH relativeFrom="page">
                <wp:posOffset>697865</wp:posOffset>
              </wp:positionH>
              <wp:positionV relativeFrom="page">
                <wp:align>center</wp:align>
              </wp:positionV>
              <wp:extent cx="6588760" cy="10189210"/>
              <wp:effectExtent l="0" t="0" r="21590" b="2159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591C93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1C2B20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A34943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014C36B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E70B88F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2589B5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68C203" w14:textId="30E16A94" w:rsidR="00326D2B" w:rsidRDefault="00326D2B">
                            <w:pPr>
                              <w:pStyle w:val="a5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separate"/>
                            </w:r>
                            <w:r w:rsidR="003E0570">
                              <w:rPr>
                                <w:rStyle w:val="a6"/>
                                <w:rFonts w:ascii="Times New Roman" w:hAnsi="Times New Roman"/>
                                <w:i w:val="0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AA7048" w14:textId="75881809" w:rsidR="00326D2B" w:rsidRPr="00282000" w:rsidRDefault="00A801BF" w:rsidP="00B2143E">
                            <w:pPr>
                              <w:pStyle w:val="a5"/>
                              <w:jc w:val="center"/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</w:pPr>
                            <w:r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ЖИТОМИРСЬКА ПОЛІТЕХНІКА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B2143E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2</w:t>
                            </w:r>
                            <w:r w:rsidR="00F27BF3">
                              <w:rPr>
                                <w:rFonts w:ascii="Calibri" w:hAnsi="Calibri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414ECC" w:rsidRPr="009F4A8D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12</w:t>
                            </w:r>
                            <w:r w:rsidR="00F27BF3">
                              <w:rPr>
                                <w:rFonts w:ascii="Calibri" w:hAnsi="Calibri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="00414ECC" w:rsidRPr="009F4A8D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8765C1">
                              <w:rPr>
                                <w:rFonts w:ascii="Calibri" w:hAnsi="Calibri"/>
                                <w:sz w:val="24"/>
                                <w:szCs w:val="24"/>
                                <w:lang w:val="en-US"/>
                              </w:rPr>
                              <w:t>26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.000 –</w:t>
                            </w:r>
                            <w:r w:rsidR="003E057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Лр.</w:t>
                            </w:r>
                            <w:r w:rsidR="00B213A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85795" id="Group 1" o:spid="_x0000_s1026" style="position:absolute;margin-left:54.95pt;margin-top:0;width:518.8pt;height:802.3pt;z-index:251657728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4U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" filled="f" stroked="f" strokeweight=".25pt">
                <v:textbox inset="1pt,1pt,1pt,1pt">
                  <w:txbxContent>
                    <w:p w14:paraId="2B591C93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61C2B20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AA34943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014C36B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4E70B88F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222589B5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1E68C203" w14:textId="30E16A94" w:rsidR="00326D2B" w:rsidRDefault="00326D2B">
                      <w:pPr>
                        <w:pStyle w:val="a5"/>
                        <w:jc w:val="center"/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begin"/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instrText xml:space="preserve"> PAGE </w:instrText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separate"/>
                      </w:r>
                      <w:r w:rsidR="003E0570">
                        <w:rPr>
                          <w:rStyle w:val="a6"/>
                          <w:rFonts w:ascii="Times New Roman" w:hAnsi="Times New Roman"/>
                          <w:i w:val="0"/>
                          <w:noProof/>
                          <w:sz w:val="24"/>
                          <w:szCs w:val="24"/>
                          <w:lang w:val="ru-RU"/>
                        </w:rPr>
                        <w:t>2</w:t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86;width:11075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7BAA7048" w14:textId="75881809" w:rsidR="00326D2B" w:rsidRPr="00282000" w:rsidRDefault="00A801BF" w:rsidP="00B2143E">
                      <w:pPr>
                        <w:pStyle w:val="a5"/>
                        <w:jc w:val="center"/>
                        <w:rPr>
                          <w:rFonts w:ascii="Calibri" w:hAnsi="Calibri"/>
                          <w:sz w:val="24"/>
                          <w:szCs w:val="24"/>
                        </w:rPr>
                      </w:pPr>
                      <w:r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ЖИТОМИРСЬКА ПОЛІТЕХНІКА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B2143E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2</w:t>
                      </w:r>
                      <w:r w:rsidR="00F27BF3">
                        <w:rPr>
                          <w:rFonts w:ascii="Calibri" w:hAnsi="Calibri"/>
                          <w:sz w:val="24"/>
                          <w:szCs w:val="24"/>
                          <w:lang w:val="en-US"/>
                        </w:rPr>
                        <w:t>3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414ECC" w:rsidRPr="009F4A8D">
                        <w:rPr>
                          <w:rFonts w:ascii="Calibri" w:hAnsi="Calibri"/>
                          <w:sz w:val="24"/>
                          <w:szCs w:val="24"/>
                        </w:rPr>
                        <w:t>12</w:t>
                      </w:r>
                      <w:r w:rsidR="00F27BF3">
                        <w:rPr>
                          <w:rFonts w:ascii="Calibri" w:hAnsi="Calibri"/>
                          <w:sz w:val="24"/>
                          <w:szCs w:val="24"/>
                          <w:lang w:val="en-US"/>
                        </w:rPr>
                        <w:t>1</w:t>
                      </w:r>
                      <w:r w:rsidR="00414ECC" w:rsidRPr="009F4A8D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8765C1">
                        <w:rPr>
                          <w:rFonts w:ascii="Calibri" w:hAnsi="Calibri"/>
                          <w:sz w:val="24"/>
                          <w:szCs w:val="24"/>
                          <w:lang w:val="en-US"/>
                        </w:rPr>
                        <w:t>26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.000 –</w:t>
                      </w:r>
                      <w:r w:rsidR="003E0570">
                        <w:rPr>
                          <w:rFonts w:ascii="Calibri" w:hAnsi="Calibri"/>
                          <w:sz w:val="24"/>
                          <w:szCs w:val="24"/>
                        </w:rPr>
                        <w:t xml:space="preserve"> 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Лр.</w:t>
                      </w:r>
                      <w:r w:rsidR="00B213A0">
                        <w:rPr>
                          <w:rFonts w:ascii="Calibri" w:hAnsi="Calibri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4B136" w14:textId="77777777" w:rsidR="00326D2B" w:rsidRPr="0080663F" w:rsidRDefault="00326D2B" w:rsidP="009F131C">
    <w:pPr>
      <w:pStyle w:val="1"/>
      <w:rPr>
        <w:rFonts w:ascii="Times New Roman" w:hAnsi="Times New Roman" w:cs="Times New Roman"/>
        <w:sz w:val="28"/>
        <w:szCs w:val="28"/>
        <w:lang w:val="ru-RU"/>
      </w:rPr>
    </w:pPr>
    <w:r w:rsidRPr="00651D76">
      <w:rPr>
        <w:rFonts w:ascii="Times New Roman" w:hAnsi="Times New Roman" w:cs="Times New Roman"/>
        <w:noProof/>
        <w:lang w:eastAsia="uk-UA"/>
      </w:rPr>
      <mc:AlternateContent>
        <mc:Choice Requires="wpg">
          <w:drawing>
            <wp:anchor distT="0" distB="0" distL="114300" distR="114300" simplePos="0" relativeHeight="251650560" behindDoc="0" locked="1" layoutInCell="1" allowOverlap="1" wp14:anchorId="3C203A03" wp14:editId="4A2CF418">
              <wp:simplePos x="0" y="0"/>
              <wp:positionH relativeFrom="page">
                <wp:posOffset>706755</wp:posOffset>
              </wp:positionH>
              <wp:positionV relativeFrom="page">
                <wp:posOffset>249555</wp:posOffset>
              </wp:positionV>
              <wp:extent cx="6588760" cy="10189210"/>
              <wp:effectExtent l="0" t="0" r="21590" b="21590"/>
              <wp:wrapNone/>
              <wp:docPr id="35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3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Line 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" name="Line 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4" name="Line 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5" name="Line 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6" name="Line 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Line 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7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C79500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3B6AFD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4FF824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80FD88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231747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BAC566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D8F847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5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1385ED4" w14:textId="744E97F9" w:rsidR="00326D2B" w:rsidRPr="008765C1" w:rsidRDefault="00C05CB7" w:rsidP="00B66788">
                            <w:pPr>
                              <w:pStyle w:val="a5"/>
                              <w:jc w:val="center"/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</w:pPr>
                            <w:r w:rsidRPr="00C95106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Ж</w:t>
                            </w:r>
                            <w:r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ИТОМИРСЬКА</w:t>
                            </w:r>
                            <w:r w:rsidRPr="00C95106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ПОЛІТЕХНІКА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C95106">
                              <w:rPr>
                                <w:rFonts w:ascii="Calibri" w:hAnsi="Calibri"/>
                                <w:szCs w:val="28"/>
                              </w:rPr>
                              <w:t>2</w:t>
                            </w:r>
                            <w:r w:rsidR="00F27BF3">
                              <w:rPr>
                                <w:rFonts w:ascii="Calibri" w:hAnsi="Calibri"/>
                                <w:szCs w:val="28"/>
                                <w:lang w:val="en-US"/>
                              </w:rPr>
                              <w:t>3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3E0570" w:rsidRPr="009F4A8D">
                              <w:rPr>
                                <w:rFonts w:ascii="Calibri" w:hAnsi="Calibri"/>
                                <w:szCs w:val="28"/>
                              </w:rPr>
                              <w:t>12</w:t>
                            </w:r>
                            <w:r w:rsidR="00B630FE" w:rsidRPr="009F4A8D">
                              <w:rPr>
                                <w:rFonts w:ascii="Calibri" w:hAnsi="Calibri"/>
                                <w:szCs w:val="28"/>
                              </w:rPr>
                              <w:t>1</w:t>
                            </w:r>
                            <w:r w:rsidR="005F7A49" w:rsidRPr="009F4A8D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8765C1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26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.000 –</w:t>
                            </w:r>
                            <w:r w:rsidR="003E0570">
                              <w:rPr>
                                <w:rFonts w:ascii="Calibri" w:hAnsi="Calibri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414ECC" w:rsidRPr="00C95106">
                              <w:rPr>
                                <w:rFonts w:ascii="Calibri" w:hAnsi="Calibri"/>
                                <w:szCs w:val="28"/>
                              </w:rPr>
                              <w:t>Лр</w:t>
                            </w:r>
                            <w:proofErr w:type="spellEnd"/>
                            <w:r w:rsidR="00414ECC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B213A0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Line 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1" name="Line 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82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00DF74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818907" w14:textId="2A3824C0" w:rsidR="00326D2B" w:rsidRPr="008765C1" w:rsidRDefault="008765C1" w:rsidP="00B66788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</w:rPr>
                                <w:t>Проховська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</w:rPr>
                                <w:t xml:space="preserve"> Ю.В.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6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756E9D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8D7260" w14:textId="68A35876" w:rsidR="00326D2B" w:rsidRPr="00BE6017" w:rsidRDefault="008765C1" w:rsidP="00B66788">
                              <w:pPr>
                                <w:pStyle w:val="a5"/>
                                <w:rPr>
                                  <w:rFonts w:asciiTheme="minorHAnsi" w:hAnsiTheme="minorHAnsi" w:cstheme="minorHAnsi"/>
                                  <w:sz w:val="18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</w:rPr>
                                <w:t>Лисенко</w:t>
                              </w:r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lang w:val="ru-RU"/>
                                </w:rPr>
                                <w:t xml:space="preserve"> М.С</w:t>
                              </w:r>
                              <w:r w:rsidR="00BE6017">
                                <w:rPr>
                                  <w:rFonts w:asciiTheme="minorHAnsi" w:hAnsiTheme="minorHAnsi" w:cstheme="minorHAnsi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8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82" cy="309"/>
                          <a:chOff x="0" y="0"/>
                          <a:chExt cx="20336" cy="20000"/>
                        </a:xfrm>
                      </wpg:grpSpPr>
                      <wps:wsp>
                        <wps:cNvPr id="89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60F2E1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618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0546CE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1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E7C173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A55872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6911A" w14:textId="77777777" w:rsidR="00326D2B" w:rsidRDefault="002638A5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Зав.каф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CFC644" w14:textId="50D32910" w:rsidR="00326D2B" w:rsidRPr="008765C1" w:rsidRDefault="00326D2B" w:rsidP="00B66788">
                              <w:pPr>
                                <w:pStyle w:val="a5"/>
                                <w:rPr>
                                  <w:rFonts w:asciiTheme="minorHAnsi" w:hAnsiTheme="minorHAnsi"/>
                                  <w:i w:val="0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7" name="Line 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8" name="Rectangle 61"/>
                      <wps:cNvSpPr>
                        <a:spLocks noChangeArrowheads="1"/>
                      </wps:cNvSpPr>
                      <wps:spPr bwMode="auto">
                        <a:xfrm>
                          <a:off x="7760" y="18561"/>
                          <a:ext cx="6292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F6568A" w14:textId="610041D4" w:rsidR="00326D2B" w:rsidRPr="008765C1" w:rsidRDefault="00414ECC" w:rsidP="00954BE3">
                            <w:pPr>
                              <w:pStyle w:val="a5"/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32"/>
                                <w:szCs w:val="24"/>
                                <w:lang w:val="ru-RU"/>
                              </w:rPr>
                            </w:pPr>
                            <w:r w:rsidRPr="00A9614E">
                              <w:t>Звіт з лабораторної роботи №</w:t>
                            </w:r>
                            <w:r w:rsidR="00B213A0"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Line 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" name="Line 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1" name="Line 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2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F4F2A48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A48D2B" w14:textId="38A44BF2" w:rsidR="00326D2B" w:rsidRDefault="003E0570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</w:t>
                            </w:r>
                            <w:r w:rsidR="00326D2B">
                              <w:rPr>
                                <w:sz w:val="18"/>
                              </w:rPr>
                              <w:t>р</w:t>
                            </w:r>
                            <w:r>
                              <w:rPr>
                                <w:sz w:val="18"/>
                              </w:rPr>
                              <w:t>к</w:t>
                            </w:r>
                            <w:r w:rsidR="00326D2B">
                              <w:rPr>
                                <w:sz w:val="18"/>
                              </w:rPr>
                              <w:t>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3ED5046" w14:textId="742568CE" w:rsidR="00326D2B" w:rsidRPr="008765C1" w:rsidRDefault="00282000" w:rsidP="00B66788">
                            <w:pPr>
                              <w:pStyle w:val="a5"/>
                              <w:jc w:val="center"/>
                              <w:rPr>
                                <w:iCs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iCs/>
                                <w:sz w:val="18"/>
                                <w:lang w:val="ru-RU"/>
                              </w:rPr>
                              <w:t>1</w:t>
                            </w:r>
                            <w:r w:rsidR="00B213A0">
                              <w:rPr>
                                <w:iCs/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Line 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6" name="Line 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7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FAC5898" w14:textId="24E62EAB" w:rsidR="00326D2B" w:rsidRPr="00BE6017" w:rsidRDefault="00B86DBA" w:rsidP="00311F95">
                            <w:pPr>
                              <w:pStyle w:val="a5"/>
                              <w:jc w:val="center"/>
                              <w:rPr>
                                <w:rFonts w:ascii="Arial" w:hAnsi="Arial"/>
                                <w:sz w:val="32"/>
                                <w:szCs w:val="18"/>
                                <w:lang w:val="en-US"/>
                              </w:rPr>
                            </w:pPr>
                            <w:r w:rsidRPr="00BE6017">
                              <w:rPr>
                                <w:rFonts w:ascii="Arial" w:hAnsi="Arial"/>
                                <w:szCs w:val="16"/>
                              </w:rPr>
                              <w:t>ФІКТ</w:t>
                            </w:r>
                            <w:r w:rsidRPr="00BE6017">
                              <w:rPr>
                                <w:rFonts w:ascii="Times New Roman" w:hAnsi="Times New Roman"/>
                                <w:szCs w:val="16"/>
                              </w:rPr>
                              <w:t>,</w:t>
                            </w:r>
                            <w:r w:rsidRPr="00BE6017">
                              <w:rPr>
                                <w:rFonts w:ascii="Arial" w:hAnsi="Arial"/>
                                <w:szCs w:val="16"/>
                              </w:rPr>
                              <w:t xml:space="preserve"> гр. </w:t>
                            </w:r>
                            <w:r w:rsidR="00B630FE" w:rsidRPr="00BE6017">
                              <w:rPr>
                                <w:rFonts w:ascii="Arial" w:hAnsi="Arial"/>
                                <w:szCs w:val="16"/>
                              </w:rPr>
                              <w:t>ІПЗ</w:t>
                            </w:r>
                            <w:r w:rsidR="009F4A8D" w:rsidRPr="00BE6017">
                              <w:rPr>
                                <w:rFonts w:ascii="Arial" w:hAnsi="Arial"/>
                                <w:szCs w:val="16"/>
                              </w:rPr>
                              <w:t>-22</w:t>
                            </w:r>
                            <w:r w:rsidR="003E0570" w:rsidRPr="00BE6017">
                              <w:rPr>
                                <w:rFonts w:ascii="Arial" w:hAnsi="Arial"/>
                                <w:szCs w:val="16"/>
                              </w:rPr>
                              <w:t>-</w:t>
                            </w:r>
                            <w:r w:rsidR="008765C1">
                              <w:rPr>
                                <w:rFonts w:ascii="Arial" w:hAnsi="Arial"/>
                                <w:sz w:val="32"/>
                                <w:szCs w:val="18"/>
                                <w:lang w:val="ru-RU"/>
                              </w:rPr>
                              <w:t>3</w:t>
                            </w:r>
                            <w:r w:rsidR="00BE6017" w:rsidRPr="00BE6017">
                              <w:rPr>
                                <w:rFonts w:ascii="Arial" w:hAnsi="Arial"/>
                                <w:sz w:val="32"/>
                                <w:szCs w:val="18"/>
                                <w:lang w:val="en-US"/>
                              </w:rPr>
                              <w:t>[2]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203A03" id="Group 21" o:spid="_x0000_s1046" style="position:absolute;margin-left:55.65pt;margin-top:19.65pt;width:518.8pt;height:802.3pt;z-index:2516505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mmvwwAAANsAAAAPAAAAZHJzL2Rvd25yZXYueG1sRI/RisIw&#10;FETfF/yHcIV9W1NdEF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oOJpr8MAAADbAAAADwAA&#10;AAAAAAAAAAAAAAAHAgAAZHJzL2Rvd25yZXYueG1sUEsFBgAAAAADAAMAtwAAAPcCAAAAAA=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u4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DxqOu4wgAAANsAAAAPAAAA&#10;AAAAAAAAAAAAAAcCAABkcnMvZG93bnJldi54bWxQSwUGAAAAAAMAAwC3AAAA9gIAAAAA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74C79500" w14:textId="77777777" w:rsidR="00326D2B" w:rsidRDefault="00326D2B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0D3B6AFD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<v:textbox inset="1pt,1pt,1pt,1pt">
                  <w:txbxContent>
                    <w:p w14:paraId="584FF824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<v:textbox inset="1pt,1pt,1pt,1pt">
                  <w:txbxContent>
                    <w:p w14:paraId="1280FD88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<v:textbox inset="1pt,1pt,1pt,1pt">
                  <w:txbxContent>
                    <w:p w14:paraId="67231747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<v:textbox inset="1pt,1pt,1pt,1pt">
                  <w:txbxContent>
                    <w:p w14:paraId="7BBAC566" w14:textId="77777777" w:rsidR="00326D2B" w:rsidRDefault="00326D2B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<v:textbox inset="1pt,1pt,1pt,1pt">
                  <w:txbxContent>
                    <w:p w14:paraId="29D8F847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39" o:spid="_x0000_s1064" style="position:absolute;left:7760;top:17481;width:12159;height: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<v:textbox inset="1pt,1pt,1pt,1pt">
                  <w:txbxContent>
                    <w:p w14:paraId="01385ED4" w14:textId="744E97F9" w:rsidR="00326D2B" w:rsidRPr="008765C1" w:rsidRDefault="00C05CB7" w:rsidP="00B66788">
                      <w:pPr>
                        <w:pStyle w:val="a5"/>
                        <w:jc w:val="center"/>
                        <w:rPr>
                          <w:rFonts w:ascii="Calibri" w:hAnsi="Calibri"/>
                          <w:szCs w:val="28"/>
                          <w:lang w:val="ru-RU"/>
                        </w:rPr>
                      </w:pPr>
                      <w:r w:rsidRPr="00C95106">
                        <w:rPr>
                          <w:rFonts w:ascii="Calibri" w:hAnsi="Calibri"/>
                          <w:szCs w:val="28"/>
                          <w:lang w:val="ru-RU"/>
                        </w:rPr>
                        <w:t>Ж</w:t>
                      </w:r>
                      <w:r>
                        <w:rPr>
                          <w:rFonts w:ascii="Calibri" w:hAnsi="Calibri"/>
                          <w:szCs w:val="28"/>
                          <w:lang w:val="ru-RU"/>
                        </w:rPr>
                        <w:t>ИТОМИРСЬКА</w:t>
                      </w:r>
                      <w:r w:rsidRPr="00C95106">
                        <w:rPr>
                          <w:rFonts w:ascii="Calibri" w:hAnsi="Calibri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Cs w:val="28"/>
                          <w:lang w:val="ru-RU"/>
                        </w:rPr>
                        <w:t>ПОЛІТЕХНІКА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C95106">
                        <w:rPr>
                          <w:rFonts w:ascii="Calibri" w:hAnsi="Calibri"/>
                          <w:szCs w:val="28"/>
                        </w:rPr>
                        <w:t>2</w:t>
                      </w:r>
                      <w:r w:rsidR="00F27BF3">
                        <w:rPr>
                          <w:rFonts w:ascii="Calibri" w:hAnsi="Calibri"/>
                          <w:szCs w:val="28"/>
                          <w:lang w:val="en-US"/>
                        </w:rPr>
                        <w:t>3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3E0570" w:rsidRPr="009F4A8D">
                        <w:rPr>
                          <w:rFonts w:ascii="Calibri" w:hAnsi="Calibri"/>
                          <w:szCs w:val="28"/>
                        </w:rPr>
                        <w:t>12</w:t>
                      </w:r>
                      <w:r w:rsidR="00B630FE" w:rsidRPr="009F4A8D">
                        <w:rPr>
                          <w:rFonts w:ascii="Calibri" w:hAnsi="Calibri"/>
                          <w:szCs w:val="28"/>
                        </w:rPr>
                        <w:t>1</w:t>
                      </w:r>
                      <w:r w:rsidR="005F7A49" w:rsidRPr="009F4A8D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8765C1">
                        <w:rPr>
                          <w:rFonts w:ascii="Calibri" w:hAnsi="Calibri"/>
                          <w:szCs w:val="28"/>
                          <w:lang w:val="ru-RU"/>
                        </w:rPr>
                        <w:t>26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.000 –</w:t>
                      </w:r>
                      <w:r w:rsidR="003E0570">
                        <w:rPr>
                          <w:rFonts w:ascii="Calibri" w:hAnsi="Calibri"/>
                          <w:szCs w:val="28"/>
                        </w:rPr>
                        <w:t xml:space="preserve"> </w:t>
                      </w:r>
                      <w:proofErr w:type="spellStart"/>
                      <w:r w:rsidR="00414ECC" w:rsidRPr="00C95106">
                        <w:rPr>
                          <w:rFonts w:ascii="Calibri" w:hAnsi="Calibri"/>
                          <w:szCs w:val="28"/>
                        </w:rPr>
                        <w:t>Лр</w:t>
                      </w:r>
                      <w:proofErr w:type="spellEnd"/>
                      <w:r w:rsidR="00414ECC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B213A0">
                        <w:rPr>
                          <w:rFonts w:ascii="Calibri" w:hAnsi="Calibri"/>
                          <w:szCs w:val="28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6p1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aAyPL+kHyNkfAAAA//8DAFBLAQItABQABgAIAAAAIQDb4fbL7gAAAIUBAAATAAAAAAAAAAAA&#10;AAAAAAAAAABbQ29udGVudF9UeXBlc10ueG1sUEsBAi0AFAAGAAgAAAAhAFr0LFu/AAAAFQEAAAsA&#10;AAAAAAAAAAAAAAAAHwEAAF9yZWxzLy5yZWxzUEsBAi0AFAAGAAgAAAAhAIG7qnXEAAAA2wAAAA8A&#10;AAAAAAAAAAAAAAAABwIAAGRycy9kb3ducmV2LnhtbFBLBQYAAAAAAwADALcAAAD4AgAAAAA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4B00DF74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<v:textbox inset="1pt,1pt,1pt,1pt">
                    <w:txbxContent>
                      <w:p w14:paraId="59818907" w14:textId="2A3824C0" w:rsidR="00326D2B" w:rsidRPr="008765C1" w:rsidRDefault="008765C1" w:rsidP="00B66788">
                        <w:pPr>
                          <w:rPr>
                            <w:i/>
                            <w:sz w:val="18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</w:rPr>
                          <w:t>Проховська</w:t>
                        </w:r>
                        <w:proofErr w:type="spellEnd"/>
                        <w:r>
                          <w:rPr>
                            <w:i/>
                            <w:sz w:val="18"/>
                          </w:rPr>
                          <w:t xml:space="preserve"> Ю.В.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3756E9D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778D7260" w14:textId="68A35876" w:rsidR="00326D2B" w:rsidRPr="00BE6017" w:rsidRDefault="008765C1" w:rsidP="00B66788">
                        <w:pPr>
                          <w:pStyle w:val="a5"/>
                          <w:rPr>
                            <w:rFonts w:asciiTheme="minorHAnsi" w:hAnsiTheme="minorHAnsi" w:cstheme="minorHAnsi"/>
                            <w:sz w:val="18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8"/>
                          </w:rPr>
                          <w:t>Лисенко</w:t>
                        </w:r>
                        <w:r>
                          <w:rPr>
                            <w:rFonts w:asciiTheme="minorHAnsi" w:hAnsiTheme="minorHAnsi" w:cstheme="minorHAnsi"/>
                            <w:sz w:val="18"/>
                            <w:lang w:val="ru-RU"/>
                          </w:rPr>
                          <w:t xml:space="preserve"> М.С</w:t>
                        </w:r>
                        <w:r w:rsidR="00BE6017">
                          <w:rPr>
                            <w:rFonts w:asciiTheme="minorHAnsi" w:hAnsiTheme="minorHAnsi" w:cstheme="minorHAnsi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51" o:spid="_x0000_s1076" style="position:absolute;left:39;top:18969;width:4882;height:309" coordsize="203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5A60F2E1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" o:spid="_x0000_s1078" style="position:absolute;left:961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14:paraId="7C0546CE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<v:textbox inset="1pt,1pt,1pt,1pt">
                    <w:txbxContent>
                      <w:p w14:paraId="79E7C173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<v:textbox inset="1pt,1pt,1pt,1pt">
                    <w:txbxContent>
                      <w:p w14:paraId="42A55872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<v:textbox inset="1pt,1pt,1pt,1pt">
                    <w:txbxContent>
                      <w:p w14:paraId="7506911A" w14:textId="77777777" w:rsidR="00326D2B" w:rsidRDefault="002638A5" w:rsidP="00B66788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Зав.каф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<v:textbox inset="1pt,1pt,1pt,1pt">
                    <w:txbxContent>
                      <w:p w14:paraId="58CFC644" w14:textId="50D32910" w:rsidR="00326D2B" w:rsidRPr="008765C1" w:rsidRDefault="00326D2B" w:rsidP="00B66788">
                        <w:pPr>
                          <w:pStyle w:val="a5"/>
                          <w:rPr>
                            <w:rFonts w:asciiTheme="minorHAnsi" w:hAnsiTheme="minorHAnsi"/>
                            <w:i w:val="0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61" o:spid="_x0000_s1086" style="position:absolute;left:7760;top:18561;width:6292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38F6568A" w14:textId="610041D4" w:rsidR="00326D2B" w:rsidRPr="008765C1" w:rsidRDefault="00414ECC" w:rsidP="00954BE3">
                      <w:pPr>
                        <w:pStyle w:val="a5"/>
                        <w:spacing w:before="120"/>
                        <w:jc w:val="center"/>
                        <w:rPr>
                          <w:rFonts w:ascii="Times New Roman" w:hAnsi="Times New Roman"/>
                          <w:sz w:val="32"/>
                          <w:szCs w:val="24"/>
                          <w:lang w:val="ru-RU"/>
                        </w:rPr>
                      </w:pPr>
                      <w:r w:rsidRPr="00A9614E">
                        <w:t>Звіт з лабораторної роботи №</w:t>
                      </w:r>
                      <w:r w:rsidR="00B213A0"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2F4F2A48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5DA48D2B" w14:textId="38A44BF2" w:rsidR="00326D2B" w:rsidRDefault="003E0570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</w:t>
                      </w:r>
                      <w:r w:rsidR="00326D2B">
                        <w:rPr>
                          <w:sz w:val="18"/>
                        </w:rPr>
                        <w:t>р</w:t>
                      </w:r>
                      <w:r>
                        <w:rPr>
                          <w:sz w:val="18"/>
                        </w:rPr>
                        <w:t>к</w:t>
                      </w:r>
                      <w:r w:rsidR="00326D2B">
                        <w:rPr>
                          <w:sz w:val="18"/>
                        </w:rPr>
                        <w:t>ушів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03ED5046" w14:textId="742568CE" w:rsidR="00326D2B" w:rsidRPr="008765C1" w:rsidRDefault="00282000" w:rsidP="00B66788">
                      <w:pPr>
                        <w:pStyle w:val="a5"/>
                        <w:jc w:val="center"/>
                        <w:rPr>
                          <w:iCs/>
                          <w:sz w:val="18"/>
                          <w:lang w:val="ru-RU"/>
                        </w:rPr>
                      </w:pPr>
                      <w:r>
                        <w:rPr>
                          <w:iCs/>
                          <w:sz w:val="18"/>
                          <w:lang w:val="ru-RU"/>
                        </w:rPr>
                        <w:t>1</w:t>
                      </w:r>
                      <w:r w:rsidR="00B213A0">
                        <w:rPr>
                          <w:iCs/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wX/wgAAANwAAAAPAAAAZHJzL2Rvd25yZXYueG1sRE/bagIx&#10;EH0X+g9hCn2rWQsV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DwtwX/wgAAANwAAAAPAAAA&#10;AAAAAAAAAAAAAAcCAABkcnMvZG93bnJldi54bWxQSwUGAAAAAAMAAwC3AAAA9gIAAAAA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ZuIwQAAANw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fkI/p5JF8jpAwAA//8DAFBLAQItABQABgAIAAAAIQDb4fbL7gAAAIUBAAATAAAAAAAAAAAAAAAA&#10;AAAAAABbQ29udGVudF9UeXBlc10ueG1sUEsBAi0AFAAGAAgAAAAhAFr0LFu/AAAAFQEAAAsAAAAA&#10;AAAAAAAAAAAAHwEAAF9yZWxzLy5yZWxzUEsBAi0AFAAGAAgAAAAhAABlm4jBAAAA3AAAAA8AAAAA&#10;AAAAAAAAAAAABwIAAGRycy9kb3ducmV2LnhtbFBLBQYAAAAAAwADALcAAAD1AgAAAAA=&#10;" strokeweight="1pt"/>
              <v:rect id="Rectangle 70" o:spid="_x0000_s1095" style="position:absolute;left:14295;top:19221;width:5609;height: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5FAC5898" w14:textId="24E62EAB" w:rsidR="00326D2B" w:rsidRPr="00BE6017" w:rsidRDefault="00B86DBA" w:rsidP="00311F95">
                      <w:pPr>
                        <w:pStyle w:val="a5"/>
                        <w:jc w:val="center"/>
                        <w:rPr>
                          <w:rFonts w:ascii="Arial" w:hAnsi="Arial"/>
                          <w:sz w:val="32"/>
                          <w:szCs w:val="18"/>
                          <w:lang w:val="en-US"/>
                        </w:rPr>
                      </w:pPr>
                      <w:r w:rsidRPr="00BE6017">
                        <w:rPr>
                          <w:rFonts w:ascii="Arial" w:hAnsi="Arial"/>
                          <w:szCs w:val="16"/>
                        </w:rPr>
                        <w:t>ФІКТ</w:t>
                      </w:r>
                      <w:r w:rsidRPr="00BE6017">
                        <w:rPr>
                          <w:rFonts w:ascii="Times New Roman" w:hAnsi="Times New Roman"/>
                          <w:szCs w:val="16"/>
                        </w:rPr>
                        <w:t>,</w:t>
                      </w:r>
                      <w:r w:rsidRPr="00BE6017">
                        <w:rPr>
                          <w:rFonts w:ascii="Arial" w:hAnsi="Arial"/>
                          <w:szCs w:val="16"/>
                        </w:rPr>
                        <w:t xml:space="preserve"> гр. </w:t>
                      </w:r>
                      <w:r w:rsidR="00B630FE" w:rsidRPr="00BE6017">
                        <w:rPr>
                          <w:rFonts w:ascii="Arial" w:hAnsi="Arial"/>
                          <w:szCs w:val="16"/>
                        </w:rPr>
                        <w:t>ІПЗ</w:t>
                      </w:r>
                      <w:r w:rsidR="009F4A8D" w:rsidRPr="00BE6017">
                        <w:rPr>
                          <w:rFonts w:ascii="Arial" w:hAnsi="Arial"/>
                          <w:szCs w:val="16"/>
                        </w:rPr>
                        <w:t>-22</w:t>
                      </w:r>
                      <w:r w:rsidR="003E0570" w:rsidRPr="00BE6017">
                        <w:rPr>
                          <w:rFonts w:ascii="Arial" w:hAnsi="Arial"/>
                          <w:szCs w:val="16"/>
                        </w:rPr>
                        <w:t>-</w:t>
                      </w:r>
                      <w:r w:rsidR="008765C1">
                        <w:rPr>
                          <w:rFonts w:ascii="Arial" w:hAnsi="Arial"/>
                          <w:sz w:val="32"/>
                          <w:szCs w:val="18"/>
                          <w:lang w:val="ru-RU"/>
                        </w:rPr>
                        <w:t>3</w:t>
                      </w:r>
                      <w:r w:rsidR="00BE6017" w:rsidRPr="00BE6017">
                        <w:rPr>
                          <w:rFonts w:ascii="Arial" w:hAnsi="Arial"/>
                          <w:sz w:val="32"/>
                          <w:szCs w:val="18"/>
                          <w:lang w:val="en-US"/>
                        </w:rPr>
                        <w:t>[2]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41BB"/>
    <w:multiLevelType w:val="hybridMultilevel"/>
    <w:tmpl w:val="000026E9"/>
    <w:lvl w:ilvl="0" w:tplc="000001EB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5F90"/>
    <w:multiLevelType w:val="hybridMultilevel"/>
    <w:tmpl w:val="00001649"/>
    <w:lvl w:ilvl="0" w:tplc="00006DF1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5AF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582D55"/>
    <w:multiLevelType w:val="hybridMultilevel"/>
    <w:tmpl w:val="A1B426B6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3" w15:restartNumberingAfterBreak="0">
    <w:nsid w:val="13CC36A5"/>
    <w:multiLevelType w:val="hybridMultilevel"/>
    <w:tmpl w:val="922E8E1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01B94"/>
    <w:multiLevelType w:val="hybridMultilevel"/>
    <w:tmpl w:val="89DAE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3024045F"/>
    <w:multiLevelType w:val="hybridMultilevel"/>
    <w:tmpl w:val="A986037E"/>
    <w:lvl w:ilvl="0" w:tplc="C2DAA48E">
      <w:start w:val="1"/>
      <w:numFmt w:val="bullet"/>
      <w:lvlText w:val=""/>
      <w:lvlJc w:val="left"/>
      <w:pPr>
        <w:ind w:left="17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6" w15:restartNumberingAfterBreak="0">
    <w:nsid w:val="30655BBB"/>
    <w:multiLevelType w:val="hybridMultilevel"/>
    <w:tmpl w:val="D39C89FE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327A209E"/>
    <w:multiLevelType w:val="hybridMultilevel"/>
    <w:tmpl w:val="11ECFDE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36263A3"/>
    <w:multiLevelType w:val="hybridMultilevel"/>
    <w:tmpl w:val="3F5AC95C"/>
    <w:lvl w:ilvl="0" w:tplc="C2DAA48E">
      <w:start w:val="1"/>
      <w:numFmt w:val="bullet"/>
      <w:lvlText w:val=""/>
      <w:lvlJc w:val="left"/>
      <w:pPr>
        <w:ind w:left="17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9" w15:restartNumberingAfterBreak="0">
    <w:nsid w:val="48854FF6"/>
    <w:multiLevelType w:val="hybridMultilevel"/>
    <w:tmpl w:val="203297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EB15AF"/>
    <w:multiLevelType w:val="hybridMultilevel"/>
    <w:tmpl w:val="1B109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56BD2"/>
    <w:multiLevelType w:val="hybridMultilevel"/>
    <w:tmpl w:val="43C2C21E"/>
    <w:lvl w:ilvl="0" w:tplc="041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525A1ACC"/>
    <w:multiLevelType w:val="hybridMultilevel"/>
    <w:tmpl w:val="68F4B47E"/>
    <w:lvl w:ilvl="0" w:tplc="C2DAA4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27418F"/>
    <w:multiLevelType w:val="hybridMultilevel"/>
    <w:tmpl w:val="854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C10284"/>
    <w:multiLevelType w:val="hybridMultilevel"/>
    <w:tmpl w:val="853E12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5A1ED5"/>
    <w:multiLevelType w:val="hybridMultilevel"/>
    <w:tmpl w:val="22600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404DF8"/>
    <w:multiLevelType w:val="hybridMultilevel"/>
    <w:tmpl w:val="F6B2D2F6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7" w15:restartNumberingAfterBreak="0">
    <w:nsid w:val="60492240"/>
    <w:multiLevelType w:val="hybridMultilevel"/>
    <w:tmpl w:val="6624D9F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6A4C29AF"/>
    <w:multiLevelType w:val="hybridMultilevel"/>
    <w:tmpl w:val="F6D26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E5096D"/>
    <w:multiLevelType w:val="hybridMultilevel"/>
    <w:tmpl w:val="0BC60D50"/>
    <w:lvl w:ilvl="0" w:tplc="041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0"/>
  </w:num>
  <w:num w:numId="5">
    <w:abstractNumId w:val="14"/>
  </w:num>
  <w:num w:numId="6">
    <w:abstractNumId w:val="7"/>
  </w:num>
  <w:num w:numId="7">
    <w:abstractNumId w:val="4"/>
  </w:num>
  <w:num w:numId="8">
    <w:abstractNumId w:val="12"/>
  </w:num>
  <w:num w:numId="9">
    <w:abstractNumId w:val="11"/>
  </w:num>
  <w:num w:numId="10">
    <w:abstractNumId w:val="3"/>
  </w:num>
  <w:num w:numId="11">
    <w:abstractNumId w:val="13"/>
  </w:num>
  <w:num w:numId="12">
    <w:abstractNumId w:val="18"/>
  </w:num>
  <w:num w:numId="13">
    <w:abstractNumId w:val="9"/>
  </w:num>
  <w:num w:numId="14">
    <w:abstractNumId w:val="19"/>
  </w:num>
  <w:num w:numId="15">
    <w:abstractNumId w:val="6"/>
  </w:num>
  <w:num w:numId="16">
    <w:abstractNumId w:val="15"/>
  </w:num>
  <w:num w:numId="17">
    <w:abstractNumId w:val="2"/>
  </w:num>
  <w:num w:numId="18">
    <w:abstractNumId w:val="17"/>
  </w:num>
  <w:num w:numId="19">
    <w:abstractNumId w:val="16"/>
  </w:num>
  <w:num w:numId="20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88"/>
    <w:rsid w:val="000009C3"/>
    <w:rsid w:val="000011E4"/>
    <w:rsid w:val="00003304"/>
    <w:rsid w:val="00007207"/>
    <w:rsid w:val="00010C72"/>
    <w:rsid w:val="000140C1"/>
    <w:rsid w:val="00016C4E"/>
    <w:rsid w:val="00022744"/>
    <w:rsid w:val="00032079"/>
    <w:rsid w:val="00037AAE"/>
    <w:rsid w:val="00040786"/>
    <w:rsid w:val="0004617D"/>
    <w:rsid w:val="0005325B"/>
    <w:rsid w:val="00065D0A"/>
    <w:rsid w:val="000663E4"/>
    <w:rsid w:val="00067E52"/>
    <w:rsid w:val="000733AE"/>
    <w:rsid w:val="0007391D"/>
    <w:rsid w:val="00077A47"/>
    <w:rsid w:val="00080607"/>
    <w:rsid w:val="000806C9"/>
    <w:rsid w:val="00082DDA"/>
    <w:rsid w:val="000904F3"/>
    <w:rsid w:val="00090E3B"/>
    <w:rsid w:val="00096498"/>
    <w:rsid w:val="000A0914"/>
    <w:rsid w:val="000B0280"/>
    <w:rsid w:val="000B368B"/>
    <w:rsid w:val="000B5891"/>
    <w:rsid w:val="000B6153"/>
    <w:rsid w:val="000B6D0F"/>
    <w:rsid w:val="000C5159"/>
    <w:rsid w:val="000C5C39"/>
    <w:rsid w:val="000D2C0A"/>
    <w:rsid w:val="000E177B"/>
    <w:rsid w:val="000E555D"/>
    <w:rsid w:val="000E57FF"/>
    <w:rsid w:val="000F12CA"/>
    <w:rsid w:val="000F2684"/>
    <w:rsid w:val="000F7DC9"/>
    <w:rsid w:val="0011226C"/>
    <w:rsid w:val="00113BC9"/>
    <w:rsid w:val="00122665"/>
    <w:rsid w:val="00122766"/>
    <w:rsid w:val="00123871"/>
    <w:rsid w:val="00125EC3"/>
    <w:rsid w:val="001269DF"/>
    <w:rsid w:val="00131316"/>
    <w:rsid w:val="00135E9D"/>
    <w:rsid w:val="001379D8"/>
    <w:rsid w:val="00145FA5"/>
    <w:rsid w:val="0015702C"/>
    <w:rsid w:val="001601C0"/>
    <w:rsid w:val="001604A2"/>
    <w:rsid w:val="001638E4"/>
    <w:rsid w:val="001B3921"/>
    <w:rsid w:val="001B3F8C"/>
    <w:rsid w:val="001B7F3D"/>
    <w:rsid w:val="001C0B7D"/>
    <w:rsid w:val="001C133B"/>
    <w:rsid w:val="001C283F"/>
    <w:rsid w:val="001C4003"/>
    <w:rsid w:val="001D0306"/>
    <w:rsid w:val="001D1CB5"/>
    <w:rsid w:val="001D4143"/>
    <w:rsid w:val="001E02DE"/>
    <w:rsid w:val="001E6442"/>
    <w:rsid w:val="001F21A6"/>
    <w:rsid w:val="0020038E"/>
    <w:rsid w:val="00200C8D"/>
    <w:rsid w:val="002033DA"/>
    <w:rsid w:val="00211AF6"/>
    <w:rsid w:val="002151B1"/>
    <w:rsid w:val="00220A87"/>
    <w:rsid w:val="00221EF8"/>
    <w:rsid w:val="00236856"/>
    <w:rsid w:val="0023756D"/>
    <w:rsid w:val="00245CE6"/>
    <w:rsid w:val="00246C40"/>
    <w:rsid w:val="002600DB"/>
    <w:rsid w:val="00260199"/>
    <w:rsid w:val="002638A5"/>
    <w:rsid w:val="00265C70"/>
    <w:rsid w:val="002667BF"/>
    <w:rsid w:val="0027502A"/>
    <w:rsid w:val="00276271"/>
    <w:rsid w:val="00276D97"/>
    <w:rsid w:val="00282000"/>
    <w:rsid w:val="002829D4"/>
    <w:rsid w:val="002869A1"/>
    <w:rsid w:val="00287D22"/>
    <w:rsid w:val="00292C8B"/>
    <w:rsid w:val="002975BB"/>
    <w:rsid w:val="002A23DD"/>
    <w:rsid w:val="002A6790"/>
    <w:rsid w:val="002C00EB"/>
    <w:rsid w:val="002C0734"/>
    <w:rsid w:val="002C2CAA"/>
    <w:rsid w:val="002C6A4E"/>
    <w:rsid w:val="002D359F"/>
    <w:rsid w:val="002D42F1"/>
    <w:rsid w:val="002D72D9"/>
    <w:rsid w:val="002E7FC3"/>
    <w:rsid w:val="002F06E9"/>
    <w:rsid w:val="002F197E"/>
    <w:rsid w:val="002F46A5"/>
    <w:rsid w:val="002F6B72"/>
    <w:rsid w:val="00303712"/>
    <w:rsid w:val="003040CE"/>
    <w:rsid w:val="003118D9"/>
    <w:rsid w:val="00311F95"/>
    <w:rsid w:val="003120BA"/>
    <w:rsid w:val="00312313"/>
    <w:rsid w:val="003163F4"/>
    <w:rsid w:val="00317E3D"/>
    <w:rsid w:val="0032266F"/>
    <w:rsid w:val="00323CD6"/>
    <w:rsid w:val="00323DB1"/>
    <w:rsid w:val="00326D2B"/>
    <w:rsid w:val="003275ED"/>
    <w:rsid w:val="00327A67"/>
    <w:rsid w:val="00333F7F"/>
    <w:rsid w:val="003364A1"/>
    <w:rsid w:val="00340180"/>
    <w:rsid w:val="003414CF"/>
    <w:rsid w:val="00355B87"/>
    <w:rsid w:val="0036430A"/>
    <w:rsid w:val="00366C82"/>
    <w:rsid w:val="00377078"/>
    <w:rsid w:val="00381734"/>
    <w:rsid w:val="00385D68"/>
    <w:rsid w:val="00386451"/>
    <w:rsid w:val="00386DD4"/>
    <w:rsid w:val="003979FE"/>
    <w:rsid w:val="00397B54"/>
    <w:rsid w:val="003A32E4"/>
    <w:rsid w:val="003A4D47"/>
    <w:rsid w:val="003A6D99"/>
    <w:rsid w:val="003B1C53"/>
    <w:rsid w:val="003B2DB3"/>
    <w:rsid w:val="003B4B06"/>
    <w:rsid w:val="003B5078"/>
    <w:rsid w:val="003B6CE9"/>
    <w:rsid w:val="003C3807"/>
    <w:rsid w:val="003C70C8"/>
    <w:rsid w:val="003D0A01"/>
    <w:rsid w:val="003D2A72"/>
    <w:rsid w:val="003D3952"/>
    <w:rsid w:val="003D5947"/>
    <w:rsid w:val="003E0570"/>
    <w:rsid w:val="003E6120"/>
    <w:rsid w:val="003E6E94"/>
    <w:rsid w:val="003E6F39"/>
    <w:rsid w:val="003E719E"/>
    <w:rsid w:val="003F161E"/>
    <w:rsid w:val="003F2ABB"/>
    <w:rsid w:val="003F7A5A"/>
    <w:rsid w:val="004004BC"/>
    <w:rsid w:val="0040372A"/>
    <w:rsid w:val="004101F4"/>
    <w:rsid w:val="004105F2"/>
    <w:rsid w:val="00414ECC"/>
    <w:rsid w:val="00417AF4"/>
    <w:rsid w:val="0042016E"/>
    <w:rsid w:val="00424CB3"/>
    <w:rsid w:val="004272B3"/>
    <w:rsid w:val="00431CE9"/>
    <w:rsid w:val="004335A1"/>
    <w:rsid w:val="00441D33"/>
    <w:rsid w:val="004428A5"/>
    <w:rsid w:val="00452B66"/>
    <w:rsid w:val="00454D51"/>
    <w:rsid w:val="004573EE"/>
    <w:rsid w:val="00461523"/>
    <w:rsid w:val="00473FC9"/>
    <w:rsid w:val="00482385"/>
    <w:rsid w:val="0048324E"/>
    <w:rsid w:val="004875EA"/>
    <w:rsid w:val="004935B2"/>
    <w:rsid w:val="00493AC4"/>
    <w:rsid w:val="004953D0"/>
    <w:rsid w:val="004A2797"/>
    <w:rsid w:val="004A37BB"/>
    <w:rsid w:val="004A6B13"/>
    <w:rsid w:val="004B2FA3"/>
    <w:rsid w:val="004B732E"/>
    <w:rsid w:val="004C359E"/>
    <w:rsid w:val="004C7EE5"/>
    <w:rsid w:val="004D4022"/>
    <w:rsid w:val="004E3941"/>
    <w:rsid w:val="004E4084"/>
    <w:rsid w:val="004E7D69"/>
    <w:rsid w:val="005001D2"/>
    <w:rsid w:val="00501644"/>
    <w:rsid w:val="00506BCB"/>
    <w:rsid w:val="00511AE4"/>
    <w:rsid w:val="00511D00"/>
    <w:rsid w:val="00512216"/>
    <w:rsid w:val="00512BD1"/>
    <w:rsid w:val="00514614"/>
    <w:rsid w:val="00525897"/>
    <w:rsid w:val="00530562"/>
    <w:rsid w:val="00532F0B"/>
    <w:rsid w:val="00540B21"/>
    <w:rsid w:val="005422A1"/>
    <w:rsid w:val="005453C2"/>
    <w:rsid w:val="00553613"/>
    <w:rsid w:val="00565C41"/>
    <w:rsid w:val="00567D1E"/>
    <w:rsid w:val="005A20E1"/>
    <w:rsid w:val="005A2112"/>
    <w:rsid w:val="005A45E1"/>
    <w:rsid w:val="005C1C89"/>
    <w:rsid w:val="005D422A"/>
    <w:rsid w:val="005E3725"/>
    <w:rsid w:val="005E6DEE"/>
    <w:rsid w:val="005F747D"/>
    <w:rsid w:val="005F7A49"/>
    <w:rsid w:val="006000F9"/>
    <w:rsid w:val="00600372"/>
    <w:rsid w:val="0060196C"/>
    <w:rsid w:val="0060519B"/>
    <w:rsid w:val="00614573"/>
    <w:rsid w:val="00615CBE"/>
    <w:rsid w:val="00617F80"/>
    <w:rsid w:val="00620937"/>
    <w:rsid w:val="006219FD"/>
    <w:rsid w:val="00623075"/>
    <w:rsid w:val="00624750"/>
    <w:rsid w:val="00624799"/>
    <w:rsid w:val="00627C94"/>
    <w:rsid w:val="0064423F"/>
    <w:rsid w:val="006470A2"/>
    <w:rsid w:val="00651D76"/>
    <w:rsid w:val="00656D25"/>
    <w:rsid w:val="0066143A"/>
    <w:rsid w:val="00662CAD"/>
    <w:rsid w:val="00671F1E"/>
    <w:rsid w:val="00677276"/>
    <w:rsid w:val="00681C05"/>
    <w:rsid w:val="00685982"/>
    <w:rsid w:val="006861A5"/>
    <w:rsid w:val="00686EA5"/>
    <w:rsid w:val="0068773B"/>
    <w:rsid w:val="006908EF"/>
    <w:rsid w:val="00691B92"/>
    <w:rsid w:val="006965FB"/>
    <w:rsid w:val="00696902"/>
    <w:rsid w:val="006B0D46"/>
    <w:rsid w:val="006C359C"/>
    <w:rsid w:val="006C7040"/>
    <w:rsid w:val="006D195A"/>
    <w:rsid w:val="006D6136"/>
    <w:rsid w:val="006E21D8"/>
    <w:rsid w:val="006F30A5"/>
    <w:rsid w:val="006F6F54"/>
    <w:rsid w:val="007102E5"/>
    <w:rsid w:val="007131A7"/>
    <w:rsid w:val="007204D3"/>
    <w:rsid w:val="00723BB9"/>
    <w:rsid w:val="0072667C"/>
    <w:rsid w:val="00731D7D"/>
    <w:rsid w:val="00735DB1"/>
    <w:rsid w:val="007431A9"/>
    <w:rsid w:val="007508BA"/>
    <w:rsid w:val="00763D44"/>
    <w:rsid w:val="00766C4C"/>
    <w:rsid w:val="007729DF"/>
    <w:rsid w:val="00780A5D"/>
    <w:rsid w:val="007844F4"/>
    <w:rsid w:val="00784A72"/>
    <w:rsid w:val="007860ED"/>
    <w:rsid w:val="0079448A"/>
    <w:rsid w:val="00795654"/>
    <w:rsid w:val="00795A25"/>
    <w:rsid w:val="007A1824"/>
    <w:rsid w:val="007A3BF3"/>
    <w:rsid w:val="007A6392"/>
    <w:rsid w:val="007A765F"/>
    <w:rsid w:val="007B3129"/>
    <w:rsid w:val="007B4933"/>
    <w:rsid w:val="007C18C6"/>
    <w:rsid w:val="007C2A90"/>
    <w:rsid w:val="007C4928"/>
    <w:rsid w:val="007C4CA0"/>
    <w:rsid w:val="007C74D5"/>
    <w:rsid w:val="007E696E"/>
    <w:rsid w:val="007F0DA4"/>
    <w:rsid w:val="007F33B8"/>
    <w:rsid w:val="007F7069"/>
    <w:rsid w:val="00804E4B"/>
    <w:rsid w:val="0080663F"/>
    <w:rsid w:val="008109C2"/>
    <w:rsid w:val="008130D5"/>
    <w:rsid w:val="00813ABA"/>
    <w:rsid w:val="008211F0"/>
    <w:rsid w:val="00823CF7"/>
    <w:rsid w:val="0082592A"/>
    <w:rsid w:val="00831415"/>
    <w:rsid w:val="008328CC"/>
    <w:rsid w:val="008330DA"/>
    <w:rsid w:val="008330DD"/>
    <w:rsid w:val="00834D72"/>
    <w:rsid w:val="00835602"/>
    <w:rsid w:val="0084172C"/>
    <w:rsid w:val="00845DD4"/>
    <w:rsid w:val="00852FFA"/>
    <w:rsid w:val="00856560"/>
    <w:rsid w:val="00862F78"/>
    <w:rsid w:val="0086300C"/>
    <w:rsid w:val="00865F49"/>
    <w:rsid w:val="00872C33"/>
    <w:rsid w:val="008765C1"/>
    <w:rsid w:val="00880C42"/>
    <w:rsid w:val="00891FC2"/>
    <w:rsid w:val="00892EAE"/>
    <w:rsid w:val="008A4C80"/>
    <w:rsid w:val="008B5588"/>
    <w:rsid w:val="008C11F3"/>
    <w:rsid w:val="008C274D"/>
    <w:rsid w:val="008D133E"/>
    <w:rsid w:val="008D21A7"/>
    <w:rsid w:val="008D7844"/>
    <w:rsid w:val="008E14C9"/>
    <w:rsid w:val="008E4026"/>
    <w:rsid w:val="008F1BD6"/>
    <w:rsid w:val="008F2371"/>
    <w:rsid w:val="008F3CC1"/>
    <w:rsid w:val="008F4BF9"/>
    <w:rsid w:val="00903619"/>
    <w:rsid w:val="0090432C"/>
    <w:rsid w:val="00905E29"/>
    <w:rsid w:val="00906114"/>
    <w:rsid w:val="00906C2F"/>
    <w:rsid w:val="00906C54"/>
    <w:rsid w:val="00907536"/>
    <w:rsid w:val="00907D61"/>
    <w:rsid w:val="00907ED9"/>
    <w:rsid w:val="00910DE3"/>
    <w:rsid w:val="00911092"/>
    <w:rsid w:val="00911193"/>
    <w:rsid w:val="0091162F"/>
    <w:rsid w:val="00921545"/>
    <w:rsid w:val="00922CCA"/>
    <w:rsid w:val="00923505"/>
    <w:rsid w:val="00933AB4"/>
    <w:rsid w:val="00933C7E"/>
    <w:rsid w:val="00941C18"/>
    <w:rsid w:val="0094301B"/>
    <w:rsid w:val="00954B94"/>
    <w:rsid w:val="00954BE3"/>
    <w:rsid w:val="00965083"/>
    <w:rsid w:val="00965B99"/>
    <w:rsid w:val="0096748F"/>
    <w:rsid w:val="00967867"/>
    <w:rsid w:val="009708A8"/>
    <w:rsid w:val="0097220A"/>
    <w:rsid w:val="009761BC"/>
    <w:rsid w:val="00976624"/>
    <w:rsid w:val="0098006A"/>
    <w:rsid w:val="0098295E"/>
    <w:rsid w:val="00986F5B"/>
    <w:rsid w:val="009A4C0E"/>
    <w:rsid w:val="009B6EC7"/>
    <w:rsid w:val="009C5BD1"/>
    <w:rsid w:val="009C675D"/>
    <w:rsid w:val="009D2E52"/>
    <w:rsid w:val="009D35A6"/>
    <w:rsid w:val="009D40FD"/>
    <w:rsid w:val="009D4FED"/>
    <w:rsid w:val="009D555D"/>
    <w:rsid w:val="009D710D"/>
    <w:rsid w:val="009E4C33"/>
    <w:rsid w:val="009F131C"/>
    <w:rsid w:val="009F2452"/>
    <w:rsid w:val="009F44ED"/>
    <w:rsid w:val="009F4A8D"/>
    <w:rsid w:val="009F7A31"/>
    <w:rsid w:val="00A002D3"/>
    <w:rsid w:val="00A00DB0"/>
    <w:rsid w:val="00A04A26"/>
    <w:rsid w:val="00A0643F"/>
    <w:rsid w:val="00A159B5"/>
    <w:rsid w:val="00A222BA"/>
    <w:rsid w:val="00A23E05"/>
    <w:rsid w:val="00A240D6"/>
    <w:rsid w:val="00A26D2B"/>
    <w:rsid w:val="00A272EA"/>
    <w:rsid w:val="00A30E99"/>
    <w:rsid w:val="00A31C24"/>
    <w:rsid w:val="00A35CFB"/>
    <w:rsid w:val="00A370AC"/>
    <w:rsid w:val="00A46E86"/>
    <w:rsid w:val="00A47C33"/>
    <w:rsid w:val="00A5546A"/>
    <w:rsid w:val="00A56360"/>
    <w:rsid w:val="00A64208"/>
    <w:rsid w:val="00A65BE9"/>
    <w:rsid w:val="00A71A59"/>
    <w:rsid w:val="00A764DE"/>
    <w:rsid w:val="00A801BF"/>
    <w:rsid w:val="00A81B45"/>
    <w:rsid w:val="00A8248D"/>
    <w:rsid w:val="00A8766E"/>
    <w:rsid w:val="00A9018D"/>
    <w:rsid w:val="00A91C16"/>
    <w:rsid w:val="00A92B43"/>
    <w:rsid w:val="00A93C50"/>
    <w:rsid w:val="00A9496F"/>
    <w:rsid w:val="00A9614E"/>
    <w:rsid w:val="00A96FF1"/>
    <w:rsid w:val="00AA0574"/>
    <w:rsid w:val="00AA1465"/>
    <w:rsid w:val="00AB074F"/>
    <w:rsid w:val="00AB3517"/>
    <w:rsid w:val="00AB782D"/>
    <w:rsid w:val="00AC0C81"/>
    <w:rsid w:val="00AC5470"/>
    <w:rsid w:val="00AC59DC"/>
    <w:rsid w:val="00AC70EB"/>
    <w:rsid w:val="00AF1D01"/>
    <w:rsid w:val="00B042D0"/>
    <w:rsid w:val="00B176AA"/>
    <w:rsid w:val="00B213A0"/>
    <w:rsid w:val="00B2143E"/>
    <w:rsid w:val="00B21463"/>
    <w:rsid w:val="00B22B1C"/>
    <w:rsid w:val="00B32898"/>
    <w:rsid w:val="00B3461B"/>
    <w:rsid w:val="00B361D4"/>
    <w:rsid w:val="00B40106"/>
    <w:rsid w:val="00B42382"/>
    <w:rsid w:val="00B46756"/>
    <w:rsid w:val="00B50000"/>
    <w:rsid w:val="00B5051F"/>
    <w:rsid w:val="00B56020"/>
    <w:rsid w:val="00B5726F"/>
    <w:rsid w:val="00B630FE"/>
    <w:rsid w:val="00B66788"/>
    <w:rsid w:val="00B67897"/>
    <w:rsid w:val="00B70771"/>
    <w:rsid w:val="00B746D5"/>
    <w:rsid w:val="00B75271"/>
    <w:rsid w:val="00B75835"/>
    <w:rsid w:val="00B81CF2"/>
    <w:rsid w:val="00B845BD"/>
    <w:rsid w:val="00B868A0"/>
    <w:rsid w:val="00B86DBA"/>
    <w:rsid w:val="00B909E9"/>
    <w:rsid w:val="00B91413"/>
    <w:rsid w:val="00BB667E"/>
    <w:rsid w:val="00BC2EE4"/>
    <w:rsid w:val="00BC33E5"/>
    <w:rsid w:val="00BC3473"/>
    <w:rsid w:val="00BC6B9C"/>
    <w:rsid w:val="00BC73F0"/>
    <w:rsid w:val="00BD1C54"/>
    <w:rsid w:val="00BD2A90"/>
    <w:rsid w:val="00BD312C"/>
    <w:rsid w:val="00BE29DC"/>
    <w:rsid w:val="00BE6017"/>
    <w:rsid w:val="00BE6860"/>
    <w:rsid w:val="00BE79E8"/>
    <w:rsid w:val="00BF0518"/>
    <w:rsid w:val="00BF4078"/>
    <w:rsid w:val="00BF4576"/>
    <w:rsid w:val="00BF666E"/>
    <w:rsid w:val="00BF7C16"/>
    <w:rsid w:val="00C04EA7"/>
    <w:rsid w:val="00C05CB7"/>
    <w:rsid w:val="00C06CB3"/>
    <w:rsid w:val="00C10B0F"/>
    <w:rsid w:val="00C1722F"/>
    <w:rsid w:val="00C21BD2"/>
    <w:rsid w:val="00C27558"/>
    <w:rsid w:val="00C32DBF"/>
    <w:rsid w:val="00C3563B"/>
    <w:rsid w:val="00C3795F"/>
    <w:rsid w:val="00C4138D"/>
    <w:rsid w:val="00C41A26"/>
    <w:rsid w:val="00C44231"/>
    <w:rsid w:val="00C47DBE"/>
    <w:rsid w:val="00C517CB"/>
    <w:rsid w:val="00C65061"/>
    <w:rsid w:val="00C656A0"/>
    <w:rsid w:val="00C7082F"/>
    <w:rsid w:val="00C818DE"/>
    <w:rsid w:val="00C85E63"/>
    <w:rsid w:val="00C8603C"/>
    <w:rsid w:val="00C92A0B"/>
    <w:rsid w:val="00C95106"/>
    <w:rsid w:val="00CA241D"/>
    <w:rsid w:val="00CA3359"/>
    <w:rsid w:val="00CA6A3C"/>
    <w:rsid w:val="00CA6E59"/>
    <w:rsid w:val="00CA7849"/>
    <w:rsid w:val="00CA7BDA"/>
    <w:rsid w:val="00CB128E"/>
    <w:rsid w:val="00CB55EB"/>
    <w:rsid w:val="00CB67D8"/>
    <w:rsid w:val="00CB78F2"/>
    <w:rsid w:val="00CC2F30"/>
    <w:rsid w:val="00CC410A"/>
    <w:rsid w:val="00CD02D8"/>
    <w:rsid w:val="00CD05E6"/>
    <w:rsid w:val="00CD3F72"/>
    <w:rsid w:val="00CD7D33"/>
    <w:rsid w:val="00CE2BDB"/>
    <w:rsid w:val="00CE3F71"/>
    <w:rsid w:val="00CE7837"/>
    <w:rsid w:val="00CE7886"/>
    <w:rsid w:val="00CF1354"/>
    <w:rsid w:val="00CF1B98"/>
    <w:rsid w:val="00D062FF"/>
    <w:rsid w:val="00D07D29"/>
    <w:rsid w:val="00D12DAA"/>
    <w:rsid w:val="00D22594"/>
    <w:rsid w:val="00D250AB"/>
    <w:rsid w:val="00D30F65"/>
    <w:rsid w:val="00D40102"/>
    <w:rsid w:val="00D4116C"/>
    <w:rsid w:val="00D76515"/>
    <w:rsid w:val="00D843A0"/>
    <w:rsid w:val="00D85745"/>
    <w:rsid w:val="00D863E1"/>
    <w:rsid w:val="00D86870"/>
    <w:rsid w:val="00D93423"/>
    <w:rsid w:val="00D9398B"/>
    <w:rsid w:val="00DA5908"/>
    <w:rsid w:val="00DA6BAF"/>
    <w:rsid w:val="00DC364C"/>
    <w:rsid w:val="00DC4471"/>
    <w:rsid w:val="00DC45F2"/>
    <w:rsid w:val="00DD4CAF"/>
    <w:rsid w:val="00DD748B"/>
    <w:rsid w:val="00DE1ACC"/>
    <w:rsid w:val="00DE1AEF"/>
    <w:rsid w:val="00DF189B"/>
    <w:rsid w:val="00DF53AD"/>
    <w:rsid w:val="00DF53B9"/>
    <w:rsid w:val="00DF5C55"/>
    <w:rsid w:val="00DF7A47"/>
    <w:rsid w:val="00E01025"/>
    <w:rsid w:val="00E06076"/>
    <w:rsid w:val="00E10B0C"/>
    <w:rsid w:val="00E170FC"/>
    <w:rsid w:val="00E2262E"/>
    <w:rsid w:val="00E2483A"/>
    <w:rsid w:val="00E27300"/>
    <w:rsid w:val="00E32C65"/>
    <w:rsid w:val="00E362CD"/>
    <w:rsid w:val="00E46FB5"/>
    <w:rsid w:val="00E5057F"/>
    <w:rsid w:val="00E50895"/>
    <w:rsid w:val="00E50DCF"/>
    <w:rsid w:val="00E51FEA"/>
    <w:rsid w:val="00E53AC5"/>
    <w:rsid w:val="00E57033"/>
    <w:rsid w:val="00E673BB"/>
    <w:rsid w:val="00E6780A"/>
    <w:rsid w:val="00E71B4C"/>
    <w:rsid w:val="00E71BEF"/>
    <w:rsid w:val="00E74BC0"/>
    <w:rsid w:val="00E9429B"/>
    <w:rsid w:val="00EA009D"/>
    <w:rsid w:val="00EA1262"/>
    <w:rsid w:val="00EA2023"/>
    <w:rsid w:val="00EA3249"/>
    <w:rsid w:val="00EA52EB"/>
    <w:rsid w:val="00EA5ADE"/>
    <w:rsid w:val="00EA73B0"/>
    <w:rsid w:val="00EB0B61"/>
    <w:rsid w:val="00EB5B61"/>
    <w:rsid w:val="00EC112C"/>
    <w:rsid w:val="00EC4169"/>
    <w:rsid w:val="00EC43D8"/>
    <w:rsid w:val="00EC4AF2"/>
    <w:rsid w:val="00EC5D2D"/>
    <w:rsid w:val="00ED3172"/>
    <w:rsid w:val="00ED766B"/>
    <w:rsid w:val="00EE3126"/>
    <w:rsid w:val="00EE618E"/>
    <w:rsid w:val="00EE78BC"/>
    <w:rsid w:val="00EF2415"/>
    <w:rsid w:val="00EF5F30"/>
    <w:rsid w:val="00F15231"/>
    <w:rsid w:val="00F17459"/>
    <w:rsid w:val="00F20479"/>
    <w:rsid w:val="00F2189D"/>
    <w:rsid w:val="00F269DA"/>
    <w:rsid w:val="00F27BF3"/>
    <w:rsid w:val="00F3405A"/>
    <w:rsid w:val="00F34608"/>
    <w:rsid w:val="00F615BF"/>
    <w:rsid w:val="00F62A91"/>
    <w:rsid w:val="00F62F59"/>
    <w:rsid w:val="00F63918"/>
    <w:rsid w:val="00F661BD"/>
    <w:rsid w:val="00F66247"/>
    <w:rsid w:val="00F678FC"/>
    <w:rsid w:val="00F704CD"/>
    <w:rsid w:val="00F71435"/>
    <w:rsid w:val="00F72A9C"/>
    <w:rsid w:val="00F73991"/>
    <w:rsid w:val="00F757CA"/>
    <w:rsid w:val="00F80F7D"/>
    <w:rsid w:val="00F82F52"/>
    <w:rsid w:val="00F874F6"/>
    <w:rsid w:val="00F923F7"/>
    <w:rsid w:val="00F93D4C"/>
    <w:rsid w:val="00F94F15"/>
    <w:rsid w:val="00F958E1"/>
    <w:rsid w:val="00F96C97"/>
    <w:rsid w:val="00FA2710"/>
    <w:rsid w:val="00FA3A42"/>
    <w:rsid w:val="00FA506C"/>
    <w:rsid w:val="00FB353D"/>
    <w:rsid w:val="00FB4F85"/>
    <w:rsid w:val="00FB7C21"/>
    <w:rsid w:val="00FC0E64"/>
    <w:rsid w:val="00FD02BA"/>
    <w:rsid w:val="00FD15B2"/>
    <w:rsid w:val="00FE313A"/>
    <w:rsid w:val="00FF0F48"/>
    <w:rsid w:val="00FF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4B9F6C"/>
  <w15:docId w15:val="{A1DA3F89-B25B-49AB-9F9F-0A348F673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29DF"/>
    <w:pPr>
      <w:spacing w:after="200" w:line="276" w:lineRule="auto"/>
    </w:pPr>
    <w:rPr>
      <w:rFonts w:ascii="Calibri" w:eastAsia="Calibri" w:hAnsi="Calibri"/>
      <w:sz w:val="22"/>
      <w:szCs w:val="22"/>
      <w:lang w:val="uk-UA" w:eastAsia="en-US"/>
    </w:rPr>
  </w:style>
  <w:style w:type="paragraph" w:styleId="1">
    <w:name w:val="heading 1"/>
    <w:basedOn w:val="a"/>
    <w:next w:val="a"/>
    <w:link w:val="10"/>
    <w:qFormat/>
    <w:rsid w:val="008109C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3">
    <w:name w:val="heading 3"/>
    <w:basedOn w:val="a"/>
    <w:next w:val="a"/>
    <w:link w:val="30"/>
    <w:qFormat/>
    <w:rsid w:val="009D710D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semiHidden/>
    <w:pPr>
      <w:tabs>
        <w:tab w:val="center" w:pos="4677"/>
        <w:tab w:val="right" w:pos="9355"/>
      </w:tabs>
    </w:pPr>
  </w:style>
  <w:style w:type="paragraph" w:styleId="a4">
    <w:name w:val="footer"/>
    <w:basedOn w:val="a"/>
    <w:semiHidden/>
    <w:pPr>
      <w:tabs>
        <w:tab w:val="center" w:pos="4677"/>
        <w:tab w:val="right" w:pos="9355"/>
      </w:tabs>
    </w:pPr>
  </w:style>
  <w:style w:type="paragraph" w:customStyle="1" w:styleId="a5">
    <w:name w:val="Чертежный"/>
    <w:pPr>
      <w:jc w:val="both"/>
    </w:pPr>
    <w:rPr>
      <w:rFonts w:ascii="ISOCPEUR" w:hAnsi="ISOCPEUR"/>
      <w:i/>
      <w:sz w:val="28"/>
      <w:lang w:val="uk-UA"/>
    </w:rPr>
  </w:style>
  <w:style w:type="character" w:styleId="a6">
    <w:name w:val="page number"/>
    <w:basedOn w:val="a0"/>
    <w:semiHidden/>
  </w:style>
  <w:style w:type="table" w:styleId="a7">
    <w:name w:val="Table Grid"/>
    <w:basedOn w:val="a1"/>
    <w:uiPriority w:val="59"/>
    <w:rsid w:val="00B667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rsid w:val="00AA1465"/>
  </w:style>
  <w:style w:type="character" w:styleId="a8">
    <w:name w:val="Hyperlink"/>
    <w:uiPriority w:val="99"/>
    <w:unhideWhenUsed/>
    <w:rsid w:val="00AA1465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AA14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A1465"/>
    <w:rPr>
      <w:rFonts w:ascii="Courier New" w:hAnsi="Courier New" w:cs="Courier New"/>
    </w:rPr>
  </w:style>
  <w:style w:type="character" w:customStyle="1" w:styleId="kw2">
    <w:name w:val="kw2"/>
    <w:rsid w:val="00AA1465"/>
  </w:style>
  <w:style w:type="character" w:customStyle="1" w:styleId="br0">
    <w:name w:val="br0"/>
    <w:rsid w:val="00AA1465"/>
  </w:style>
  <w:style w:type="character" w:customStyle="1" w:styleId="sy4">
    <w:name w:val="sy4"/>
    <w:rsid w:val="00AA1465"/>
  </w:style>
  <w:style w:type="character" w:customStyle="1" w:styleId="comulti">
    <w:name w:val="comulti"/>
    <w:rsid w:val="00AA1465"/>
  </w:style>
  <w:style w:type="character" w:customStyle="1" w:styleId="kw4">
    <w:name w:val="kw4"/>
    <w:rsid w:val="00AA1465"/>
  </w:style>
  <w:style w:type="character" w:customStyle="1" w:styleId="co1">
    <w:name w:val="co1"/>
    <w:rsid w:val="008D133E"/>
  </w:style>
  <w:style w:type="character" w:customStyle="1" w:styleId="sy2">
    <w:name w:val="sy2"/>
    <w:rsid w:val="008D133E"/>
  </w:style>
  <w:style w:type="character" w:customStyle="1" w:styleId="sy1">
    <w:name w:val="sy1"/>
    <w:rsid w:val="008D133E"/>
  </w:style>
  <w:style w:type="character" w:customStyle="1" w:styleId="kw3">
    <w:name w:val="kw3"/>
    <w:rsid w:val="008D133E"/>
  </w:style>
  <w:style w:type="character" w:customStyle="1" w:styleId="nu0">
    <w:name w:val="nu0"/>
    <w:rsid w:val="008D133E"/>
  </w:style>
  <w:style w:type="character" w:customStyle="1" w:styleId="st0">
    <w:name w:val="st0"/>
    <w:rsid w:val="008D133E"/>
  </w:style>
  <w:style w:type="character" w:customStyle="1" w:styleId="es5">
    <w:name w:val="es5"/>
    <w:rsid w:val="008D133E"/>
  </w:style>
  <w:style w:type="paragraph" w:styleId="a9">
    <w:name w:val="List Paragraph"/>
    <w:basedOn w:val="a"/>
    <w:uiPriority w:val="34"/>
    <w:qFormat/>
    <w:rsid w:val="004E4084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7729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729DF"/>
    <w:rPr>
      <w:rFonts w:ascii="Tahoma" w:eastAsia="Calibri" w:hAnsi="Tahoma" w:cs="Tahoma"/>
      <w:sz w:val="16"/>
      <w:szCs w:val="16"/>
      <w:lang w:val="uk-UA" w:eastAsia="en-US"/>
    </w:rPr>
  </w:style>
  <w:style w:type="character" w:customStyle="1" w:styleId="scode">
    <w:name w:val="s_code"/>
    <w:basedOn w:val="a0"/>
    <w:rsid w:val="007F7069"/>
  </w:style>
  <w:style w:type="character" w:customStyle="1" w:styleId="spelle">
    <w:name w:val="spelle"/>
    <w:basedOn w:val="a0"/>
    <w:rsid w:val="007F7069"/>
  </w:style>
  <w:style w:type="character" w:customStyle="1" w:styleId="grame">
    <w:name w:val="grame"/>
    <w:basedOn w:val="a0"/>
    <w:rsid w:val="007F7069"/>
  </w:style>
  <w:style w:type="character" w:styleId="ac">
    <w:name w:val="Emphasis"/>
    <w:qFormat/>
    <w:rsid w:val="005E3725"/>
    <w:rPr>
      <w:i/>
      <w:iCs/>
    </w:rPr>
  </w:style>
  <w:style w:type="paragraph" w:styleId="ad">
    <w:name w:val="Normal (Web)"/>
    <w:basedOn w:val="a"/>
    <w:uiPriority w:val="99"/>
    <w:unhideWhenUsed/>
    <w:rsid w:val="00D4010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0"/>
    <w:link w:val="1"/>
    <w:rsid w:val="008109C2"/>
    <w:rPr>
      <w:rFonts w:ascii="Arial" w:hAnsi="Arial" w:cs="Arial"/>
      <w:b/>
      <w:bCs/>
      <w:kern w:val="32"/>
      <w:sz w:val="32"/>
      <w:szCs w:val="32"/>
      <w:lang w:val="uk-UA"/>
    </w:rPr>
  </w:style>
  <w:style w:type="paragraph" w:styleId="ae">
    <w:name w:val="Body Text Indent"/>
    <w:basedOn w:val="a"/>
    <w:link w:val="af"/>
    <w:rsid w:val="008109C2"/>
    <w:pPr>
      <w:spacing w:after="0" w:line="240" w:lineRule="auto"/>
      <w:ind w:firstLine="851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">
    <w:name w:val="Основной текст с отступом Знак"/>
    <w:basedOn w:val="a0"/>
    <w:link w:val="ae"/>
    <w:rsid w:val="008109C2"/>
    <w:rPr>
      <w:sz w:val="24"/>
      <w:szCs w:val="24"/>
      <w:lang w:val="uk-UA"/>
    </w:rPr>
  </w:style>
  <w:style w:type="paragraph" w:styleId="af0">
    <w:name w:val="No Spacing"/>
    <w:uiPriority w:val="1"/>
    <w:qFormat/>
    <w:rsid w:val="005E6DEE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30">
    <w:name w:val="Заголовок 3 Знак"/>
    <w:basedOn w:val="a0"/>
    <w:link w:val="3"/>
    <w:rsid w:val="009D710D"/>
    <w:rPr>
      <w:rFonts w:ascii="Arial" w:hAnsi="Arial" w:cs="Arial"/>
      <w:b/>
      <w:bCs/>
      <w:sz w:val="26"/>
      <w:szCs w:val="26"/>
      <w:lang w:val="uk-UA"/>
    </w:rPr>
  </w:style>
  <w:style w:type="paragraph" w:customStyle="1" w:styleId="af1">
    <w:name w:val="Рисунки"/>
    <w:basedOn w:val="a"/>
    <w:rsid w:val="009D710D"/>
    <w:pPr>
      <w:spacing w:after="0" w:line="240" w:lineRule="auto"/>
      <w:jc w:val="center"/>
    </w:pPr>
    <w:rPr>
      <w:rFonts w:ascii="Arial" w:eastAsia="Times New Roman" w:hAnsi="Arial"/>
      <w:b/>
      <w:kern w:val="28"/>
      <w:sz w:val="16"/>
      <w:szCs w:val="24"/>
      <w:lang w:eastAsia="ru-RU"/>
    </w:rPr>
  </w:style>
  <w:style w:type="character" w:styleId="af2">
    <w:name w:val="FollowedHyperlink"/>
    <w:rsid w:val="001B3F8C"/>
    <w:rPr>
      <w:dstrike w:val="0"/>
      <w:color w:val="auto"/>
      <w:u w:val="none"/>
      <w:vertAlign w:val="baseline"/>
    </w:rPr>
  </w:style>
  <w:style w:type="paragraph" w:customStyle="1" w:styleId="af3">
    <w:name w:val="Таблицы"/>
    <w:basedOn w:val="a"/>
    <w:rsid w:val="009D40FD"/>
    <w:pPr>
      <w:spacing w:after="0" w:line="240" w:lineRule="auto"/>
      <w:jc w:val="center"/>
    </w:pPr>
    <w:rPr>
      <w:rFonts w:ascii="Arial" w:eastAsia="Times New Roman" w:hAnsi="Arial"/>
      <w:sz w:val="18"/>
      <w:szCs w:val="24"/>
      <w:lang w:val="ru-RU" w:eastAsia="ru-RU"/>
    </w:rPr>
  </w:style>
  <w:style w:type="paragraph" w:customStyle="1" w:styleId="af4">
    <w:name w:val="Надписи в рисунках"/>
    <w:basedOn w:val="a"/>
    <w:rsid w:val="00096498"/>
    <w:pPr>
      <w:spacing w:after="0" w:line="240" w:lineRule="auto"/>
      <w:jc w:val="center"/>
    </w:pPr>
    <w:rPr>
      <w:rFonts w:ascii="Arial" w:eastAsia="Times New Roman" w:hAnsi="Arial"/>
      <w:sz w:val="16"/>
      <w:szCs w:val="24"/>
      <w:lang w:val="ru-RU" w:eastAsia="ru-RU"/>
    </w:rPr>
  </w:style>
  <w:style w:type="paragraph" w:customStyle="1" w:styleId="af5">
    <w:name w:val="Подпись к рисунку"/>
    <w:basedOn w:val="af6"/>
    <w:next w:val="a"/>
    <w:rsid w:val="0060519B"/>
    <w:pPr>
      <w:keepNext w:val="0"/>
      <w:widowControl w:val="0"/>
      <w:spacing w:before="100" w:after="100"/>
    </w:pPr>
  </w:style>
  <w:style w:type="paragraph" w:customStyle="1" w:styleId="af6">
    <w:name w:val="Рисунок"/>
    <w:basedOn w:val="a"/>
    <w:next w:val="af5"/>
    <w:rsid w:val="0060519B"/>
    <w:pPr>
      <w:keepNext/>
      <w:spacing w:after="0" w:line="240" w:lineRule="auto"/>
      <w:ind w:firstLine="340"/>
      <w:jc w:val="center"/>
    </w:pPr>
    <w:rPr>
      <w:rFonts w:ascii="Peterburg" w:eastAsia="Times New Roman" w:hAnsi="Peterburg"/>
      <w:sz w:val="20"/>
      <w:szCs w:val="20"/>
      <w:lang w:eastAsia="ru-RU"/>
    </w:rPr>
  </w:style>
  <w:style w:type="character" w:styleId="af7">
    <w:name w:val="Placeholder Text"/>
    <w:basedOn w:val="a0"/>
    <w:uiPriority w:val="99"/>
    <w:semiHidden/>
    <w:rsid w:val="00245CE6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921545"/>
    <w:rPr>
      <w:color w:val="605E5C"/>
      <w:shd w:val="clear" w:color="auto" w:fill="E1DFDD"/>
    </w:rPr>
  </w:style>
  <w:style w:type="paragraph" w:customStyle="1" w:styleId="TableParagraph">
    <w:name w:val="Table Paragraph"/>
    <w:basedOn w:val="a"/>
    <w:uiPriority w:val="1"/>
    <w:qFormat/>
    <w:rsid w:val="00D863E1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3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6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4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3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3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3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7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3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4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3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1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34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742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31289001">
          <w:marLeft w:val="210"/>
          <w:marRight w:val="330"/>
          <w:marTop w:val="0"/>
          <w:marBottom w:val="0"/>
          <w:divBdr>
            <w:top w:val="single" w:sz="2" w:space="0" w:color="008000"/>
            <w:left w:val="single" w:sz="2" w:space="0" w:color="008000"/>
            <w:bottom w:val="single" w:sz="2" w:space="0" w:color="008000"/>
            <w:right w:val="single" w:sz="2" w:space="0" w:color="008000"/>
          </w:divBdr>
        </w:div>
      </w:divsChild>
    </w:div>
    <w:div w:id="10177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0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3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2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7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9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46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3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7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7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0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8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8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71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5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9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66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6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5613832">
          <w:marLeft w:val="210"/>
          <w:marRight w:val="330"/>
          <w:marTop w:val="0"/>
          <w:marBottom w:val="0"/>
          <w:divBdr>
            <w:top w:val="single" w:sz="2" w:space="0" w:color="008000"/>
            <w:left w:val="single" w:sz="2" w:space="0" w:color="008000"/>
            <w:bottom w:val="single" w:sz="2" w:space="0" w:color="008000"/>
            <w:right w:val="single" w:sz="2" w:space="0" w:color="008000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dya\Desktop\&#1061;&#1083;&#1072;&#1084;%203%20&#1082;&#1091;&#1088;&#1089;\small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195635-B889-4624-90C2-1C81583E8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small.dot</Template>
  <TotalTime>1</TotalTime>
  <Pages>13</Pages>
  <Words>1979</Words>
  <Characters>1129</Characters>
  <Application>Microsoft Office Word</Application>
  <DocSecurity>0</DocSecurity>
  <Lines>9</Lines>
  <Paragraphs>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BPC</Company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Проховська Юля</dc:creator>
  <cp:keywords/>
  <dc:description/>
  <cp:lastModifiedBy>Денис Петров</cp:lastModifiedBy>
  <cp:revision>2</cp:revision>
  <cp:lastPrinted>2023-11-18T11:10:00Z</cp:lastPrinted>
  <dcterms:created xsi:type="dcterms:W3CDTF">2024-06-23T17:10:00Z</dcterms:created>
  <dcterms:modified xsi:type="dcterms:W3CDTF">2024-06-23T17:10:00Z</dcterms:modified>
</cp:coreProperties>
</file>