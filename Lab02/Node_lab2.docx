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BB78" w14:textId="77777777" w:rsidR="00D863E1" w:rsidRDefault="00D863E1" w:rsidP="00D863E1">
      <w:pPr>
        <w:pStyle w:val="TableParagraph"/>
        <w:ind w:left="629" w:right="515"/>
        <w:jc w:val="center"/>
        <w:rPr>
          <w:rFonts w:ascii="Times New Roman" w:hAnsi="Times New Roman"/>
          <w:b/>
          <w:sz w:val="30"/>
        </w:rPr>
      </w:pPr>
      <w:r>
        <w:rPr>
          <w:rFonts w:ascii="Times New Roman" w:hAnsi="Times New Roman"/>
          <w:b/>
          <w:sz w:val="30"/>
        </w:rPr>
        <w:t>ЛАБОРАТОРНА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РОБОТА</w:t>
      </w:r>
      <w:r>
        <w:rPr>
          <w:rFonts w:ascii="Times New Roman" w:hAnsi="Times New Roman"/>
          <w:b/>
          <w:spacing w:val="-5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№</w:t>
      </w:r>
      <w:r>
        <w:rPr>
          <w:rFonts w:ascii="Times New Roman" w:hAnsi="Times New Roman"/>
          <w:b/>
          <w:spacing w:val="-1"/>
          <w:sz w:val="30"/>
        </w:rPr>
        <w:t xml:space="preserve"> </w:t>
      </w:r>
      <w:r>
        <w:rPr>
          <w:rFonts w:ascii="Times New Roman" w:hAnsi="Times New Roman"/>
          <w:b/>
          <w:sz w:val="30"/>
        </w:rPr>
        <w:t>2</w:t>
      </w:r>
    </w:p>
    <w:p w14:paraId="0622CBEE" w14:textId="77777777" w:rsidR="00D863E1" w:rsidRDefault="00D863E1" w:rsidP="00D863E1">
      <w:pPr>
        <w:pStyle w:val="TableParagraph"/>
        <w:spacing w:line="644" w:lineRule="exact"/>
        <w:ind w:left="631" w:right="515"/>
        <w:jc w:val="center"/>
        <w:rPr>
          <w:rFonts w:ascii="Arial MT" w:hAnsi="Arial MT"/>
          <w:sz w:val="56"/>
        </w:rPr>
      </w:pPr>
      <w:r>
        <w:rPr>
          <w:rFonts w:ascii="Arial MT" w:hAnsi="Arial MT"/>
          <w:color w:val="585858"/>
          <w:w w:val="85"/>
          <w:sz w:val="56"/>
        </w:rPr>
        <w:t>Express,</w:t>
      </w:r>
      <w:r>
        <w:rPr>
          <w:rFonts w:ascii="Arial MT" w:hAnsi="Arial MT"/>
          <w:color w:val="585858"/>
          <w:spacing w:val="26"/>
          <w:w w:val="85"/>
          <w:sz w:val="56"/>
        </w:rPr>
        <w:t xml:space="preserve"> </w:t>
      </w:r>
      <w:r>
        <w:rPr>
          <w:rFonts w:ascii="Arial MT" w:hAnsi="Arial MT"/>
          <w:color w:val="585858"/>
          <w:w w:val="85"/>
          <w:sz w:val="56"/>
        </w:rPr>
        <w:t>HBS.</w:t>
      </w:r>
      <w:r>
        <w:rPr>
          <w:rFonts w:ascii="Arial MT" w:hAnsi="Arial MT"/>
          <w:color w:val="585858"/>
          <w:spacing w:val="31"/>
          <w:w w:val="85"/>
          <w:sz w:val="56"/>
        </w:rPr>
        <w:t xml:space="preserve"> </w:t>
      </w:r>
      <w:r>
        <w:rPr>
          <w:rFonts w:ascii="Arial MT" w:hAnsi="Arial MT"/>
          <w:color w:val="585858"/>
          <w:w w:val="85"/>
          <w:sz w:val="56"/>
        </w:rPr>
        <w:t>Проект</w:t>
      </w:r>
      <w:r>
        <w:rPr>
          <w:rFonts w:ascii="Arial MT" w:hAnsi="Arial MT"/>
          <w:color w:val="585858"/>
          <w:spacing w:val="30"/>
          <w:w w:val="85"/>
          <w:sz w:val="56"/>
        </w:rPr>
        <w:t xml:space="preserve"> </w:t>
      </w:r>
      <w:r>
        <w:rPr>
          <w:rFonts w:ascii="Arial MT" w:hAnsi="Arial MT"/>
          <w:color w:val="585858"/>
          <w:w w:val="85"/>
          <w:sz w:val="56"/>
        </w:rPr>
        <w:t>“</w:t>
      </w:r>
      <w:proofErr w:type="spellStart"/>
      <w:r>
        <w:rPr>
          <w:rFonts w:ascii="Arial MT" w:hAnsi="Arial MT"/>
          <w:color w:val="585858"/>
          <w:w w:val="85"/>
          <w:sz w:val="56"/>
        </w:rPr>
        <w:t>WeatherApp</w:t>
      </w:r>
      <w:proofErr w:type="spellEnd"/>
      <w:r>
        <w:rPr>
          <w:rFonts w:ascii="Arial MT" w:hAnsi="Arial MT"/>
          <w:color w:val="585858"/>
          <w:w w:val="85"/>
          <w:sz w:val="56"/>
        </w:rPr>
        <w:t>”</w:t>
      </w:r>
    </w:p>
    <w:p w14:paraId="7FF61B0F" w14:textId="77777777" w:rsidR="00D863E1" w:rsidRDefault="00D863E1" w:rsidP="00D863E1">
      <w:pPr>
        <w:pStyle w:val="TableParagraph"/>
        <w:spacing w:line="322" w:lineRule="exact"/>
        <w:ind w:left="631" w:right="15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Хід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роботи:</w:t>
      </w:r>
    </w:p>
    <w:p w14:paraId="1F791818" w14:textId="77777777" w:rsidR="00D863E1" w:rsidRDefault="00D863E1" w:rsidP="00D863E1">
      <w:pPr>
        <w:pStyle w:val="TableParagraph"/>
        <w:spacing w:before="1"/>
        <w:rPr>
          <w:rFonts w:ascii="Times New Roman"/>
          <w:sz w:val="14"/>
        </w:rPr>
      </w:pPr>
    </w:p>
    <w:p w14:paraId="039E1E20" w14:textId="77777777" w:rsidR="00D863E1" w:rsidRDefault="00D863E1" w:rsidP="00D863E1">
      <w:pPr>
        <w:pStyle w:val="TableParagraph"/>
        <w:ind w:left="12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2B4B070" wp14:editId="48E193E0">
            <wp:extent cx="5372043" cy="3144393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2043" cy="31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5716" w14:textId="77777777" w:rsidR="00D863E1" w:rsidRDefault="00D863E1" w:rsidP="00D863E1">
      <w:pPr>
        <w:pStyle w:val="TableParagraph"/>
        <w:spacing w:before="6"/>
        <w:rPr>
          <w:rFonts w:ascii="Times New Roman"/>
          <w:sz w:val="26"/>
        </w:rPr>
      </w:pPr>
    </w:p>
    <w:p w14:paraId="7C77E04C" w14:textId="77777777" w:rsidR="00D863E1" w:rsidRDefault="00D863E1" w:rsidP="00D863E1">
      <w:pPr>
        <w:pStyle w:val="TableParagraph"/>
        <w:ind w:left="68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Створення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папки:</w:t>
      </w:r>
    </w:p>
    <w:p w14:paraId="1DE4C6BC" w14:textId="77777777" w:rsidR="00D863E1" w:rsidRDefault="00D863E1" w:rsidP="00D863E1">
      <w:pPr>
        <w:pStyle w:val="TableParagraph"/>
        <w:spacing w:before="4"/>
        <w:rPr>
          <w:rFonts w:ascii="Times New Roman"/>
          <w:sz w:val="23"/>
        </w:rPr>
      </w:pPr>
    </w:p>
    <w:p w14:paraId="6CA8EF57" w14:textId="77777777" w:rsidR="00D863E1" w:rsidRDefault="00D863E1" w:rsidP="00D863E1">
      <w:pPr>
        <w:pStyle w:val="TableParagraph"/>
        <w:ind w:left="6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F2D464" wp14:editId="4ECAB5E7">
            <wp:extent cx="1438909" cy="106680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909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2BCAA" w14:textId="77777777" w:rsidR="00D863E1" w:rsidRDefault="00D863E1" w:rsidP="00D863E1">
      <w:pPr>
        <w:pStyle w:val="TableParagraph"/>
        <w:spacing w:before="235"/>
        <w:ind w:left="683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Прописуємо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команду:</w:t>
      </w:r>
    </w:p>
    <w:p w14:paraId="263C9A81" w14:textId="77777777" w:rsidR="00D863E1" w:rsidRDefault="00D863E1" w:rsidP="00D863E1">
      <w:pPr>
        <w:pStyle w:val="TableParagraph"/>
        <w:spacing w:before="1"/>
        <w:rPr>
          <w:rFonts w:ascii="Times New Roman"/>
          <w:sz w:val="14"/>
        </w:rPr>
      </w:pPr>
    </w:p>
    <w:p w14:paraId="7E000B0B" w14:textId="6507340C" w:rsidR="00D863E1" w:rsidRDefault="00D863E1" w:rsidP="00D863E1">
      <w:pPr>
        <w:pStyle w:val="TableParagraph"/>
        <w:ind w:left="68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B133E3" wp14:editId="1620648F">
            <wp:extent cx="1172209" cy="3048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2209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32FA" w14:textId="77777777" w:rsidR="00D863E1" w:rsidRDefault="00D863E1" w:rsidP="00D863E1">
      <w:pPr>
        <w:pStyle w:val="TableParagraph"/>
        <w:ind w:left="350"/>
        <w:rPr>
          <w:rFonts w:ascii="Times New Roman" w:hAnsi="Times New Roman"/>
          <w:b/>
          <w:sz w:val="28"/>
        </w:rPr>
      </w:pPr>
    </w:p>
    <w:p w14:paraId="7FF1D333" w14:textId="77777777" w:rsidR="00D863E1" w:rsidRDefault="00D863E1" w:rsidP="00D863E1">
      <w:pPr>
        <w:pStyle w:val="TableParagraph"/>
        <w:ind w:left="350"/>
        <w:rPr>
          <w:rFonts w:ascii="Times New Roman" w:hAnsi="Times New Roman"/>
          <w:b/>
          <w:sz w:val="28"/>
        </w:rPr>
      </w:pPr>
    </w:p>
    <w:p w14:paraId="6C4CFA9D" w14:textId="77777777" w:rsidR="00D863E1" w:rsidRDefault="00D863E1" w:rsidP="00D863E1">
      <w:pPr>
        <w:pStyle w:val="TableParagraph"/>
        <w:ind w:left="350"/>
        <w:rPr>
          <w:rFonts w:ascii="Times New Roman" w:hAnsi="Times New Roman"/>
          <w:b/>
          <w:sz w:val="28"/>
        </w:rPr>
      </w:pPr>
    </w:p>
    <w:p w14:paraId="427EF7EA" w14:textId="77777777" w:rsidR="00D863E1" w:rsidRDefault="00D863E1" w:rsidP="00D863E1">
      <w:pPr>
        <w:pStyle w:val="TableParagraph"/>
        <w:ind w:left="350"/>
        <w:rPr>
          <w:rFonts w:ascii="Times New Roman" w:hAnsi="Times New Roman"/>
          <w:b/>
          <w:sz w:val="28"/>
        </w:rPr>
      </w:pPr>
    </w:p>
    <w:p w14:paraId="0CBC29FE" w14:textId="60373F29" w:rsidR="00D863E1" w:rsidRDefault="00D863E1" w:rsidP="00D863E1">
      <w:pPr>
        <w:pStyle w:val="TableParagraph"/>
        <w:ind w:left="35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виконання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:</w:t>
      </w:r>
    </w:p>
    <w:p w14:paraId="29A3B530" w14:textId="77777777" w:rsidR="00D863E1" w:rsidRDefault="00D863E1" w:rsidP="00D863E1">
      <w:pPr>
        <w:pStyle w:val="TableParagraph"/>
        <w:spacing w:before="4"/>
        <w:rPr>
          <w:rFonts w:ascii="Times New Roman"/>
          <w:sz w:val="14"/>
        </w:rPr>
      </w:pPr>
    </w:p>
    <w:p w14:paraId="086AC9F5" w14:textId="77777777" w:rsidR="00D863E1" w:rsidRDefault="00D863E1" w:rsidP="00D863E1">
      <w:pPr>
        <w:pStyle w:val="TableParagraph"/>
        <w:ind w:left="6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42882272" wp14:editId="7B9E44C2">
            <wp:extent cx="5532120" cy="2428875"/>
            <wp:effectExtent l="0" t="0" r="0" b="9525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 rotWithShape="1">
                    <a:blip r:embed="rId11" cstate="print"/>
                    <a:srcRect t="15884" b="7691"/>
                    <a:stretch/>
                  </pic:blipFill>
                  <pic:spPr bwMode="auto">
                    <a:xfrm>
                      <a:off x="0" y="0"/>
                      <a:ext cx="5533097" cy="2429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2757A" w14:textId="77777777" w:rsidR="00D863E1" w:rsidRDefault="00D863E1" w:rsidP="00D863E1">
      <w:pPr>
        <w:pStyle w:val="TableParagraph"/>
        <w:spacing w:before="147"/>
        <w:ind w:left="64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Прописуємо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команду:</w:t>
      </w:r>
    </w:p>
    <w:p w14:paraId="3BF18903" w14:textId="77777777" w:rsidR="00D863E1" w:rsidRDefault="00D863E1" w:rsidP="00D863E1">
      <w:pPr>
        <w:pStyle w:val="TableParagraph"/>
        <w:spacing w:before="1"/>
        <w:rPr>
          <w:rFonts w:ascii="Times New Roman"/>
          <w:sz w:val="14"/>
        </w:rPr>
      </w:pPr>
    </w:p>
    <w:p w14:paraId="3C21FAB4" w14:textId="77777777" w:rsidR="00D863E1" w:rsidRDefault="00D863E1" w:rsidP="00D863E1">
      <w:pPr>
        <w:pStyle w:val="TableParagraph"/>
        <w:ind w:left="39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1C0B30D" wp14:editId="58A1B4D7">
            <wp:extent cx="1828800" cy="3905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9138" w14:textId="77777777" w:rsidR="00D863E1" w:rsidRDefault="00D863E1" w:rsidP="00D863E1">
      <w:pPr>
        <w:pStyle w:val="TableParagraph"/>
        <w:spacing w:before="1"/>
        <w:rPr>
          <w:rFonts w:ascii="Times New Roman"/>
          <w:sz w:val="14"/>
        </w:rPr>
      </w:pPr>
    </w:p>
    <w:p w14:paraId="311F1CA3" w14:textId="77777777" w:rsidR="00D863E1" w:rsidRDefault="00D863E1" w:rsidP="00D863E1">
      <w:pPr>
        <w:pStyle w:val="TableParagraph"/>
        <w:ind w:left="280"/>
        <w:rPr>
          <w:rFonts w:ascii="Times New Roman"/>
          <w:sz w:val="20"/>
        </w:rPr>
      </w:pPr>
    </w:p>
    <w:p w14:paraId="119A6678" w14:textId="77777777" w:rsidR="00D863E1" w:rsidRDefault="00D863E1" w:rsidP="00D863E1">
      <w:pPr>
        <w:pStyle w:val="TableParagraph"/>
        <w:spacing w:before="153"/>
        <w:ind w:left="281"/>
        <w:rPr>
          <w:rFonts w:ascii="Times New Roman" w:hAnsi="Times New Roman"/>
          <w:b/>
          <w:sz w:val="24"/>
        </w:rPr>
      </w:pPr>
      <w:proofErr w:type="spellStart"/>
      <w:r>
        <w:rPr>
          <w:rFonts w:ascii="Times New Roman" w:hAnsi="Times New Roman"/>
          <w:b/>
          <w:color w:val="0D0D0D"/>
          <w:sz w:val="24"/>
        </w:rPr>
        <w:t>Встановленно</w:t>
      </w:r>
      <w:proofErr w:type="spellEnd"/>
      <w:r>
        <w:rPr>
          <w:rFonts w:ascii="Times New Roman" w:hAnsi="Times New Roman"/>
          <w:b/>
          <w:color w:val="0D0D0D"/>
          <w:spacing w:val="-4"/>
          <w:sz w:val="24"/>
        </w:rPr>
        <w:t xml:space="preserve"> </w:t>
      </w:r>
      <w:r>
        <w:rPr>
          <w:rFonts w:ascii="Times New Roman" w:hAnsi="Times New Roman"/>
          <w:b/>
          <w:color w:val="0D0D0D"/>
          <w:sz w:val="24"/>
        </w:rPr>
        <w:t>фреймворк</w:t>
      </w:r>
    </w:p>
    <w:p w14:paraId="6B59C77B" w14:textId="77777777" w:rsidR="00D863E1" w:rsidRDefault="00D863E1" w:rsidP="00D863E1">
      <w:pPr>
        <w:pStyle w:val="TableParagraph"/>
        <w:spacing w:before="9"/>
        <w:rPr>
          <w:rFonts w:ascii="Times New Roman"/>
          <w:sz w:val="11"/>
        </w:rPr>
      </w:pPr>
    </w:p>
    <w:p w14:paraId="6E46BB3B" w14:textId="77777777" w:rsidR="00D863E1" w:rsidRDefault="00D863E1" w:rsidP="00D863E1">
      <w:pPr>
        <w:pStyle w:val="TableParagraph"/>
        <w:ind w:left="412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EA38202" wp14:editId="71BF78C4">
            <wp:extent cx="1418590" cy="695325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9C8E3" w14:textId="77777777" w:rsidR="00D863E1" w:rsidRDefault="00D863E1" w:rsidP="00D863E1">
      <w:pPr>
        <w:pStyle w:val="TableParagraph"/>
        <w:rPr>
          <w:rFonts w:ascii="Times New Roman"/>
          <w:sz w:val="35"/>
        </w:rPr>
      </w:pPr>
    </w:p>
    <w:p w14:paraId="60648E8B" w14:textId="1BF994B1" w:rsidR="00D863E1" w:rsidRDefault="00D863E1" w:rsidP="00D863E1">
      <w:pPr>
        <w:pStyle w:val="TableParagraph"/>
        <w:ind w:left="682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Лістинг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14:paraId="528CCCD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express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E9AC1AB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hbs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hbs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204C977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ip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ipinfo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CB195F2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D863E1">
        <w:rPr>
          <w:rFonts w:ascii="Consolas" w:eastAsia="Times New Roman" w:hAnsi="Consolas"/>
          <w:color w:val="4EC9B0"/>
          <w:sz w:val="21"/>
          <w:szCs w:val="21"/>
          <w:lang w:eastAsia="uk-UA"/>
        </w:rPr>
        <w:t>Navigator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node-navigator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3D25C3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navigator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4EC9B0"/>
          <w:sz w:val="21"/>
          <w:szCs w:val="21"/>
          <w:lang w:eastAsia="uk-UA"/>
        </w:rPr>
        <w:t>Navigator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5827F0F5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list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'./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public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cities.json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F53DE71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F895D0F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hbs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registerPartials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views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partials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3C3D147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A407FEA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5777F5DE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view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engine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hbs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02038E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static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public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));</w:t>
      </w:r>
    </w:p>
    <w:p w14:paraId="5F33443D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CCDC7F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D7CB5C8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home.hbs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45680D8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0599810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CF71FD0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/: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city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F8C5297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city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params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2549579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9B191C0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apiKey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'3606ad5fe1f5bba6b232b5b00f2499d9'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7C312313" w14:textId="635ACA99" w:rsid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fetch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`https://api.openweathermap.org/data/2.5/weather?q=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city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&amp;appid=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apiKey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2D1B28C0" w14:textId="77777777" w:rsidR="00D863E1" w:rsidRDefault="00D863E1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3853010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41B962E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method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'GET'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15D0302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mode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cors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</w:p>
    <w:p w14:paraId="58492237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08B2848E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json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4393F6A1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E695D6D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'Отримані дані від сервера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OpenWeatherMap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:'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D863E1">
        <w:rPr>
          <w:rFonts w:ascii="Consolas" w:eastAsia="Times New Roman" w:hAnsi="Consolas"/>
          <w:color w:val="6A9955"/>
          <w:sz w:val="21"/>
          <w:szCs w:val="21"/>
          <w:lang w:eastAsia="uk-UA"/>
        </w:rPr>
        <w:t>// Виводимо отримані дані на консоль для перевірки</w:t>
      </w:r>
    </w:p>
    <w:p w14:paraId="4B31D765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2210B6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D863E1">
        <w:rPr>
          <w:rFonts w:ascii="Consolas" w:eastAsia="Times New Roman" w:hAnsi="Consolas"/>
          <w:color w:val="6A9955"/>
          <w:sz w:val="21"/>
          <w:szCs w:val="21"/>
          <w:lang w:eastAsia="uk-UA"/>
        </w:rPr>
        <w:t>// Перевіряємо, чи містить отриманий об'єкт result очікувані властивості</w:t>
      </w:r>
    </w:p>
    <w:p w14:paraId="58BEE307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D863E1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icon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2E186C5E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D863E1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Якщо дані коректні, виконуємо </w:t>
      </w:r>
      <w:proofErr w:type="spellStart"/>
      <w:r w:rsidRPr="00D863E1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рендерінг</w:t>
      </w:r>
      <w:proofErr w:type="spellEnd"/>
      <w:r w:rsidRPr="00D863E1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</w:t>
      </w:r>
      <w:proofErr w:type="spellStart"/>
      <w:r w:rsidRPr="00D863E1">
        <w:rPr>
          <w:rFonts w:ascii="Consolas" w:eastAsia="Times New Roman" w:hAnsi="Consolas"/>
          <w:color w:val="6A9955"/>
          <w:sz w:val="21"/>
          <w:szCs w:val="21"/>
          <w:lang w:eastAsia="uk-UA"/>
        </w:rPr>
        <w:t>weather.hbs</w:t>
      </w:r>
      <w:proofErr w:type="spellEnd"/>
      <w:r w:rsidRPr="00D863E1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з отриманими даними</w:t>
      </w:r>
    </w:p>
    <w:p w14:paraId="7A023068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weather.hbs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4107F2F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list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900472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Math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273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),</w:t>
      </w:r>
    </w:p>
    <w:p w14:paraId="4AB61B60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icon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`https://openweathermap.org/img/wn/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'icon'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@4x.png`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7450FE9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name: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F8035E9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4A10470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</w:p>
    <w:p w14:paraId="2033F988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});</w:t>
      </w:r>
    </w:p>
    <w:p w14:paraId="04F89CC5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} </w:t>
      </w:r>
      <w:proofErr w:type="spellStart"/>
      <w:r w:rsidRPr="00D863E1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0A2D42F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D863E1">
        <w:rPr>
          <w:rFonts w:ascii="Consolas" w:eastAsia="Times New Roman" w:hAnsi="Consolas"/>
          <w:color w:val="6A9955"/>
          <w:sz w:val="21"/>
          <w:szCs w:val="21"/>
          <w:lang w:eastAsia="uk-UA"/>
        </w:rPr>
        <w:t>// Якщо отримані дані не містять необхідні властивості, видаємо помилку 404</w:t>
      </w:r>
    </w:p>
    <w:p w14:paraId="11B2E5C5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'Отримані дані не містять необхідні властивості'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725701D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"404.hbs"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24ACF32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5AFB6FA7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</w:t>
      </w:r>
    </w:p>
    <w:p w14:paraId="7AF7463C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catch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B4E7390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D863E1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Обробляємо помилку</w:t>
      </w:r>
    </w:p>
    <w:p w14:paraId="0BB4609D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fetching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data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:'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1EB1FE8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"404.hbs"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433DBF3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});</w:t>
      </w:r>
    </w:p>
    <w:p w14:paraId="6489DCDB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17EAA6C3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00C3B38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/'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048858D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ip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cLoc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9381A29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`/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cLoc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city</w:t>
      </w:r>
      <w:proofErr w:type="spellEnd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850699E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0FF09A42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1C5A90DF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9748C02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weather-geo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/'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72C1020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navigator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geolocation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getCurrentPosition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pos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0738EF1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apiKey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'3606ad5fe1f5bba6b232b5b00f2499d9'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0C3F7BEF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fetch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`https://api.openweathermap.org/data/2.5/onecall?lat=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pos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latitude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&amp;lon=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pos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longitude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&amp;exclude=hourly,daily&amp;appid=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apiKey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7A824521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method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'GET'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2A303DD" w14:textId="066698E3" w:rsid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E9178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mode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cors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</w:p>
    <w:p w14:paraId="290401A0" w14:textId="77777777" w:rsidR="00D863E1" w:rsidRDefault="00D863E1">
      <w:pPr>
        <w:spacing w:after="0" w:line="240" w:lineRule="auto"/>
        <w:rPr>
          <w:rFonts w:ascii="Consolas" w:eastAsia="Times New Roman" w:hAnsi="Consolas"/>
          <w:color w:val="CE9178"/>
          <w:sz w:val="21"/>
          <w:szCs w:val="21"/>
          <w:lang w:eastAsia="uk-UA"/>
        </w:rPr>
      </w:pPr>
      <w:r>
        <w:rPr>
          <w:rFonts w:ascii="Consolas" w:eastAsia="Times New Roman" w:hAnsi="Consolas"/>
          <w:color w:val="CE9178"/>
          <w:sz w:val="21"/>
          <w:szCs w:val="21"/>
          <w:lang w:eastAsia="uk-UA"/>
        </w:rPr>
        <w:br w:type="page"/>
      </w:r>
    </w:p>
    <w:p w14:paraId="70D715A7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uk-UA"/>
        </w:rPr>
      </w:pPr>
    </w:p>
    <w:p w14:paraId="72D81F4E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</w:t>
      </w:r>
    </w:p>
    <w:p w14:paraId="6835F46F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json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78EF4553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E437CCA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weather.hbs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4E16F9C5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list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6278D0BB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Math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273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),</w:t>
      </w:r>
    </w:p>
    <w:p w14:paraId="4FEC91CA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icon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`https://openweathermap.org/img/wn/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'icon'</w:t>
      </w:r>
      <w:r w:rsidRPr="00D863E1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@4x.png`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1A1D5E3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name: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'ваших поточних координатах'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89747B1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EA65686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</w:p>
    <w:p w14:paraId="2E522B06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});</w:t>
      </w:r>
    </w:p>
    <w:p w14:paraId="21493E9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</w:t>
      </w:r>
    </w:p>
    <w:p w14:paraId="11F26C7D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catch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C38BE25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fetching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data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:'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7E356E6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"404.hbs"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7899E00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757F6E24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34B15CEE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1346E810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24159DF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4021925C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"404.hbs"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2F89ECC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76F0EDF8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13E63896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D863E1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listen</w:t>
      </w:r>
      <w:proofErr w:type="spellEnd"/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B5CEA8"/>
          <w:sz w:val="21"/>
          <w:szCs w:val="21"/>
          <w:lang w:eastAsia="uk-UA"/>
        </w:rPr>
        <w:t>3000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() </w:t>
      </w:r>
      <w:r w:rsidRPr="00D863E1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02157EC7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D863E1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D863E1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Listening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on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>port</w:t>
      </w:r>
      <w:proofErr w:type="spellEnd"/>
      <w:r w:rsidRPr="00D863E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3000"</w:t>
      </w: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DAD592F" w14:textId="77777777" w:rsidR="00D863E1" w:rsidRPr="00D863E1" w:rsidRDefault="00D863E1" w:rsidP="00D863E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D863E1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50CA051E" w14:textId="49D13F0A" w:rsidR="00D863E1" w:rsidRDefault="00D863E1" w:rsidP="00D863E1">
      <w:pPr>
        <w:pStyle w:val="TableParagraph"/>
        <w:ind w:left="682"/>
        <w:jc w:val="center"/>
        <w:rPr>
          <w:rFonts w:ascii="Times New Roman"/>
          <w:sz w:val="28"/>
          <w:szCs w:val="32"/>
        </w:rPr>
      </w:pPr>
    </w:p>
    <w:p w14:paraId="7B6C3055" w14:textId="3BD99A69" w:rsidR="00D863E1" w:rsidRDefault="00D863E1" w:rsidP="00D863E1">
      <w:pPr>
        <w:pStyle w:val="TableParagraph"/>
        <w:ind w:left="682"/>
        <w:jc w:val="center"/>
        <w:rPr>
          <w:rFonts w:ascii="Times New Roman"/>
          <w:sz w:val="28"/>
          <w:szCs w:val="32"/>
        </w:rPr>
      </w:pPr>
      <w:r>
        <w:rPr>
          <w:noProof/>
        </w:rPr>
        <w:drawing>
          <wp:inline distT="0" distB="0" distL="0" distR="0" wp14:anchorId="096E4F6C" wp14:editId="67E992B6">
            <wp:extent cx="2752725" cy="200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93F9" w14:textId="5B9BCA05" w:rsidR="00D863E1" w:rsidRDefault="00D863E1" w:rsidP="00D863E1">
      <w:pPr>
        <w:pStyle w:val="TableParagraph"/>
        <w:ind w:left="682"/>
        <w:jc w:val="center"/>
        <w:rPr>
          <w:rFonts w:ascii="Times New Roman"/>
          <w:sz w:val="28"/>
          <w:szCs w:val="32"/>
        </w:rPr>
      </w:pPr>
    </w:p>
    <w:p w14:paraId="02A21775" w14:textId="5879B6EA" w:rsidR="00D863E1" w:rsidRDefault="00D863E1" w:rsidP="00D863E1">
      <w:pPr>
        <w:pStyle w:val="TableParagraph"/>
        <w:ind w:left="682"/>
        <w:jc w:val="center"/>
        <w:rPr>
          <w:rFonts w:ascii="Times New Roman"/>
          <w:sz w:val="28"/>
          <w:szCs w:val="32"/>
        </w:rPr>
      </w:pPr>
      <w:r>
        <w:rPr>
          <w:rFonts w:ascii="Times New Roman"/>
          <w:noProof/>
          <w:sz w:val="20"/>
        </w:rPr>
        <w:drawing>
          <wp:inline distT="0" distB="0" distL="0" distR="0" wp14:anchorId="5831A138" wp14:editId="0302B81D">
            <wp:extent cx="2384033" cy="676275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4033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8996" w14:textId="77777777" w:rsidR="00D863E1" w:rsidRDefault="00D863E1" w:rsidP="00D863E1">
      <w:pPr>
        <w:pStyle w:val="TableParagraph"/>
        <w:ind w:left="72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238FF52" wp14:editId="6FA7C773">
            <wp:extent cx="5600350" cy="268433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350" cy="26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107E" w14:textId="77777777" w:rsidR="00D863E1" w:rsidRDefault="00D863E1" w:rsidP="00D863E1">
      <w:pPr>
        <w:pStyle w:val="TableParagraph"/>
        <w:rPr>
          <w:rFonts w:ascii="Times New Roman"/>
          <w:sz w:val="30"/>
        </w:rPr>
      </w:pPr>
    </w:p>
    <w:p w14:paraId="55D372CF" w14:textId="77777777" w:rsidR="00D863E1" w:rsidRDefault="00D863E1" w:rsidP="00D863E1">
      <w:pPr>
        <w:pStyle w:val="TableParagraph"/>
        <w:spacing w:before="4"/>
        <w:rPr>
          <w:rFonts w:ascii="Times New Roman"/>
          <w:sz w:val="41"/>
        </w:rPr>
      </w:pPr>
    </w:p>
    <w:p w14:paraId="1BC8C320" w14:textId="77777777" w:rsidR="00D863E1" w:rsidRDefault="00D863E1" w:rsidP="00D863E1">
      <w:pPr>
        <w:pStyle w:val="TableParagraph"/>
        <w:ind w:left="641"/>
        <w:rPr>
          <w:rFonts w:ascii="Times New Roman" w:hAnsi="Times New Roman"/>
          <w:b/>
          <w:sz w:val="28"/>
        </w:rPr>
      </w:pPr>
    </w:p>
    <w:p w14:paraId="2BE86284" w14:textId="70C0494B" w:rsidR="00D863E1" w:rsidRDefault="00D863E1" w:rsidP="00D863E1">
      <w:pPr>
        <w:pStyle w:val="TableParagraph"/>
        <w:ind w:left="64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Встановлення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nodemon</w:t>
      </w:r>
      <w:proofErr w:type="spellEnd"/>
      <w:r>
        <w:rPr>
          <w:rFonts w:ascii="Times New Roman" w:hAnsi="Times New Roman"/>
          <w:b/>
          <w:spacing w:val="-3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глобально</w:t>
      </w:r>
      <w:proofErr w:type="spellEnd"/>
      <w:r>
        <w:rPr>
          <w:rFonts w:ascii="Times New Roman" w:hAnsi="Times New Roman"/>
          <w:b/>
          <w:sz w:val="28"/>
        </w:rPr>
        <w:t>:</w:t>
      </w:r>
    </w:p>
    <w:p w14:paraId="0D182A56" w14:textId="77777777" w:rsidR="00D863E1" w:rsidRDefault="00D863E1" w:rsidP="00D863E1">
      <w:pPr>
        <w:pStyle w:val="TableParagraph"/>
        <w:spacing w:before="9"/>
        <w:rPr>
          <w:rFonts w:ascii="Times New Roman"/>
          <w:sz w:val="13"/>
        </w:rPr>
      </w:pPr>
    </w:p>
    <w:p w14:paraId="506B0793" w14:textId="0542495C" w:rsidR="00D863E1" w:rsidRDefault="00D863E1" w:rsidP="00D863E1">
      <w:pPr>
        <w:pStyle w:val="TableParagrap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9B7EBE" wp14:editId="7259EB27">
            <wp:extent cx="2155247" cy="36195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5247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0438" w14:textId="006879EA" w:rsidR="00D863E1" w:rsidRDefault="00D863E1" w:rsidP="00D863E1">
      <w:pPr>
        <w:pStyle w:val="TableParagraph"/>
        <w:rPr>
          <w:rFonts w:ascii="Times New Roman"/>
          <w:sz w:val="20"/>
        </w:rPr>
      </w:pPr>
    </w:p>
    <w:p w14:paraId="4CDC5C7F" w14:textId="77777777" w:rsidR="00D863E1" w:rsidRDefault="00D863E1" w:rsidP="00D863E1">
      <w:pPr>
        <w:pStyle w:val="TableParagraph"/>
        <w:ind w:left="64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Вводимо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команду:</w:t>
      </w:r>
    </w:p>
    <w:p w14:paraId="3CD54E47" w14:textId="77777777" w:rsidR="00D863E1" w:rsidRDefault="00D863E1" w:rsidP="00D863E1">
      <w:pPr>
        <w:pStyle w:val="TableParagraph"/>
        <w:spacing w:before="9"/>
        <w:rPr>
          <w:rFonts w:ascii="Times New Roman"/>
          <w:sz w:val="13"/>
        </w:rPr>
      </w:pPr>
    </w:p>
    <w:p w14:paraId="5E28C0F9" w14:textId="77777777" w:rsidR="00D863E1" w:rsidRDefault="00D863E1" w:rsidP="00D863E1">
      <w:pPr>
        <w:pStyle w:val="TableParagrap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582524C" wp14:editId="639BEB46">
            <wp:extent cx="2743199" cy="33337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199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FFB9" w14:textId="77777777" w:rsidR="00D863E1" w:rsidRDefault="00D863E1" w:rsidP="00D863E1">
      <w:pPr>
        <w:pStyle w:val="TableParagraph"/>
        <w:rPr>
          <w:rFonts w:ascii="Times New Roman"/>
          <w:sz w:val="20"/>
        </w:rPr>
      </w:pPr>
    </w:p>
    <w:p w14:paraId="0F57B30C" w14:textId="77777777" w:rsidR="00D863E1" w:rsidRDefault="00D863E1" w:rsidP="00D863E1">
      <w:pPr>
        <w:pStyle w:val="TableParagraph"/>
        <w:ind w:left="64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виконання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14:paraId="327C9885" w14:textId="77777777" w:rsidR="00D863E1" w:rsidRDefault="00D863E1" w:rsidP="00D863E1">
      <w:pPr>
        <w:pStyle w:val="TableParagraph"/>
        <w:spacing w:before="1"/>
        <w:rPr>
          <w:rFonts w:ascii="Times New Roman"/>
          <w:sz w:val="14"/>
        </w:rPr>
      </w:pPr>
    </w:p>
    <w:p w14:paraId="4319B909" w14:textId="3887903E" w:rsidR="00D863E1" w:rsidRDefault="00D863E1" w:rsidP="00D863E1">
      <w:pPr>
        <w:pStyle w:val="TableParagraph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4C444B9C" wp14:editId="73158BF1">
            <wp:extent cx="2609850" cy="981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556" w14:textId="77777777" w:rsidR="00D863E1" w:rsidRDefault="00D863E1" w:rsidP="00D863E1">
      <w:pPr>
        <w:pStyle w:val="TableParagraph"/>
        <w:rPr>
          <w:rFonts w:ascii="Times New Roman"/>
          <w:sz w:val="20"/>
        </w:rPr>
      </w:pPr>
    </w:p>
    <w:p w14:paraId="71E28A13" w14:textId="3194A96C" w:rsidR="00D863E1" w:rsidRDefault="00D863E1" w:rsidP="00D863E1">
      <w:pPr>
        <w:pStyle w:val="TableParagrap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A3AE1F" wp14:editId="205B9BA1">
            <wp:extent cx="4602133" cy="3124390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133" cy="31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60E3" w14:textId="47B7C044" w:rsidR="00D863E1" w:rsidRDefault="00D863E1" w:rsidP="00D863E1">
      <w:pPr>
        <w:pStyle w:val="TableParagraph"/>
        <w:rPr>
          <w:rFonts w:ascii="Times New Roman"/>
          <w:sz w:val="20"/>
        </w:rPr>
      </w:pPr>
    </w:p>
    <w:p w14:paraId="31E4D497" w14:textId="77777777" w:rsidR="00D863E1" w:rsidRDefault="00D863E1" w:rsidP="00D863E1">
      <w:pPr>
        <w:pStyle w:val="TableParagraph"/>
        <w:ind w:left="28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Лістинг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14:paraId="6F57D10F" w14:textId="6B1A1DCB" w:rsidR="00D863E1" w:rsidRDefault="00D863E1" w:rsidP="00D863E1">
      <w:pPr>
        <w:pStyle w:val="TableParagraph"/>
        <w:rPr>
          <w:rFonts w:ascii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0F4E0818" wp14:editId="5A257C30">
            <wp:extent cx="3038475" cy="3695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E536" w14:textId="64FDD6CE" w:rsidR="00D863E1" w:rsidRDefault="00D863E1" w:rsidP="00D863E1">
      <w:pPr>
        <w:pStyle w:val="TableParagraph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39BEF522" wp14:editId="6DCEEA0C">
            <wp:extent cx="3733800" cy="571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8AE7" w14:textId="60B00E56" w:rsidR="00D863E1" w:rsidRDefault="00D863E1" w:rsidP="00D863E1">
      <w:pPr>
        <w:pStyle w:val="TableParagrap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643DF290" wp14:editId="69CF923A">
                <wp:extent cx="6050280" cy="1038860"/>
                <wp:effectExtent l="0" t="0" r="0" b="0"/>
                <wp:docPr id="18" name="Группа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0280" cy="1038860"/>
                          <a:chOff x="0" y="0"/>
                          <a:chExt cx="9528" cy="1636"/>
                        </a:xfrm>
                      </wpg:grpSpPr>
                      <pic:pic xmlns:pic="http://schemas.openxmlformats.org/drawingml/2006/picture">
                        <pic:nvPicPr>
                          <pic:cNvPr id="2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2" cy="16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52" y="195"/>
                            <a:ext cx="4876" cy="14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FB3B84" id="Группа 18" o:spid="_x0000_s1026" style="width:476.4pt;height:81.8pt;mso-position-horizontal-relative:char;mso-position-vertical-relative:line" coordsize="9528,16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4592;height:1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">
                  <v:imagedata r:id="rId25" o:title=""/>
                </v:shape>
                <v:shape id="Picture 4" o:spid="_x0000_s1028" type="#_x0000_t75" style="position:absolute;left:4652;top:195;width:4876;height:14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">
                  <v:imagedata r:id="rId26" o:title=""/>
                </v:shape>
                <w10:anchorlock/>
              </v:group>
            </w:pict>
          </mc:Fallback>
        </mc:AlternateContent>
      </w:r>
    </w:p>
    <w:p w14:paraId="5D22E390" w14:textId="1E8101DA" w:rsidR="00CA7849" w:rsidRDefault="00CA7849" w:rsidP="00D863E1">
      <w:pPr>
        <w:pStyle w:val="TableParagraph"/>
        <w:rPr>
          <w:rFonts w:ascii="Times New Roman"/>
          <w:sz w:val="20"/>
        </w:rPr>
      </w:pPr>
    </w:p>
    <w:p w14:paraId="5630C94F" w14:textId="25E14ACE" w:rsidR="00CA7849" w:rsidRDefault="00CA7849" w:rsidP="00D863E1">
      <w:pPr>
        <w:pStyle w:val="TableParagraph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4092B05" wp14:editId="2EC44ADD">
            <wp:extent cx="5355224" cy="3048000"/>
            <wp:effectExtent l="0" t="0" r="0" b="0"/>
            <wp:docPr id="3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224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762F" w14:textId="3E637C3C" w:rsidR="00CA7849" w:rsidRDefault="00CA7849" w:rsidP="00D863E1">
      <w:pPr>
        <w:pStyle w:val="TableParagraph"/>
        <w:rPr>
          <w:rFonts w:ascii="Times New Roman"/>
          <w:sz w:val="20"/>
        </w:rPr>
      </w:pPr>
    </w:p>
    <w:p w14:paraId="09A1EBBB" w14:textId="23DD27EC" w:rsidR="00CA7849" w:rsidRDefault="00CA7849" w:rsidP="00D863E1">
      <w:pPr>
        <w:pStyle w:val="TableParagraph"/>
        <w:rPr>
          <w:rFonts w:ascii="Times New Roman"/>
          <w:sz w:val="20"/>
        </w:rPr>
      </w:pPr>
    </w:p>
    <w:p w14:paraId="27B8DBAF" w14:textId="77777777" w:rsidR="00CA7849" w:rsidRDefault="00CA7849" w:rsidP="00CA7849">
      <w:pPr>
        <w:pStyle w:val="TableParagraph"/>
        <w:spacing w:before="218"/>
        <w:ind w:left="28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Лістинг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14:paraId="76514B0B" w14:textId="7821E9D2" w:rsidR="00CA7849" w:rsidRDefault="00CA7849" w:rsidP="00D863E1">
      <w:pPr>
        <w:pStyle w:val="TableParagraph"/>
        <w:rPr>
          <w:rFonts w:ascii="Times New Roman"/>
          <w:sz w:val="20"/>
        </w:rPr>
      </w:pPr>
    </w:p>
    <w:p w14:paraId="4814255C" w14:textId="47EA0EDE" w:rsidR="00CA7849" w:rsidRDefault="00CA7849" w:rsidP="00D863E1">
      <w:pPr>
        <w:pStyle w:val="TableParagraph"/>
        <w:rPr>
          <w:rFonts w:ascii="Times New Roman"/>
          <w:sz w:val="20"/>
        </w:rPr>
      </w:pPr>
    </w:p>
    <w:p w14:paraId="79492952" w14:textId="77777777" w:rsidR="00CA7849" w:rsidRDefault="00CA7849" w:rsidP="00D863E1">
      <w:pPr>
        <w:pStyle w:val="TableParagraph"/>
        <w:rPr>
          <w:rFonts w:ascii="Times New Roman"/>
          <w:sz w:val="20"/>
        </w:rPr>
      </w:pPr>
    </w:p>
    <w:p w14:paraId="79D8AEC7" w14:textId="77777777" w:rsidR="00D863E1" w:rsidRPr="00D863E1" w:rsidRDefault="00D863E1" w:rsidP="00D863E1">
      <w:pPr>
        <w:pStyle w:val="TableParagraph"/>
        <w:rPr>
          <w:rFonts w:ascii="Times New Roman"/>
          <w:sz w:val="20"/>
        </w:rPr>
      </w:pPr>
    </w:p>
    <w:p w14:paraId="50B22329" w14:textId="48265604" w:rsidR="00D863E1" w:rsidRDefault="00CA7849" w:rsidP="00D863E1">
      <w:pPr>
        <w:pStyle w:val="TableParagraph"/>
        <w:ind w:left="682"/>
        <w:rPr>
          <w:rFonts w:ascii="Times New Roman"/>
          <w:sz w:val="20"/>
        </w:rPr>
      </w:pPr>
      <w:r>
        <w:rPr>
          <w:noProof/>
        </w:rPr>
        <w:lastRenderedPageBreak/>
        <w:drawing>
          <wp:inline distT="0" distB="0" distL="0" distR="0" wp14:anchorId="28D63F51" wp14:editId="3E47D7CC">
            <wp:extent cx="2686050" cy="1266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B185" w14:textId="0DD323CE" w:rsidR="00CA7849" w:rsidRDefault="00CA7849" w:rsidP="00D863E1">
      <w:pPr>
        <w:pStyle w:val="TableParagraph"/>
        <w:ind w:left="682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1173C537" wp14:editId="21618E5F">
            <wp:extent cx="4619625" cy="42005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BF5C" w14:textId="77777777" w:rsidR="00CA7849" w:rsidRDefault="00CA7849" w:rsidP="00CA7849">
      <w:pPr>
        <w:pStyle w:val="TableParagraph"/>
        <w:ind w:left="28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виконання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14:paraId="3DBDD21F" w14:textId="69D84033" w:rsidR="00CA7849" w:rsidRDefault="00CA7849" w:rsidP="00CA7849">
      <w:pPr>
        <w:pStyle w:val="TableParagraph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31AF6C0C" wp14:editId="31D0DCE1">
            <wp:extent cx="3952875" cy="36766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A6E3" w14:textId="77777777" w:rsidR="00CA7849" w:rsidRDefault="00CA7849" w:rsidP="00D863E1">
      <w:pPr>
        <w:pStyle w:val="TableParagraph"/>
        <w:ind w:left="682"/>
        <w:rPr>
          <w:rFonts w:ascii="Times New Roman"/>
          <w:sz w:val="20"/>
        </w:rPr>
      </w:pPr>
    </w:p>
    <w:p w14:paraId="2B732D9B" w14:textId="77777777" w:rsidR="00CA7849" w:rsidRDefault="00CA7849" w:rsidP="005C1C89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A967EF0" w14:textId="51DA2D9B" w:rsidR="00CA7849" w:rsidRDefault="000140C1" w:rsidP="005C1C89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6A3B425B" wp14:editId="7E6D7D31">
            <wp:extent cx="4689706" cy="1692211"/>
            <wp:effectExtent l="0" t="0" r="0" b="0"/>
            <wp:docPr id="41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9706" cy="169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7AA3" w14:textId="3A92FDD5" w:rsidR="000140C1" w:rsidRDefault="000140C1" w:rsidP="005C1C89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97DB92" wp14:editId="61CF5D35">
            <wp:extent cx="1162050" cy="209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AFCB" w14:textId="034CBD2B" w:rsidR="000140C1" w:rsidRDefault="000140C1" w:rsidP="005C1C89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0C5D4EF7" w14:textId="77777777" w:rsidR="000140C1" w:rsidRDefault="000140C1" w:rsidP="000140C1">
      <w:pPr>
        <w:pStyle w:val="TableParagraph"/>
        <w:ind w:left="6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7656883" wp14:editId="6867430D">
            <wp:extent cx="5163295" cy="3005328"/>
            <wp:effectExtent l="0" t="0" r="0" b="0"/>
            <wp:docPr id="4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295" cy="300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0663" w14:textId="77777777" w:rsidR="000140C1" w:rsidRDefault="000140C1" w:rsidP="000140C1">
      <w:pPr>
        <w:pStyle w:val="TableParagraph"/>
        <w:spacing w:before="5"/>
        <w:rPr>
          <w:rFonts w:ascii="Times New Roman"/>
          <w:sz w:val="14"/>
        </w:rPr>
      </w:pPr>
    </w:p>
    <w:p w14:paraId="2620E7B2" w14:textId="3BF8DF18" w:rsidR="000140C1" w:rsidRDefault="000140C1" w:rsidP="000140C1">
      <w:pPr>
        <w:pStyle w:val="TableParagraph"/>
        <w:ind w:left="6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C844547" wp14:editId="5962A2C9">
            <wp:extent cx="1183821" cy="276225"/>
            <wp:effectExtent l="0" t="0" r="0" b="0"/>
            <wp:docPr id="4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821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36A51" w14:textId="5125A018" w:rsidR="000140C1" w:rsidRDefault="000140C1" w:rsidP="000140C1">
      <w:pPr>
        <w:pStyle w:val="TableParagraph"/>
        <w:ind w:left="640"/>
        <w:rPr>
          <w:rFonts w:ascii="Times New Roman"/>
          <w:sz w:val="20"/>
        </w:rPr>
      </w:pPr>
    </w:p>
    <w:p w14:paraId="2B7B9A6D" w14:textId="3E52D708" w:rsidR="000140C1" w:rsidRDefault="000140C1" w:rsidP="000140C1">
      <w:pPr>
        <w:pStyle w:val="TableParagraph"/>
        <w:ind w:left="640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>Лістинг програми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:</w:t>
      </w:r>
    </w:p>
    <w:p w14:paraId="3EF0B712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{{&gt;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header</w:t>
      </w:r>
      <w:proofErr w:type="spellEnd"/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33AC0462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container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row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mt-5"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930EB15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row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4B76969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cities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"col-6 col-md-4 col-lg-3"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B53A062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23CB521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r w:rsidRPr="000140C1">
        <w:rPr>
          <w:rFonts w:ascii="Consolas" w:eastAsia="Times New Roman" w:hAnsi="Consolas"/>
          <w:color w:val="C586C0"/>
          <w:sz w:val="21"/>
          <w:szCs w:val="21"/>
          <w:lang w:eastAsia="uk-UA"/>
        </w:rPr>
        <w:t>#each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list</w:t>
      </w:r>
      <w:proofErr w:type="spellEnd"/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5DFD918C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city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list-group-item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list-group-item-action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href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"/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this</w:t>
      </w:r>
      <w:proofErr w:type="spellEnd"/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this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3C58A8A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r w:rsidRPr="000140C1">
        <w:rPr>
          <w:rFonts w:ascii="Consolas" w:eastAsia="Times New Roman" w:hAnsi="Consolas"/>
          <w:color w:val="C586C0"/>
          <w:sz w:val="21"/>
          <w:szCs w:val="21"/>
          <w:lang w:eastAsia="uk-UA"/>
        </w:rPr>
        <w:t>/</w:t>
      </w:r>
      <w:proofErr w:type="spellStart"/>
      <w:r w:rsidRPr="000140C1">
        <w:rPr>
          <w:rFonts w:ascii="Consolas" w:eastAsia="Times New Roman" w:hAnsi="Consolas"/>
          <w:color w:val="C586C0"/>
          <w:sz w:val="21"/>
          <w:szCs w:val="21"/>
          <w:lang w:eastAsia="uk-UA"/>
        </w:rPr>
        <w:t>each</w:t>
      </w:r>
      <w:proofErr w:type="spellEnd"/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2C60B271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4AA5885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form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method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get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action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"/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weather-geo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/"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6129405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button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 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btnCoords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btn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btn-warning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btn-lg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Отримати </w:t>
      </w:r>
      <w:proofErr w:type="spellStart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погаду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по координатах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button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1C57C60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form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04152AE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50DB4F4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9E3C305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card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style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: 950px"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1BD4A24" w14:textId="6BFF742D" w:rsid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card-body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218D1B1" w14:textId="77777777" w:rsidR="000140C1" w:rsidRDefault="000140C1">
      <w:pPr>
        <w:spacing w:after="0" w:line="240" w:lineRule="auto"/>
        <w:rPr>
          <w:rFonts w:ascii="Consolas" w:eastAsia="Times New Roman" w:hAnsi="Consolas"/>
          <w:color w:val="808080"/>
          <w:sz w:val="21"/>
          <w:szCs w:val="21"/>
          <w:lang w:eastAsia="uk-UA"/>
        </w:rPr>
      </w:pPr>
      <w:r>
        <w:rPr>
          <w:rFonts w:ascii="Consolas" w:eastAsia="Times New Roman" w:hAnsi="Consolas"/>
          <w:color w:val="808080"/>
          <w:sz w:val="21"/>
          <w:szCs w:val="21"/>
          <w:lang w:eastAsia="uk-UA"/>
        </w:rPr>
        <w:br w:type="page"/>
      </w:r>
    </w:p>
    <w:p w14:paraId="53E0A3F9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5D2312D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h3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card-title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currentCity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Погода у  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h3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BB56CFB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img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src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icon</w:t>
      </w:r>
      <w:proofErr w:type="spellEnd"/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icon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alt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A22A6AA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table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table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table-striped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E607430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5564AA1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Тиск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A79B942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pressure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AC510B7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51EF9FF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0698A58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Вологість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BED4295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humidity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8204E8E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A72844F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64ACC06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Температура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E81EFA6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temperature</w:t>
      </w:r>
      <w:proofErr w:type="spellEnd"/>
      <w:r w:rsidRPr="000140C1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9D39B9C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6055D27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table</w:t>
      </w:r>
      <w:proofErr w:type="spellEnd"/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6D384D2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B9B5C75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236CB33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B1E1D13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0140C1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0140C1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D4E2891" w14:textId="77777777" w:rsidR="000140C1" w:rsidRPr="000140C1" w:rsidRDefault="000140C1" w:rsidP="000140C1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{{&gt;</w:t>
      </w:r>
      <w:r w:rsidRPr="000140C1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0140C1">
        <w:rPr>
          <w:rFonts w:ascii="Consolas" w:eastAsia="Times New Roman" w:hAnsi="Consolas"/>
          <w:color w:val="9CDCFE"/>
          <w:sz w:val="21"/>
          <w:szCs w:val="21"/>
          <w:lang w:eastAsia="uk-UA"/>
        </w:rPr>
        <w:t>footer</w:t>
      </w:r>
      <w:proofErr w:type="spellEnd"/>
      <w:r w:rsidRPr="000140C1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0B1026A1" w14:textId="77777777" w:rsidR="000140C1" w:rsidRPr="000140C1" w:rsidRDefault="000140C1" w:rsidP="000140C1">
      <w:pPr>
        <w:pStyle w:val="TableParagraph"/>
        <w:ind w:left="640"/>
        <w:rPr>
          <w:rFonts w:ascii="Times New Roman" w:hAnsi="Times New Roman" w:cs="Times New Roman"/>
          <w:b/>
          <w:bCs/>
          <w:sz w:val="28"/>
          <w:szCs w:val="32"/>
          <w:lang w:val="ru-RU"/>
        </w:rPr>
      </w:pPr>
    </w:p>
    <w:p w14:paraId="76F634EC" w14:textId="77777777" w:rsidR="000140C1" w:rsidRDefault="000140C1" w:rsidP="000140C1">
      <w:pPr>
        <w:pStyle w:val="TableParagraph"/>
        <w:ind w:left="64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виконання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програми:</w:t>
      </w:r>
    </w:p>
    <w:p w14:paraId="40283A1C" w14:textId="77777777" w:rsidR="000140C1" w:rsidRDefault="000140C1" w:rsidP="000140C1">
      <w:pPr>
        <w:pStyle w:val="TableParagraph"/>
        <w:ind w:left="35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405419C" wp14:editId="58B2AE86">
            <wp:extent cx="2342378" cy="1057275"/>
            <wp:effectExtent l="0" t="0" r="0" b="0"/>
            <wp:docPr id="4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378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FCF" w14:textId="77777777" w:rsidR="000140C1" w:rsidRDefault="000140C1" w:rsidP="000140C1">
      <w:pPr>
        <w:pStyle w:val="TableParagraph"/>
        <w:spacing w:before="3"/>
        <w:rPr>
          <w:rFonts w:ascii="Times New Roman"/>
          <w:sz w:val="14"/>
        </w:rPr>
      </w:pPr>
    </w:p>
    <w:p w14:paraId="50B327A8" w14:textId="77777777" w:rsidR="000140C1" w:rsidRDefault="000140C1" w:rsidP="000140C1">
      <w:pPr>
        <w:pStyle w:val="TableParagraph"/>
        <w:ind w:left="166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9DE3500" wp14:editId="3CA43789">
            <wp:extent cx="4751575" cy="2700908"/>
            <wp:effectExtent l="0" t="0" r="0" b="0"/>
            <wp:docPr id="3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1575" cy="27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C227" w14:textId="77777777" w:rsidR="000140C1" w:rsidRDefault="000140C1" w:rsidP="000140C1">
      <w:pPr>
        <w:pStyle w:val="TableParagraph"/>
        <w:ind w:left="87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3CEAB5A0" wp14:editId="1346A1C8">
            <wp:extent cx="4536736" cy="2771775"/>
            <wp:effectExtent l="0" t="0" r="0" b="0"/>
            <wp:docPr id="5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673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835E5" w14:textId="77777777" w:rsidR="000140C1" w:rsidRDefault="000140C1" w:rsidP="000140C1">
      <w:pPr>
        <w:pStyle w:val="TableParagraph"/>
        <w:rPr>
          <w:rFonts w:ascii="Times New Roman"/>
          <w:sz w:val="20"/>
        </w:rPr>
      </w:pPr>
    </w:p>
    <w:p w14:paraId="24A88968" w14:textId="77777777" w:rsidR="000140C1" w:rsidRDefault="000140C1" w:rsidP="000140C1">
      <w:pPr>
        <w:pStyle w:val="TableParagraph"/>
        <w:rPr>
          <w:rFonts w:ascii="Times New Roman"/>
          <w:sz w:val="20"/>
        </w:rPr>
      </w:pPr>
    </w:p>
    <w:p w14:paraId="70AC0DE1" w14:textId="77777777" w:rsidR="000140C1" w:rsidRDefault="000140C1" w:rsidP="000140C1">
      <w:pPr>
        <w:pStyle w:val="TableParagraph"/>
        <w:spacing w:before="7"/>
        <w:rPr>
          <w:rFonts w:ascii="Times New Roman"/>
          <w:sz w:val="20"/>
        </w:rPr>
      </w:pPr>
    </w:p>
    <w:p w14:paraId="139D6C4C" w14:textId="77777777" w:rsidR="000140C1" w:rsidRDefault="000140C1" w:rsidP="000140C1">
      <w:pPr>
        <w:pStyle w:val="TableParagraph"/>
        <w:ind w:left="6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B9234A" wp14:editId="348B991D">
            <wp:extent cx="4814109" cy="2724150"/>
            <wp:effectExtent l="0" t="0" r="0" b="0"/>
            <wp:docPr id="5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109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6752" w14:textId="77777777" w:rsidR="000140C1" w:rsidRDefault="000140C1" w:rsidP="000140C1">
      <w:pPr>
        <w:pStyle w:val="TableParagraph"/>
        <w:spacing w:before="7"/>
        <w:rPr>
          <w:rFonts w:ascii="Times New Roman"/>
          <w:sz w:val="12"/>
        </w:rPr>
      </w:pPr>
    </w:p>
    <w:p w14:paraId="3201DBE3" w14:textId="51518996" w:rsidR="000140C1" w:rsidRDefault="000140C1" w:rsidP="000140C1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6A7DAF18" wp14:editId="72B32972">
            <wp:extent cx="1075833" cy="1390650"/>
            <wp:effectExtent l="0" t="0" r="0" b="0"/>
            <wp:docPr id="5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5833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2A57" w14:textId="74AA6EC6" w:rsidR="000140C1" w:rsidRDefault="000140C1" w:rsidP="000140C1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83A7B1A" wp14:editId="16914A19">
            <wp:extent cx="5363085" cy="2581751"/>
            <wp:effectExtent l="0" t="0" r="0" b="0"/>
            <wp:docPr id="59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085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88437" w14:textId="77777777" w:rsidR="000140C1" w:rsidRDefault="000140C1" w:rsidP="000140C1">
      <w:pPr>
        <w:pStyle w:val="TableParagraph"/>
        <w:ind w:left="641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Json</w:t>
      </w:r>
      <w:proofErr w:type="spellEnd"/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файл:</w:t>
      </w:r>
    </w:p>
    <w:p w14:paraId="496892C5" w14:textId="6D8446D0" w:rsidR="000140C1" w:rsidRDefault="000140C1" w:rsidP="000140C1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6683CF8" wp14:editId="67F799D5">
            <wp:extent cx="5400675" cy="8191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B3D9" w14:textId="5FB0CD50" w:rsidR="000140C1" w:rsidRDefault="000140C1" w:rsidP="000140C1">
      <w:pPr>
        <w:pStyle w:val="TableParagraph"/>
        <w:spacing w:before="162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Header.hbs</w:t>
      </w:r>
      <w:proofErr w:type="spellEnd"/>
      <w:r>
        <w:rPr>
          <w:rFonts w:ascii="Times New Roman"/>
          <w:b/>
          <w:sz w:val="28"/>
        </w:rPr>
        <w:t>:</w:t>
      </w:r>
    </w:p>
    <w:p w14:paraId="3B4AB8EA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&lt;!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doctype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html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CA4BBE1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html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lang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en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6C87C89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head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45E466C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charset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"UTF-8"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FC06EFB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name=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viewport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</w:p>
    <w:p w14:paraId="246E738B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device-width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user-scalable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no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,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initial-scale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=1.0,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maximum-scale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=1.0,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minimum-scale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=1.0"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C53659A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meta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http-equiv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"X-UA-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Compatible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content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ie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=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edge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66D9112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>Сторінка погоди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title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4634E5C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link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rel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stylesheet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href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css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/styles.css'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0C1EBB3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link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href=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"https://cdn.jsdelivr.net/npm/bootstrap@5.0.0-beta2/dist/css/bootstrap.min.css"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rel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stylesheet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integrity=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"sha384-BmbxuPwQa2lc/FVzBcNJ7UAyJxM6wuqIj61tLrc4wSX0szH/Ev+nYRRuWlolflfl"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crossorigin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anonymous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A7C086B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head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35BDB45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body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5F7BD35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container-fluid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C227D9B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nav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navbar-expand-lg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navbar-light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bg-light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2399DF8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container-fluid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76DF3E7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navbar-brand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href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proofErr w:type="spellStart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>WeatherInfo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032E9B1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button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navbar-toggler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type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button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data-bs-toggle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collapse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data-bs-target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"#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navbarSupportedContent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aria-controls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navbarSupportedContent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aria-expanded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false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aria-label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Toggle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navigation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C3C171F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span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navbar-toggler-icon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&gt;&lt;/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span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84FE8B6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button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C9F6FE5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collapse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navbar-collapse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navbarSupportedContent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B94A5F8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ul</w:t>
      </w:r>
      <w:proofErr w:type="spellEnd"/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navbar-nav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me-auto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mb-2 mb-lg-0"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0AFE5A6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li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nav-item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34DA5AA" w14:textId="77777777" w:rsid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nav-link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active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aria-current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page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</w:p>
    <w:p w14:paraId="3BAE2FD6" w14:textId="77777777" w:rsidR="0094301B" w:rsidRDefault="0094301B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0709E0E2" w14:textId="24D9340A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lastRenderedPageBreak/>
        <w:t>href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"/"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>Головна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104EDD5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li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524D2E7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li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nav-item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0BBCF8C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nav-link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href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"/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>Погода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015E95A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li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3A60414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ul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2F7452A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3252430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2EA2DA9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nav</w:t>
      </w:r>
      <w:proofErr w:type="spellEnd"/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CE69FA1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CC15A3E" w14:textId="77777777" w:rsidR="000140C1" w:rsidRDefault="000140C1" w:rsidP="000140C1">
      <w:pPr>
        <w:pStyle w:val="TableParagraph"/>
        <w:spacing w:before="162"/>
        <w:rPr>
          <w:rFonts w:ascii="Times New Roman"/>
          <w:b/>
          <w:sz w:val="28"/>
        </w:rPr>
      </w:pPr>
    </w:p>
    <w:p w14:paraId="54161C56" w14:textId="77777777" w:rsidR="0094301B" w:rsidRDefault="0094301B" w:rsidP="0094301B">
      <w:pPr>
        <w:pStyle w:val="TableParagraph"/>
        <w:spacing w:line="316" w:lineRule="exact"/>
        <w:ind w:left="28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sz w:val="28"/>
        </w:rPr>
        <w:t>:</w:t>
      </w:r>
    </w:p>
    <w:p w14:paraId="6F4A009B" w14:textId="77777777" w:rsidR="0094301B" w:rsidRDefault="0094301B" w:rsidP="0094301B">
      <w:pPr>
        <w:pStyle w:val="TableParagraph"/>
        <w:spacing w:before="9"/>
        <w:rPr>
          <w:rFonts w:ascii="Times New Roman"/>
          <w:sz w:val="14"/>
        </w:rPr>
      </w:pPr>
    </w:p>
    <w:p w14:paraId="050633B2" w14:textId="77777777" w:rsidR="0094301B" w:rsidRDefault="0094301B" w:rsidP="0094301B">
      <w:pPr>
        <w:pStyle w:val="TableParagraph"/>
        <w:ind w:left="7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4A090AD" wp14:editId="7EDB35B4">
            <wp:extent cx="5847900" cy="1012793"/>
            <wp:effectExtent l="0" t="0" r="0" b="0"/>
            <wp:docPr id="63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900" cy="101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F107" w14:textId="77777777" w:rsidR="0094301B" w:rsidRDefault="0094301B" w:rsidP="0094301B">
      <w:pPr>
        <w:pStyle w:val="TableParagraph"/>
        <w:spacing w:before="265"/>
        <w:ind w:left="281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404.hbs:</w:t>
      </w:r>
    </w:p>
    <w:p w14:paraId="25124947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DCDCAA"/>
          <w:sz w:val="21"/>
          <w:szCs w:val="21"/>
          <w:lang w:eastAsia="uk-UA"/>
        </w:rPr>
        <w:t>{{&gt;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header</w:t>
      </w:r>
      <w:proofErr w:type="spellEnd"/>
      <w:r w:rsidRPr="0094301B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4991F9A4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h1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"display-1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>404!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h1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022E20C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h1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"display-4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>Сторінку не знайдено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h1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5469530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DCDCAA"/>
          <w:sz w:val="21"/>
          <w:szCs w:val="21"/>
          <w:lang w:eastAsia="uk-UA"/>
        </w:rPr>
        <w:t>{{&gt;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footer</w:t>
      </w:r>
      <w:proofErr w:type="spellEnd"/>
      <w:r w:rsidRPr="0094301B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069D9712" w14:textId="0E437DDD" w:rsidR="000140C1" w:rsidRDefault="000140C1" w:rsidP="000140C1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34E832B" w14:textId="77777777" w:rsidR="0094301B" w:rsidRDefault="0094301B" w:rsidP="0094301B">
      <w:pPr>
        <w:pStyle w:val="TableParagraph"/>
        <w:spacing w:line="316" w:lineRule="exact"/>
        <w:ind w:left="28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Результат</w:t>
      </w:r>
      <w:r>
        <w:rPr>
          <w:rFonts w:ascii="Times New Roman" w:hAnsi="Times New Roman"/>
          <w:sz w:val="28"/>
        </w:rPr>
        <w:t>:</w:t>
      </w:r>
    </w:p>
    <w:p w14:paraId="460AB98D" w14:textId="77777777" w:rsidR="0094301B" w:rsidRDefault="0094301B" w:rsidP="0094301B">
      <w:pPr>
        <w:pStyle w:val="TableParagraph"/>
        <w:spacing w:before="5"/>
        <w:rPr>
          <w:rFonts w:ascii="Times New Roman"/>
          <w:sz w:val="14"/>
        </w:rPr>
      </w:pPr>
    </w:p>
    <w:p w14:paraId="247D2127" w14:textId="77777777" w:rsidR="0094301B" w:rsidRDefault="0094301B" w:rsidP="0094301B">
      <w:pPr>
        <w:pStyle w:val="TableParagraph"/>
        <w:ind w:left="96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BCEC931" wp14:editId="270953B7">
            <wp:extent cx="5696601" cy="1213199"/>
            <wp:effectExtent l="0" t="0" r="0" b="0"/>
            <wp:docPr id="6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601" cy="12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A138" w14:textId="77777777" w:rsidR="0094301B" w:rsidRDefault="0094301B" w:rsidP="0094301B">
      <w:pPr>
        <w:pStyle w:val="TableParagraph"/>
        <w:spacing w:before="5"/>
        <w:rPr>
          <w:rFonts w:ascii="Times New Roman"/>
          <w:sz w:val="32"/>
        </w:rPr>
      </w:pPr>
    </w:p>
    <w:p w14:paraId="3ED78115" w14:textId="77777777" w:rsidR="0094301B" w:rsidRDefault="0094301B" w:rsidP="0094301B">
      <w:pPr>
        <w:pStyle w:val="TableParagraph"/>
        <w:ind w:left="281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Home.hbs</w:t>
      </w:r>
      <w:proofErr w:type="spellEnd"/>
      <w:r>
        <w:rPr>
          <w:rFonts w:ascii="Times New Roman"/>
          <w:b/>
          <w:sz w:val="28"/>
        </w:rPr>
        <w:t>:</w:t>
      </w:r>
    </w:p>
    <w:p w14:paraId="272BC527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DCDCAA"/>
          <w:sz w:val="21"/>
          <w:szCs w:val="21"/>
          <w:lang w:eastAsia="uk-UA"/>
        </w:rPr>
        <w:t>{{&gt;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header</w:t>
      </w:r>
      <w:proofErr w:type="spellEnd"/>
      <w:r w:rsidRPr="0094301B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553731FF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container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185F2C1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card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ABEBE43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card-body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text-center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295FC9D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h3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>Отримання даних про погоду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h3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F08D892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href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"/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btn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btn-warning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btn-lg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role</w:t>
      </w:r>
      <w:proofErr w:type="spellEnd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button</w:t>
      </w:r>
      <w:proofErr w:type="spellEnd"/>
      <w:r w:rsidRPr="0094301B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>Сторінка про погоду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1692218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94DD061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93FF507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94301B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94301B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5A7D494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94301B">
        <w:rPr>
          <w:rFonts w:ascii="Consolas" w:eastAsia="Times New Roman" w:hAnsi="Consolas"/>
          <w:color w:val="DCDCAA"/>
          <w:sz w:val="21"/>
          <w:szCs w:val="21"/>
          <w:lang w:eastAsia="uk-UA"/>
        </w:rPr>
        <w:t>{{&gt;</w:t>
      </w:r>
      <w:r w:rsidRPr="0094301B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94301B">
        <w:rPr>
          <w:rFonts w:ascii="Consolas" w:eastAsia="Times New Roman" w:hAnsi="Consolas"/>
          <w:color w:val="9CDCFE"/>
          <w:sz w:val="21"/>
          <w:szCs w:val="21"/>
          <w:lang w:eastAsia="uk-UA"/>
        </w:rPr>
        <w:t>footer</w:t>
      </w:r>
      <w:proofErr w:type="spellEnd"/>
      <w:r w:rsidRPr="0094301B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6292ECBB" w14:textId="77777777" w:rsidR="0094301B" w:rsidRPr="0094301B" w:rsidRDefault="0094301B" w:rsidP="0094301B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E404972" w14:textId="2A0D7A17" w:rsidR="0094301B" w:rsidRDefault="0094301B" w:rsidP="000140C1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2118937" w14:textId="55C9E58C" w:rsidR="0094301B" w:rsidRDefault="0094301B" w:rsidP="000140C1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D7816DC" w14:textId="4311B815" w:rsidR="0094301B" w:rsidRDefault="0094301B" w:rsidP="000140C1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7FCC894A" w14:textId="77777777" w:rsidR="0094301B" w:rsidRDefault="0094301B" w:rsidP="0094301B">
      <w:pPr>
        <w:pStyle w:val="TableParagraph"/>
        <w:spacing w:line="318" w:lineRule="exact"/>
        <w:ind w:left="28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Результат:</w:t>
      </w:r>
    </w:p>
    <w:p w14:paraId="19CFE662" w14:textId="402A4093" w:rsidR="0094301B" w:rsidRDefault="0094301B" w:rsidP="0094301B">
      <w:pPr>
        <w:spacing w:after="0"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Коли ми перейшли </w:t>
      </w:r>
      <w:proofErr w:type="spellStart"/>
      <w:r>
        <w:rPr>
          <w:rFonts w:ascii="Times New Roman" w:hAnsi="Times New Roman"/>
          <w:sz w:val="28"/>
        </w:rPr>
        <w:t>нажавши</w:t>
      </w:r>
      <w:proofErr w:type="spellEnd"/>
      <w:r>
        <w:rPr>
          <w:rFonts w:ascii="Times New Roman" w:hAnsi="Times New Roman"/>
          <w:sz w:val="28"/>
        </w:rPr>
        <w:t xml:space="preserve"> на кнопку Головна,</w:t>
      </w:r>
      <w:r w:rsidRPr="0094301B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>у нас є вибір,</w:t>
      </w:r>
      <w:r w:rsidRPr="0094301B">
        <w:rPr>
          <w:rFonts w:ascii="Times New Roman" w:hAnsi="Times New Roman"/>
          <w:sz w:val="28"/>
          <w:lang w:val="ru-RU"/>
        </w:rPr>
        <w:t xml:space="preserve"> </w:t>
      </w:r>
      <w:r>
        <w:rPr>
          <w:rFonts w:ascii="Times New Roman" w:hAnsi="Times New Roman"/>
          <w:sz w:val="28"/>
        </w:rPr>
        <w:t xml:space="preserve">подивитись </w:t>
      </w:r>
      <w:proofErr w:type="spellStart"/>
      <w:r>
        <w:rPr>
          <w:rFonts w:ascii="Times New Roman" w:hAnsi="Times New Roman"/>
          <w:sz w:val="28"/>
        </w:rPr>
        <w:t>інфо</w:t>
      </w:r>
      <w:proofErr w:type="spellEnd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м</w:t>
      </w:r>
      <w:r>
        <w:rPr>
          <w:rFonts w:ascii="Times New Roman" w:hAnsi="Times New Roman"/>
          <w:sz w:val="28"/>
        </w:rPr>
        <w:t>ацію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нажавши</w:t>
      </w:r>
      <w:proofErr w:type="spellEnd"/>
      <w:r>
        <w:rPr>
          <w:rFonts w:ascii="Times New Roman" w:hAnsi="Times New Roman"/>
          <w:sz w:val="28"/>
        </w:rPr>
        <w:t xml:space="preserve"> «сторінка про погоду» або повернутись по вер</w:t>
      </w:r>
      <w:r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>ній панелі назад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або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обравши іншу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кнопку.</w:t>
      </w:r>
    </w:p>
    <w:p w14:paraId="2FFC25E3" w14:textId="35FD8128" w:rsidR="00282000" w:rsidRDefault="00282000" w:rsidP="0094301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5FA511C6" wp14:editId="5AA7BE75">
            <wp:extent cx="6084093" cy="1062037"/>
            <wp:effectExtent l="0" t="0" r="0" b="0"/>
            <wp:docPr id="6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4093" cy="106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8684" w14:textId="77777777" w:rsidR="00282000" w:rsidRDefault="00282000" w:rsidP="00282000">
      <w:pPr>
        <w:pStyle w:val="TableParagraph"/>
        <w:spacing w:before="255"/>
        <w:ind w:left="281"/>
        <w:rPr>
          <w:rFonts w:ascii="Times New Roman"/>
          <w:b/>
          <w:sz w:val="28"/>
        </w:rPr>
      </w:pPr>
      <w:proofErr w:type="spellStart"/>
      <w:r>
        <w:rPr>
          <w:rFonts w:ascii="Times New Roman"/>
          <w:b/>
          <w:sz w:val="28"/>
        </w:rPr>
        <w:t>Weather.hbs</w:t>
      </w:r>
      <w:proofErr w:type="spellEnd"/>
      <w:r>
        <w:rPr>
          <w:rFonts w:ascii="Times New Roman"/>
          <w:b/>
          <w:sz w:val="28"/>
        </w:rPr>
        <w:t>:</w:t>
      </w:r>
    </w:p>
    <w:p w14:paraId="7853695B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header</w:t>
      </w:r>
      <w:proofErr w:type="spellEnd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32FDB0BC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container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row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mt-5"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971ECB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row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2923EA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cities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"col-6 col-md-4 col-lg-3"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F7B872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0FBE8BD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r w:rsidRPr="00282000">
        <w:rPr>
          <w:rFonts w:ascii="Consolas" w:eastAsia="Times New Roman" w:hAnsi="Consolas"/>
          <w:color w:val="C586C0"/>
          <w:sz w:val="21"/>
          <w:szCs w:val="21"/>
          <w:lang w:eastAsia="uk-UA"/>
        </w:rPr>
        <w:t>#each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list</w:t>
      </w:r>
      <w:proofErr w:type="spellEnd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4B1C55C7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city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list-group-item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list-group-item-action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href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this</w:t>
      </w:r>
      <w:proofErr w:type="spellEnd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this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a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913993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r w:rsidRPr="00282000">
        <w:rPr>
          <w:rFonts w:ascii="Consolas" w:eastAsia="Times New Roman" w:hAnsi="Consolas"/>
          <w:color w:val="C586C0"/>
          <w:sz w:val="21"/>
          <w:szCs w:val="21"/>
          <w:lang w:eastAsia="uk-UA"/>
        </w:rPr>
        <w:t>/</w:t>
      </w:r>
      <w:proofErr w:type="spellStart"/>
      <w:r w:rsidRPr="00282000">
        <w:rPr>
          <w:rFonts w:ascii="Consolas" w:eastAsia="Times New Roman" w:hAnsi="Consolas"/>
          <w:color w:val="C586C0"/>
          <w:sz w:val="21"/>
          <w:szCs w:val="21"/>
          <w:lang w:eastAsia="uk-UA"/>
        </w:rPr>
        <w:t>each</w:t>
      </w:r>
      <w:proofErr w:type="spellEnd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1FE8EE3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6070EF7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form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method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get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action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weather-geo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/"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7D5FDEA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button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 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btnCoords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btn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btn-warning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btn-lg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Отримати </w:t>
      </w:r>
      <w:proofErr w:type="spellStart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погаду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по координатах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button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77AA7DE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form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786A96C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541E496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8F3FFD1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card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style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width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: 950px"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3A9BC4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card-body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11A806D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h3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card-title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currentCity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Погода у  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h3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61A6DC5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img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src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icon</w:t>
      </w:r>
      <w:proofErr w:type="spellEnd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icon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alt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6EF20358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table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class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table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table-striped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5772CA5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7F8A28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Тиск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87F5CFE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pressure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91F819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8BA9D46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A305B1A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Вологість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C23B1A9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humidity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0638999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5A266F6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2549D9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Температура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th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32DC6B6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temperature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td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4E2D118D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tr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32073B78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table</w:t>
      </w:r>
      <w:proofErr w:type="spellEnd"/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A813DFD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2B33F31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0302A86F" w14:textId="7381F65D" w:rsid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808080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&lt;/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5A43BBA1" w14:textId="1D9FBCCE" w:rsidR="00282000" w:rsidRPr="00282000" w:rsidRDefault="00282000" w:rsidP="00282000">
      <w:pPr>
        <w:spacing w:after="0" w:line="240" w:lineRule="auto"/>
        <w:rPr>
          <w:rFonts w:ascii="Consolas" w:eastAsia="Times New Roman" w:hAnsi="Consolas"/>
          <w:color w:val="808080"/>
          <w:sz w:val="21"/>
          <w:szCs w:val="21"/>
          <w:lang w:eastAsia="uk-UA"/>
        </w:rPr>
      </w:pPr>
      <w:r>
        <w:rPr>
          <w:rFonts w:ascii="Consolas" w:eastAsia="Times New Roman" w:hAnsi="Consolas"/>
          <w:color w:val="808080"/>
          <w:sz w:val="21"/>
          <w:szCs w:val="21"/>
          <w:lang w:eastAsia="uk-UA"/>
        </w:rPr>
        <w:br w:type="page"/>
      </w:r>
    </w:p>
    <w:p w14:paraId="18045855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lastRenderedPageBreak/>
        <w:t>&lt;/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div</w:t>
      </w:r>
      <w:r w:rsidRPr="00282000">
        <w:rPr>
          <w:rFonts w:ascii="Consolas" w:eastAsia="Times New Roman" w:hAnsi="Consolas"/>
          <w:color w:val="808080"/>
          <w:sz w:val="21"/>
          <w:szCs w:val="21"/>
          <w:lang w:eastAsia="uk-UA"/>
        </w:rPr>
        <w:t>&gt;</w:t>
      </w:r>
    </w:p>
    <w:p w14:paraId="79BD7C96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{{&gt;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footer</w:t>
      </w:r>
      <w:proofErr w:type="spellEnd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}}</w:t>
      </w:r>
    </w:p>
    <w:p w14:paraId="5950A1F6" w14:textId="09FE4DB3" w:rsidR="00282000" w:rsidRDefault="00282000" w:rsidP="0094301B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Результат:</w:t>
      </w:r>
    </w:p>
    <w:p w14:paraId="7BF7863E" w14:textId="70456018" w:rsidR="00282000" w:rsidRDefault="00282000" w:rsidP="0094301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4F4A2051" wp14:editId="69C6B35E">
            <wp:extent cx="5550500" cy="2330957"/>
            <wp:effectExtent l="0" t="0" r="0" b="0"/>
            <wp:docPr id="6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7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0500" cy="233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9382" w14:textId="26E6FB50" w:rsidR="00282000" w:rsidRDefault="00282000" w:rsidP="00282000">
      <w:pPr>
        <w:pStyle w:val="TableParagraph"/>
        <w:spacing w:before="1" w:line="360" w:lineRule="auto"/>
        <w:ind w:right="11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Тут ми можемо передивлятись інформацію про погоду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зліва по панельці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нажимаючи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кожне місто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або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країну</w:t>
      </w:r>
      <w:r>
        <w:rPr>
          <w:rFonts w:ascii="Times New Roman" w:hAnsi="Times New Roman"/>
          <w:sz w:val="28"/>
        </w:rPr>
        <w:t>.</w:t>
      </w:r>
    </w:p>
    <w:p w14:paraId="3C7ECB0D" w14:textId="77777777" w:rsidR="00282000" w:rsidRDefault="00282000" w:rsidP="00282000">
      <w:pPr>
        <w:pStyle w:val="TableParagraph"/>
        <w:spacing w:before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Також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можна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дізнатись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яка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погода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своїх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координатах</w:t>
      </w:r>
      <w:r>
        <w:rPr>
          <w:rFonts w:ascii="Times New Roman" w:hAnsi="Times New Roman"/>
          <w:spacing w:val="-1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нажавши</w:t>
      </w:r>
      <w:proofErr w:type="spellEnd"/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кнопку.</w:t>
      </w:r>
    </w:p>
    <w:p w14:paraId="6740900E" w14:textId="77777777" w:rsidR="00282000" w:rsidRDefault="00282000" w:rsidP="00282000">
      <w:pPr>
        <w:pStyle w:val="TableParagraph"/>
        <w:spacing w:before="161"/>
        <w:rPr>
          <w:rFonts w:ascii="Times New Roman"/>
          <w:sz w:val="28"/>
        </w:rPr>
      </w:pPr>
      <w:r>
        <w:rPr>
          <w:rFonts w:ascii="Times New Roman"/>
          <w:sz w:val="28"/>
        </w:rPr>
        <w:t>App.js</w:t>
      </w:r>
    </w:p>
    <w:p w14:paraId="11818C5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express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1F135F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hbs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hbs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DAF9767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ip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ipinfo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450020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282000">
        <w:rPr>
          <w:rFonts w:ascii="Consolas" w:eastAsia="Times New Roman" w:hAnsi="Consolas"/>
          <w:color w:val="4EC9B0"/>
          <w:sz w:val="21"/>
          <w:szCs w:val="21"/>
          <w:lang w:eastAsia="uk-UA"/>
        </w:rPr>
        <w:t>Navigator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node-navigator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C6A24C0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navigator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new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4EC9B0"/>
          <w:sz w:val="21"/>
          <w:szCs w:val="21"/>
          <w:lang w:eastAsia="uk-UA"/>
        </w:rPr>
        <w:t>Navigator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7F10B6A8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list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require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'./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public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cities.json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3F3C543A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0877FF07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hbs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registerPartials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views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partials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7E7F6DBB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9A195FE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();</w:t>
      </w:r>
    </w:p>
    <w:p w14:paraId="4704233D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set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view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engine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hbs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4C8BFA5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express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static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__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dirname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+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public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));</w:t>
      </w:r>
    </w:p>
    <w:p w14:paraId="246CC04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B1A6658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'/'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ED54165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home.hbs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63A8A3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5ED66276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18C1EF5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/: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city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78C91E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 </w:t>
      </w: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city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}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params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46C5BF7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2B4EA700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apiKey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'3606ad5fe1f5bba6b232b5b00f2499d9'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03696706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fetch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`https://api.openweathermap.org/data/2.5/weather?q=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city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&amp;appid=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apiKey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7DA1F13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method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'GET'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8B0F43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mode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cors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</w:p>
    <w:p w14:paraId="47951B2C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</w:t>
      </w:r>
    </w:p>
    <w:p w14:paraId="3E404E3C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json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4406392D" w14:textId="75572AC9" w:rsid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C114F64" w14:textId="77777777" w:rsidR="00282000" w:rsidRDefault="00282000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4771D72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DCC43F9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'Отримані дані від сервера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OpenWeatherMap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:'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); </w:t>
      </w:r>
      <w:r w:rsidRPr="00282000">
        <w:rPr>
          <w:rFonts w:ascii="Consolas" w:eastAsia="Times New Roman" w:hAnsi="Consolas"/>
          <w:color w:val="6A9955"/>
          <w:sz w:val="21"/>
          <w:szCs w:val="21"/>
          <w:lang w:eastAsia="uk-UA"/>
        </w:rPr>
        <w:t>// Виводимо отримані дані на консоль для перевірки</w:t>
      </w:r>
    </w:p>
    <w:p w14:paraId="60586C0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3B34B70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82000">
        <w:rPr>
          <w:rFonts w:ascii="Consolas" w:eastAsia="Times New Roman" w:hAnsi="Consolas"/>
          <w:color w:val="6A9955"/>
          <w:sz w:val="21"/>
          <w:szCs w:val="21"/>
          <w:lang w:eastAsia="uk-UA"/>
        </w:rPr>
        <w:t>// Перевіряємо, чи містить отриманий об'єкт result очікувані властивості</w:t>
      </w:r>
    </w:p>
    <w:p w14:paraId="705DB498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82000">
        <w:rPr>
          <w:rFonts w:ascii="Consolas" w:eastAsia="Times New Roman" w:hAnsi="Consolas"/>
          <w:color w:val="C586C0"/>
          <w:sz w:val="21"/>
          <w:szCs w:val="21"/>
          <w:lang w:eastAsia="uk-UA"/>
        </w:rPr>
        <w:t>if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]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[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].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icon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&amp;&amp;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 {</w:t>
      </w:r>
    </w:p>
    <w:p w14:paraId="55E6287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2820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// Якщо дані коректні, виконуємо </w:t>
      </w:r>
      <w:proofErr w:type="spellStart"/>
      <w:r w:rsidRPr="00282000">
        <w:rPr>
          <w:rFonts w:ascii="Consolas" w:eastAsia="Times New Roman" w:hAnsi="Consolas"/>
          <w:color w:val="6A9955"/>
          <w:sz w:val="21"/>
          <w:szCs w:val="21"/>
          <w:lang w:eastAsia="uk-UA"/>
        </w:rPr>
        <w:t>рендерінг</w:t>
      </w:r>
      <w:proofErr w:type="spellEnd"/>
      <w:r w:rsidRPr="002820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шаблону </w:t>
      </w:r>
      <w:proofErr w:type="spellStart"/>
      <w:r w:rsidRPr="00282000">
        <w:rPr>
          <w:rFonts w:ascii="Consolas" w:eastAsia="Times New Roman" w:hAnsi="Consolas"/>
          <w:color w:val="6A9955"/>
          <w:sz w:val="21"/>
          <w:szCs w:val="21"/>
          <w:lang w:eastAsia="uk-UA"/>
        </w:rPr>
        <w:t>weather.hbs</w:t>
      </w:r>
      <w:proofErr w:type="spellEnd"/>
      <w:r w:rsidRPr="00282000">
        <w:rPr>
          <w:rFonts w:ascii="Consolas" w:eastAsia="Times New Roman" w:hAnsi="Consolas"/>
          <w:color w:val="6A9955"/>
          <w:sz w:val="21"/>
          <w:szCs w:val="21"/>
          <w:lang w:eastAsia="uk-UA"/>
        </w:rPr>
        <w:t xml:space="preserve"> з отриманими даними</w:t>
      </w:r>
    </w:p>
    <w:p w14:paraId="79AC84F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weather.hbs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6A753EE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list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EFC3CF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Math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273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),</w:t>
      </w:r>
    </w:p>
    <w:p w14:paraId="1DBB2639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icon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`https://openweathermap.org/img/wn/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'icon'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@4x.png`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FB61A6C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name: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name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7820602C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D166801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main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</w:p>
    <w:p w14:paraId="2FA0B71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});</w:t>
      </w:r>
    </w:p>
    <w:p w14:paraId="439DE20D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} </w:t>
      </w:r>
      <w:proofErr w:type="spellStart"/>
      <w:r w:rsidRPr="00282000">
        <w:rPr>
          <w:rFonts w:ascii="Consolas" w:eastAsia="Times New Roman" w:hAnsi="Consolas"/>
          <w:color w:val="C586C0"/>
          <w:sz w:val="21"/>
          <w:szCs w:val="21"/>
          <w:lang w:eastAsia="uk-UA"/>
        </w:rPr>
        <w:t>else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AF5D2A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r w:rsidRPr="00282000">
        <w:rPr>
          <w:rFonts w:ascii="Consolas" w:eastAsia="Times New Roman" w:hAnsi="Consolas"/>
          <w:color w:val="6A9955"/>
          <w:sz w:val="21"/>
          <w:szCs w:val="21"/>
          <w:lang w:eastAsia="uk-UA"/>
        </w:rPr>
        <w:t>// Якщо отримані дані не містять необхідні властивості, видаємо помилку 404</w:t>
      </w:r>
    </w:p>
    <w:p w14:paraId="639E566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'Отримані дані не містять необхідні властивості'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4C64DD05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"404.hbs"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47FE67A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</w:t>
      </w:r>
    </w:p>
    <w:p w14:paraId="49B9B21B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</w:t>
      </w:r>
    </w:p>
    <w:p w14:paraId="73F2A33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catch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E6BE339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r w:rsidRPr="00282000">
        <w:rPr>
          <w:rFonts w:ascii="Consolas" w:eastAsia="Times New Roman" w:hAnsi="Consolas"/>
          <w:color w:val="6A9955"/>
          <w:sz w:val="21"/>
          <w:szCs w:val="21"/>
          <w:lang w:eastAsia="uk-UA"/>
        </w:rPr>
        <w:t>// Обробляємо помилку</w:t>
      </w:r>
    </w:p>
    <w:p w14:paraId="4BF8D9B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fetching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data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:'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24C65EA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"404.hbs"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9295C6B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});</w:t>
      </w:r>
    </w:p>
    <w:p w14:paraId="72CB6077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7F40AF2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6F8BBFE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/'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 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5F4F1528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ip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err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cLoc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7EB779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redirect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`/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cLoc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city</w:t>
      </w:r>
      <w:proofErr w:type="spellEnd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F57064A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68990E3C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52C40D5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640412F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get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'/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weather-geo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/'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A11709B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navigator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geolocation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getCurrentPosition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async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pos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7A19BD8D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const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apiKey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=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'3606ad5fe1f5bba6b232b5b00f2499d9'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;</w:t>
      </w:r>
    </w:p>
    <w:p w14:paraId="4889C2DB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fetch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`https://api.openweathermap.org/data/2.5/onecall?lat=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pos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latitude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&amp;lon=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pos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longitude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&amp;exclude=hourly,daily&amp;appid=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apiKey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`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6805367B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method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'GET'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2B07EE3E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mode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cors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</w:p>
    <w:p w14:paraId="6A4B8707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})</w:t>
      </w:r>
    </w:p>
    <w:p w14:paraId="6E8814D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response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json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())</w:t>
      </w:r>
    </w:p>
    <w:p w14:paraId="7593B119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then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3DFE132E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weather.hbs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 {</w:t>
      </w:r>
    </w:p>
    <w:p w14:paraId="5732925E" w14:textId="71C78358" w:rsid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list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0E06B39E" w14:textId="77777777" w:rsidR="00282000" w:rsidRDefault="00282000">
      <w:pPr>
        <w:spacing w:after="0" w:line="240" w:lineRule="auto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>
        <w:rPr>
          <w:rFonts w:ascii="Consolas" w:eastAsia="Times New Roman" w:hAnsi="Consolas"/>
          <w:color w:val="CCCCCC"/>
          <w:sz w:val="21"/>
          <w:szCs w:val="21"/>
          <w:lang w:eastAsia="uk-UA"/>
        </w:rPr>
        <w:br w:type="page"/>
      </w:r>
    </w:p>
    <w:p w14:paraId="65546585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A260500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Math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round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temp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-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273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),</w:t>
      </w:r>
    </w:p>
    <w:p w14:paraId="2F9ABD9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icon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`https://openweathermap.org/img/wn/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${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weather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[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0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][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'icon'</w:t>
      </w:r>
      <w:r w:rsidRPr="00282000">
        <w:rPr>
          <w:rFonts w:ascii="Consolas" w:eastAsia="Times New Roman" w:hAnsi="Consolas"/>
          <w:color w:val="D4D4D4"/>
          <w:sz w:val="21"/>
          <w:szCs w:val="21"/>
          <w:lang w:eastAsia="uk-UA"/>
        </w:rPr>
        <w:t>]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}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@4x.png`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5E676B7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name: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'ваших поточних координатах'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4091D359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pressure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,</w:t>
      </w:r>
    </w:p>
    <w:p w14:paraId="3565DC7E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: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result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current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humidity</w:t>
      </w:r>
      <w:proofErr w:type="spellEnd"/>
    </w:p>
    <w:p w14:paraId="1FC89B7A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    });</w:t>
      </w:r>
    </w:p>
    <w:p w14:paraId="6E0158A8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</w:t>
      </w:r>
    </w:p>
    <w:p w14:paraId="44B30DDB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catch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242768E5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error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'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Error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fetching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weather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data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:'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error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16EFE6F8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        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"404.hbs"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0C7C8067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        });</w:t>
      </w:r>
    </w:p>
    <w:p w14:paraId="1F56ADC3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    });</w:t>
      </w:r>
    </w:p>
    <w:p w14:paraId="5B54CA1C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5EDA7DD2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7F19BF78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use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((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req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next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)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19D36B29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res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status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404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).</w:t>
      </w:r>
      <w:proofErr w:type="spellStart"/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render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"404.hbs"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5EC2D471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735CD701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</w:p>
    <w:p w14:paraId="4BB1270A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proofErr w:type="spellStart"/>
      <w:r w:rsidRPr="00282000">
        <w:rPr>
          <w:rFonts w:ascii="Consolas" w:eastAsia="Times New Roman" w:hAnsi="Consolas"/>
          <w:color w:val="4FC1FF"/>
          <w:sz w:val="21"/>
          <w:szCs w:val="21"/>
          <w:lang w:eastAsia="uk-UA"/>
        </w:rPr>
        <w:t>app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listen</w:t>
      </w:r>
      <w:proofErr w:type="spellEnd"/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B5CEA8"/>
          <w:sz w:val="21"/>
          <w:szCs w:val="21"/>
          <w:lang w:eastAsia="uk-UA"/>
        </w:rPr>
        <w:t>3000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, () </w:t>
      </w:r>
      <w:r w:rsidRPr="00282000">
        <w:rPr>
          <w:rFonts w:ascii="Consolas" w:eastAsia="Times New Roman" w:hAnsi="Consolas"/>
          <w:color w:val="569CD6"/>
          <w:sz w:val="21"/>
          <w:szCs w:val="21"/>
          <w:lang w:eastAsia="uk-UA"/>
        </w:rPr>
        <w:t>=&gt;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 {</w:t>
      </w:r>
    </w:p>
    <w:p w14:paraId="66339734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 xml:space="preserve">    </w:t>
      </w:r>
      <w:r w:rsidRPr="00282000">
        <w:rPr>
          <w:rFonts w:ascii="Consolas" w:eastAsia="Times New Roman" w:hAnsi="Consolas"/>
          <w:color w:val="9CDCFE"/>
          <w:sz w:val="21"/>
          <w:szCs w:val="21"/>
          <w:lang w:eastAsia="uk-UA"/>
        </w:rPr>
        <w:t>console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.</w:t>
      </w:r>
      <w:r w:rsidRPr="00282000">
        <w:rPr>
          <w:rFonts w:ascii="Consolas" w:eastAsia="Times New Roman" w:hAnsi="Consolas"/>
          <w:color w:val="DCDCAA"/>
          <w:sz w:val="21"/>
          <w:szCs w:val="21"/>
          <w:lang w:eastAsia="uk-UA"/>
        </w:rPr>
        <w:t>log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(</w:t>
      </w:r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"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Listening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on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</w:t>
      </w:r>
      <w:proofErr w:type="spellStart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>port</w:t>
      </w:r>
      <w:proofErr w:type="spellEnd"/>
      <w:r w:rsidRPr="00282000">
        <w:rPr>
          <w:rFonts w:ascii="Consolas" w:eastAsia="Times New Roman" w:hAnsi="Consolas"/>
          <w:color w:val="CE9178"/>
          <w:sz w:val="21"/>
          <w:szCs w:val="21"/>
          <w:lang w:eastAsia="uk-UA"/>
        </w:rPr>
        <w:t xml:space="preserve"> 3000"</w:t>
      </w: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);</w:t>
      </w:r>
    </w:p>
    <w:p w14:paraId="643C874C" w14:textId="77777777" w:rsidR="00282000" w:rsidRPr="00282000" w:rsidRDefault="00282000" w:rsidP="00282000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uk-UA"/>
        </w:rPr>
      </w:pPr>
      <w:r w:rsidRPr="00282000">
        <w:rPr>
          <w:rFonts w:ascii="Consolas" w:eastAsia="Times New Roman" w:hAnsi="Consolas"/>
          <w:color w:val="CCCCCC"/>
          <w:sz w:val="21"/>
          <w:szCs w:val="21"/>
          <w:lang w:eastAsia="uk-UA"/>
        </w:rPr>
        <w:t>});</w:t>
      </w:r>
    </w:p>
    <w:p w14:paraId="30847E51" w14:textId="77777777" w:rsidR="00282000" w:rsidRDefault="00282000" w:rsidP="0094301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32993D11" w14:textId="77777777" w:rsidR="00282000" w:rsidRDefault="00282000" w:rsidP="0094301B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2693201C" w14:textId="2AD0D90B" w:rsidR="00282000" w:rsidRPr="005C1C89" w:rsidRDefault="00282000" w:rsidP="005C1C89">
      <w:p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i/>
          <w:sz w:val="28"/>
        </w:rPr>
        <w:t xml:space="preserve">Висновки: </w:t>
      </w:r>
      <w:r>
        <w:rPr>
          <w:rFonts w:ascii="Times New Roman" w:hAnsi="Times New Roman"/>
          <w:sz w:val="28"/>
        </w:rPr>
        <w:t xml:space="preserve">в ході виконання лабораторної роботи було </w:t>
      </w:r>
      <w:proofErr w:type="spellStart"/>
      <w:r>
        <w:rPr>
          <w:rFonts w:ascii="Times New Roman" w:hAnsi="Times New Roman"/>
          <w:sz w:val="28"/>
        </w:rPr>
        <w:t>створенно</w:t>
      </w:r>
      <w:proofErr w:type="spellEnd"/>
      <w:r>
        <w:rPr>
          <w:rFonts w:ascii="Times New Roman" w:hAnsi="Times New Roman"/>
          <w:sz w:val="28"/>
        </w:rPr>
        <w:t xml:space="preserve"> проект та </w:t>
      </w:r>
      <w:proofErr w:type="spellStart"/>
      <w:r>
        <w:rPr>
          <w:rFonts w:ascii="Times New Roman" w:hAnsi="Times New Roman"/>
          <w:sz w:val="28"/>
        </w:rPr>
        <w:t>опра</w:t>
      </w:r>
      <w:proofErr w:type="spellEnd"/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pacing w:val="-67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цьовано</w:t>
      </w:r>
      <w:proofErr w:type="spellEnd"/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роботу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файлами,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Arial MT" w:hAnsi="Arial MT"/>
          <w:color w:val="585858"/>
          <w:sz w:val="24"/>
        </w:rPr>
        <w:t>Express,</w:t>
      </w:r>
      <w:r>
        <w:rPr>
          <w:rFonts w:ascii="Arial MT" w:hAnsi="Arial MT"/>
          <w:color w:val="585858"/>
          <w:spacing w:val="-9"/>
          <w:sz w:val="24"/>
        </w:rPr>
        <w:t xml:space="preserve"> </w:t>
      </w:r>
      <w:r>
        <w:rPr>
          <w:rFonts w:ascii="Arial MT" w:hAnsi="Arial MT"/>
          <w:color w:val="585858"/>
          <w:sz w:val="24"/>
        </w:rPr>
        <w:t>HBS.</w:t>
      </w:r>
      <w:r>
        <w:rPr>
          <w:rFonts w:ascii="Arial MT" w:hAnsi="Arial MT"/>
          <w:color w:val="585858"/>
          <w:spacing w:val="-9"/>
          <w:sz w:val="24"/>
        </w:rPr>
        <w:t xml:space="preserve"> </w:t>
      </w:r>
      <w:r>
        <w:rPr>
          <w:rFonts w:ascii="Arial MT" w:hAnsi="Arial MT"/>
          <w:color w:val="585858"/>
          <w:w w:val="85"/>
          <w:sz w:val="24"/>
        </w:rPr>
        <w:t>Проект</w:t>
      </w:r>
      <w:r>
        <w:rPr>
          <w:rFonts w:ascii="Arial MT" w:hAnsi="Arial MT"/>
          <w:color w:val="585858"/>
          <w:spacing w:val="-1"/>
          <w:w w:val="85"/>
          <w:sz w:val="24"/>
        </w:rPr>
        <w:t xml:space="preserve"> </w:t>
      </w:r>
      <w:r>
        <w:rPr>
          <w:rFonts w:ascii="Arial MT" w:hAnsi="Arial MT"/>
          <w:color w:val="585858"/>
          <w:sz w:val="24"/>
        </w:rPr>
        <w:t>“</w:t>
      </w:r>
      <w:proofErr w:type="spellStart"/>
      <w:r>
        <w:rPr>
          <w:rFonts w:ascii="Arial MT" w:hAnsi="Arial MT"/>
          <w:color w:val="585858"/>
          <w:sz w:val="24"/>
        </w:rPr>
        <w:t>WeatherApp</w:t>
      </w:r>
      <w:proofErr w:type="spellEnd"/>
      <w:r>
        <w:rPr>
          <w:rFonts w:ascii="Arial MT" w:hAnsi="Arial MT"/>
          <w:color w:val="585858"/>
          <w:sz w:val="24"/>
        </w:rPr>
        <w:t>”</w:t>
      </w:r>
    </w:p>
    <w:sectPr w:rsidR="00282000" w:rsidRPr="005C1C89" w:rsidSect="009F131C">
      <w:headerReference w:type="default" r:id="rId46"/>
      <w:headerReference w:type="first" r:id="rId47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D69A" w14:textId="77777777" w:rsidR="00FA2710" w:rsidRDefault="00FA2710">
      <w:r>
        <w:separator/>
      </w:r>
    </w:p>
  </w:endnote>
  <w:endnote w:type="continuationSeparator" w:id="0">
    <w:p w14:paraId="78F25994" w14:textId="77777777" w:rsidR="00FA2710" w:rsidRDefault="00FA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7E70" w14:textId="77777777" w:rsidR="00FA2710" w:rsidRDefault="00FA2710">
      <w:r>
        <w:separator/>
      </w:r>
    </w:p>
  </w:footnote>
  <w:footnote w:type="continuationSeparator" w:id="0">
    <w:p w14:paraId="6B6199A0" w14:textId="77777777" w:rsidR="00FA2710" w:rsidRDefault="00FA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988F" w14:textId="77777777" w:rsidR="00326D2B" w:rsidRDefault="00326D2B">
    <w:pPr>
      <w:pStyle w:val="a3"/>
    </w:pPr>
    <w:r>
      <w:rPr>
        <w:noProof/>
        <w:sz w:val="20"/>
        <w:lang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11A85795" wp14:editId="599A8BAC">
              <wp:simplePos x="0" y="0"/>
              <wp:positionH relativeFrom="page">
                <wp:posOffset>697865</wp:posOffset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591C9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1C2B20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A34943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14C36B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70B88F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2589B5" w14:textId="77777777" w:rsidR="00326D2B" w:rsidRDefault="00326D2B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68C203" w14:textId="30E16A94" w:rsidR="00326D2B" w:rsidRDefault="00326D2B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3E057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AA7048" w14:textId="78173E91" w:rsidR="00326D2B" w:rsidRPr="00282000" w:rsidRDefault="00A801BF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B2143E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12</w:t>
                            </w:r>
                            <w:r w:rsidR="00F27BF3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414ECC" w:rsidRPr="009F4A8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26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14ECC"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Лр.</w:t>
                            </w:r>
                            <w:r w:rsidR="00282000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A85795" id="Group 1" o:spid="_x0000_s1026" style="position:absolute;margin-left:54.95pt;margin-top:0;width:518.8pt;height:802.3pt;z-index:251657728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14:paraId="2B591C9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561C2B20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AA34943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3014C36B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E70B88F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22589B5" w14:textId="77777777" w:rsidR="00326D2B" w:rsidRDefault="00326D2B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14:paraId="1E68C203" w14:textId="30E16A94" w:rsidR="00326D2B" w:rsidRDefault="00326D2B">
                      <w:pPr>
                        <w:pStyle w:val="a5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3E057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BAA7048" w14:textId="78173E91" w:rsidR="00326D2B" w:rsidRPr="00282000" w:rsidRDefault="00A801BF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B2143E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12</w:t>
                      </w:r>
                      <w:r w:rsidR="00F27BF3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414ECC" w:rsidRPr="009F4A8D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26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414ECC"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Лр.</w:t>
                      </w:r>
                      <w:r w:rsidR="00282000">
                        <w:rPr>
                          <w:rFonts w:ascii="Calibri" w:hAnsi="Calibri"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B136" w14:textId="77777777" w:rsidR="00326D2B" w:rsidRPr="0080663F" w:rsidRDefault="00326D2B" w:rsidP="009F131C">
    <w:pPr>
      <w:pStyle w:val="1"/>
      <w:rPr>
        <w:rFonts w:ascii="Times New Roman" w:hAnsi="Times New Roman" w:cs="Times New Roman"/>
        <w:sz w:val="28"/>
        <w:szCs w:val="28"/>
        <w:lang w:val="ru-RU"/>
      </w:rPr>
    </w:pPr>
    <w:r w:rsidRPr="00651D76">
      <w:rPr>
        <w:rFonts w:ascii="Times New Roman" w:hAnsi="Times New Roman" w:cs="Times New Roman"/>
        <w:noProof/>
        <w:lang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3C203A03" wp14:editId="4A2CF418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79500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3B6AFD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4FF824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80FD8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2317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AC566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D8F847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385ED4" w14:textId="0951DA01" w:rsidR="00326D2B" w:rsidRPr="008765C1" w:rsidRDefault="00C05CB7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ПОЛІТЕХНІКА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C95106"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F27BF3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3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3E0570" w:rsidRPr="009F4A8D">
                              <w:rPr>
                                <w:rFonts w:ascii="Calibri" w:hAnsi="Calibri"/>
                                <w:szCs w:val="28"/>
                              </w:rPr>
                              <w:t>12</w:t>
                            </w:r>
                            <w:r w:rsidR="00B630FE" w:rsidRPr="009F4A8D">
                              <w:rPr>
                                <w:rFonts w:ascii="Calibri" w:hAnsi="Calibri"/>
                                <w:szCs w:val="28"/>
                              </w:rPr>
                              <w:t>1</w:t>
                            </w:r>
                            <w:r w:rsidR="005F7A49" w:rsidRPr="009F4A8D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8765C1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26</w:t>
                            </w:r>
                            <w:r w:rsidR="005F7A49"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 w:rsidR="003E0570"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 w:rsidR="00414ECC"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="00282000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0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00DF74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9818907" w14:textId="2A3824C0" w:rsidR="00326D2B" w:rsidRPr="008765C1" w:rsidRDefault="008765C1" w:rsidP="00B66788">
                              <w:pPr>
                                <w:rPr>
                                  <w:i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Проховська</w:t>
                              </w:r>
                              <w:proofErr w:type="spellEnd"/>
                              <w:r>
                                <w:rPr>
                                  <w:i/>
                                  <w:sz w:val="18"/>
                                </w:rPr>
                                <w:t xml:space="preserve"> Ю.В.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756E9D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78D7260" w14:textId="68A35876" w:rsidR="00326D2B" w:rsidRPr="00BE6017" w:rsidRDefault="008765C1" w:rsidP="00B66788">
                              <w:pPr>
                                <w:pStyle w:val="a5"/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Лисенко</w:t>
                              </w: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 xml:space="preserve"> М.С</w:t>
                              </w:r>
                              <w:r w:rsidR="00BE6017">
                                <w:rPr>
                                  <w:rFonts w:asciiTheme="minorHAnsi" w:hAnsiTheme="minorHAnsi" w:cstheme="minorHAnsi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60F2E1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0546CE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E7C173" w14:textId="77777777" w:rsidR="00326D2B" w:rsidRDefault="00326D2B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A55872" w14:textId="77777777" w:rsidR="00326D2B" w:rsidRDefault="00326D2B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06911A" w14:textId="77777777" w:rsidR="00326D2B" w:rsidRDefault="002638A5" w:rsidP="00B66788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FC644" w14:textId="50D32910" w:rsidR="00326D2B" w:rsidRPr="008765C1" w:rsidRDefault="00326D2B" w:rsidP="00B66788">
                              <w:pPr>
                                <w:pStyle w:val="a5"/>
                                <w:rPr>
                                  <w:rFonts w:asciiTheme="minorHAnsi" w:hAnsiTheme="minorHAnsi"/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F6568A" w14:textId="73BF13C8" w:rsidR="00326D2B" w:rsidRPr="008765C1" w:rsidRDefault="00414ECC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282000">
                              <w:rPr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F2A48" w14:textId="77777777" w:rsidR="00326D2B" w:rsidRDefault="00326D2B" w:rsidP="00B66788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A48D2B" w14:textId="38A44BF2" w:rsidR="00326D2B" w:rsidRDefault="003E0570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  <w:r w:rsidR="00326D2B">
                              <w:rPr>
                                <w:sz w:val="18"/>
                              </w:rPr>
                              <w:t>р</w:t>
                            </w:r>
                            <w:r>
                              <w:rPr>
                                <w:sz w:val="18"/>
                              </w:rPr>
                              <w:t>к</w:t>
                            </w:r>
                            <w:r w:rsidR="00326D2B">
                              <w:rPr>
                                <w:sz w:val="18"/>
                              </w:rPr>
                              <w:t>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ED5046" w14:textId="5D05E5B2" w:rsidR="00326D2B" w:rsidRPr="008765C1" w:rsidRDefault="00282000" w:rsidP="00B66788">
                            <w:pPr>
                              <w:pStyle w:val="a5"/>
                              <w:jc w:val="center"/>
                              <w:rPr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Cs/>
                                <w:sz w:val="18"/>
                                <w:lang w:val="ru-RU"/>
                              </w:rPr>
                              <w:t>1</w:t>
                            </w:r>
                            <w:r w:rsidR="00AB3517">
                              <w:rPr>
                                <w:iCs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AC5898" w14:textId="24E62EAB" w:rsidR="00326D2B" w:rsidRPr="00BE6017" w:rsidRDefault="00B86DBA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</w:pP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>ФІКТ</w:t>
                            </w:r>
                            <w:r w:rsidRPr="00BE6017">
                              <w:rPr>
                                <w:rFonts w:ascii="Times New Roman" w:hAnsi="Times New Roman"/>
                                <w:szCs w:val="16"/>
                              </w:rPr>
                              <w:t>,</w:t>
                            </w:r>
                            <w:r w:rsidRPr="00BE6017">
                              <w:rPr>
                                <w:rFonts w:ascii="Arial" w:hAnsi="Arial"/>
                                <w:szCs w:val="16"/>
                              </w:rPr>
                              <w:t xml:space="preserve"> гр. </w:t>
                            </w:r>
                            <w:r w:rsidR="00B630FE" w:rsidRPr="00BE6017">
                              <w:rPr>
                                <w:rFonts w:ascii="Arial" w:hAnsi="Arial"/>
                                <w:szCs w:val="16"/>
                              </w:rPr>
                              <w:t>ІПЗ</w:t>
                            </w:r>
                            <w:r w:rsidR="009F4A8D" w:rsidRPr="00BE6017">
                              <w:rPr>
                                <w:rFonts w:ascii="Arial" w:hAnsi="Arial"/>
                                <w:szCs w:val="16"/>
                              </w:rPr>
                              <w:t>-22</w:t>
                            </w:r>
                            <w:r w:rsidR="003E0570" w:rsidRPr="00BE6017">
                              <w:rPr>
                                <w:rFonts w:ascii="Arial" w:hAnsi="Arial"/>
                                <w:szCs w:val="16"/>
                              </w:rPr>
                              <w:t>-</w:t>
                            </w:r>
                            <w:r w:rsidR="008765C1">
                              <w:rPr>
                                <w:rFonts w:ascii="Arial" w:hAnsi="Arial"/>
                                <w:sz w:val="32"/>
                                <w:szCs w:val="18"/>
                                <w:lang w:val="ru-RU"/>
                              </w:rPr>
                              <w:t>3</w:t>
                            </w:r>
                            <w:r w:rsidR="00BE6017" w:rsidRPr="00BE6017">
                              <w:rPr>
                                <w:rFonts w:ascii="Arial" w:hAnsi="Arial"/>
                                <w:sz w:val="32"/>
                                <w:szCs w:val="18"/>
                                <w:lang w:val="en-US"/>
                              </w:rPr>
                              <w:t>[2]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203A03"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74C79500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D3B6AFD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84FF824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280FD8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672317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7BBAC566" w14:textId="77777777" w:rsidR="00326D2B" w:rsidRDefault="00326D2B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29D8F847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01385ED4" w14:textId="0951DA01" w:rsidR="00326D2B" w:rsidRPr="008765C1" w:rsidRDefault="00C05CB7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ПОЛІТЕХНІКА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C95106"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F27BF3">
                        <w:rPr>
                          <w:rFonts w:ascii="Calibri" w:hAnsi="Calibri"/>
                          <w:szCs w:val="28"/>
                          <w:lang w:val="en-US"/>
                        </w:rPr>
                        <w:t>3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3E0570" w:rsidRPr="009F4A8D">
                        <w:rPr>
                          <w:rFonts w:ascii="Calibri" w:hAnsi="Calibri"/>
                          <w:szCs w:val="28"/>
                        </w:rPr>
                        <w:t>12</w:t>
                      </w:r>
                      <w:r w:rsidR="00B630FE" w:rsidRPr="009F4A8D">
                        <w:rPr>
                          <w:rFonts w:ascii="Calibri" w:hAnsi="Calibri"/>
                          <w:szCs w:val="28"/>
                        </w:rPr>
                        <w:t>1</w:t>
                      </w:r>
                      <w:r w:rsidR="005F7A49" w:rsidRPr="009F4A8D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8765C1">
                        <w:rPr>
                          <w:rFonts w:ascii="Calibri" w:hAnsi="Calibri"/>
                          <w:szCs w:val="28"/>
                          <w:lang w:val="ru-RU"/>
                        </w:rPr>
                        <w:t>26</w:t>
                      </w:r>
                      <w:r w:rsidR="005F7A49"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 w:rsidR="003E0570"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proofErr w:type="spellStart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 w:rsidR="00414ECC"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="00282000">
                        <w:rPr>
                          <w:rFonts w:ascii="Calibri" w:hAnsi="Calibri"/>
                          <w:szCs w:val="2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4B00DF74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<v:textbox inset="1pt,1pt,1pt,1pt">
                    <w:txbxContent>
                      <w:p w14:paraId="59818907" w14:textId="2A3824C0" w:rsidR="00326D2B" w:rsidRPr="008765C1" w:rsidRDefault="008765C1" w:rsidP="00B66788">
                        <w:pPr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Проховська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 xml:space="preserve"> Ю.В.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23756E9D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<v:textbox inset="1pt,1pt,1pt,1pt">
                    <w:txbxContent>
                      <w:p w14:paraId="778D7260" w14:textId="68A35876" w:rsidR="00326D2B" w:rsidRPr="00BE6017" w:rsidRDefault="008765C1" w:rsidP="00B66788">
                        <w:pPr>
                          <w:pStyle w:val="a5"/>
                          <w:rPr>
                            <w:rFonts w:asciiTheme="minorHAnsi" w:hAnsiTheme="minorHAnsi" w:cstheme="minorHAnsi"/>
                            <w:sz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</w:rPr>
                          <w:t>Лисенко</w:t>
                        </w: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 xml:space="preserve"> М.С</w:t>
                        </w:r>
                        <w:r w:rsidR="00BE6017">
                          <w:rPr>
                            <w:rFonts w:asciiTheme="minorHAnsi" w:hAnsiTheme="minorHAnsi" w:cstheme="minorHAnsi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5A60F2E1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7C0546CE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9E7C173" w14:textId="77777777" w:rsidR="00326D2B" w:rsidRDefault="00326D2B" w:rsidP="00B66788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42A55872" w14:textId="77777777" w:rsidR="00326D2B" w:rsidRDefault="00326D2B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506911A" w14:textId="77777777" w:rsidR="00326D2B" w:rsidRDefault="002638A5" w:rsidP="00B66788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58CFC644" w14:textId="50D32910" w:rsidR="00326D2B" w:rsidRPr="008765C1" w:rsidRDefault="00326D2B" w:rsidP="00B66788">
                        <w:pPr>
                          <w:pStyle w:val="a5"/>
                          <w:rPr>
                            <w:rFonts w:asciiTheme="minorHAnsi" w:hAnsiTheme="minorHAnsi"/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8F6568A" w14:textId="73BF13C8" w:rsidR="00326D2B" w:rsidRPr="008765C1" w:rsidRDefault="00414ECC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614E">
                        <w:t>Звіт з лабораторної роботи №</w:t>
                      </w:r>
                      <w:r w:rsidR="00282000">
                        <w:rPr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2F4F2A48" w14:textId="77777777" w:rsidR="00326D2B" w:rsidRDefault="00326D2B" w:rsidP="00B66788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5DA48D2B" w14:textId="38A44BF2" w:rsidR="00326D2B" w:rsidRDefault="003E0570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  <w:r w:rsidR="00326D2B">
                        <w:rPr>
                          <w:sz w:val="18"/>
                        </w:rPr>
                        <w:t>р</w:t>
                      </w:r>
                      <w:r>
                        <w:rPr>
                          <w:sz w:val="18"/>
                        </w:rPr>
                        <w:t>к</w:t>
                      </w:r>
                      <w:r w:rsidR="00326D2B">
                        <w:rPr>
                          <w:sz w:val="18"/>
                        </w:rPr>
                        <w:t>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<v:textbox inset="1pt,1pt,1pt,1pt">
                  <w:txbxContent>
                    <w:p w14:paraId="03ED5046" w14:textId="5D05E5B2" w:rsidR="00326D2B" w:rsidRPr="008765C1" w:rsidRDefault="00282000" w:rsidP="00B66788">
                      <w:pPr>
                        <w:pStyle w:val="a5"/>
                        <w:jc w:val="center"/>
                        <w:rPr>
                          <w:iCs/>
                          <w:sz w:val="18"/>
                          <w:lang w:val="ru-RU"/>
                        </w:rPr>
                      </w:pPr>
                      <w:r>
                        <w:rPr>
                          <w:iCs/>
                          <w:sz w:val="18"/>
                          <w:lang w:val="ru-RU"/>
                        </w:rPr>
                        <w:t>1</w:t>
                      </w:r>
                      <w:r w:rsidR="00AB3517">
                        <w:rPr>
                          <w:iCs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<v:textbox inset="1pt,1pt,1pt,1pt">
                  <w:txbxContent>
                    <w:p w14:paraId="5FAC5898" w14:textId="24E62EAB" w:rsidR="00326D2B" w:rsidRPr="00BE6017" w:rsidRDefault="00B86DBA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</w:pPr>
                      <w:r w:rsidRPr="00BE6017">
                        <w:rPr>
                          <w:rFonts w:ascii="Arial" w:hAnsi="Arial"/>
                          <w:szCs w:val="16"/>
                        </w:rPr>
                        <w:t>ФІКТ</w:t>
                      </w:r>
                      <w:r w:rsidRPr="00BE6017">
                        <w:rPr>
                          <w:rFonts w:ascii="Times New Roman" w:hAnsi="Times New Roman"/>
                          <w:szCs w:val="16"/>
                        </w:rPr>
                        <w:t>,</w:t>
                      </w:r>
                      <w:r w:rsidRPr="00BE6017">
                        <w:rPr>
                          <w:rFonts w:ascii="Arial" w:hAnsi="Arial"/>
                          <w:szCs w:val="16"/>
                        </w:rPr>
                        <w:t xml:space="preserve"> гр. </w:t>
                      </w:r>
                      <w:r w:rsidR="00B630FE" w:rsidRPr="00BE6017">
                        <w:rPr>
                          <w:rFonts w:ascii="Arial" w:hAnsi="Arial"/>
                          <w:szCs w:val="16"/>
                        </w:rPr>
                        <w:t>ІПЗ</w:t>
                      </w:r>
                      <w:r w:rsidR="009F4A8D" w:rsidRPr="00BE6017">
                        <w:rPr>
                          <w:rFonts w:ascii="Arial" w:hAnsi="Arial"/>
                          <w:szCs w:val="16"/>
                        </w:rPr>
                        <w:t>-22</w:t>
                      </w:r>
                      <w:r w:rsidR="003E0570" w:rsidRPr="00BE6017">
                        <w:rPr>
                          <w:rFonts w:ascii="Arial" w:hAnsi="Arial"/>
                          <w:szCs w:val="16"/>
                        </w:rPr>
                        <w:t>-</w:t>
                      </w:r>
                      <w:r w:rsidR="008765C1">
                        <w:rPr>
                          <w:rFonts w:ascii="Arial" w:hAnsi="Arial"/>
                          <w:sz w:val="32"/>
                          <w:szCs w:val="18"/>
                          <w:lang w:val="ru-RU"/>
                        </w:rPr>
                        <w:t>3</w:t>
                      </w:r>
                      <w:r w:rsidR="00BE6017" w:rsidRPr="00BE6017">
                        <w:rPr>
                          <w:rFonts w:ascii="Arial" w:hAnsi="Arial"/>
                          <w:sz w:val="32"/>
                          <w:szCs w:val="18"/>
                          <w:lang w:val="en-US"/>
                        </w:rPr>
                        <w:t>[2]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582D55"/>
    <w:multiLevelType w:val="hybridMultilevel"/>
    <w:tmpl w:val="A1B426B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6" w15:restartNumberingAfterBreak="0">
    <w:nsid w:val="30655BBB"/>
    <w:multiLevelType w:val="hybridMultilevel"/>
    <w:tmpl w:val="D39C89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9" w15:restartNumberingAfterBreak="0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EB15AF"/>
    <w:multiLevelType w:val="hybridMultilevel"/>
    <w:tmpl w:val="1B10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5A1ED5"/>
    <w:multiLevelType w:val="hybridMultilevel"/>
    <w:tmpl w:val="2260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404DF8"/>
    <w:multiLevelType w:val="hybridMultilevel"/>
    <w:tmpl w:val="F6B2D2F6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7" w15:restartNumberingAfterBreak="0">
    <w:nsid w:val="60492240"/>
    <w:multiLevelType w:val="hybridMultilevel"/>
    <w:tmpl w:val="6624D9FA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8" w15:restartNumberingAfterBreak="0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0"/>
  </w:num>
  <w:num w:numId="5">
    <w:abstractNumId w:val="14"/>
  </w:num>
  <w:num w:numId="6">
    <w:abstractNumId w:val="7"/>
  </w:num>
  <w:num w:numId="7">
    <w:abstractNumId w:val="4"/>
  </w:num>
  <w:num w:numId="8">
    <w:abstractNumId w:val="12"/>
  </w:num>
  <w:num w:numId="9">
    <w:abstractNumId w:val="11"/>
  </w:num>
  <w:num w:numId="10">
    <w:abstractNumId w:val="3"/>
  </w:num>
  <w:num w:numId="11">
    <w:abstractNumId w:val="13"/>
  </w:num>
  <w:num w:numId="12">
    <w:abstractNumId w:val="18"/>
  </w:num>
  <w:num w:numId="13">
    <w:abstractNumId w:val="9"/>
  </w:num>
  <w:num w:numId="14">
    <w:abstractNumId w:val="19"/>
  </w:num>
  <w:num w:numId="15">
    <w:abstractNumId w:val="6"/>
  </w:num>
  <w:num w:numId="16">
    <w:abstractNumId w:val="15"/>
  </w:num>
  <w:num w:numId="17">
    <w:abstractNumId w:val="2"/>
  </w:num>
  <w:num w:numId="18">
    <w:abstractNumId w:val="17"/>
  </w:num>
  <w:num w:numId="19">
    <w:abstractNumId w:val="16"/>
  </w:num>
  <w:num w:numId="20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40C1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77A47"/>
    <w:rsid w:val="00080607"/>
    <w:rsid w:val="000806C9"/>
    <w:rsid w:val="00082DDA"/>
    <w:rsid w:val="000904F3"/>
    <w:rsid w:val="00090E3B"/>
    <w:rsid w:val="00096498"/>
    <w:rsid w:val="000A0914"/>
    <w:rsid w:val="000B0280"/>
    <w:rsid w:val="000B368B"/>
    <w:rsid w:val="000B5891"/>
    <w:rsid w:val="000B6153"/>
    <w:rsid w:val="000B6D0F"/>
    <w:rsid w:val="000C5159"/>
    <w:rsid w:val="000C5C39"/>
    <w:rsid w:val="000D2C0A"/>
    <w:rsid w:val="000E177B"/>
    <w:rsid w:val="000E555D"/>
    <w:rsid w:val="000E57FF"/>
    <w:rsid w:val="000F12CA"/>
    <w:rsid w:val="000F2684"/>
    <w:rsid w:val="000F7DC9"/>
    <w:rsid w:val="0011226C"/>
    <w:rsid w:val="00113BC9"/>
    <w:rsid w:val="00122665"/>
    <w:rsid w:val="00122766"/>
    <w:rsid w:val="00123871"/>
    <w:rsid w:val="00125EC3"/>
    <w:rsid w:val="001269DF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C4003"/>
    <w:rsid w:val="001D0306"/>
    <w:rsid w:val="001D1CB5"/>
    <w:rsid w:val="001D4143"/>
    <w:rsid w:val="001E02DE"/>
    <w:rsid w:val="001E6442"/>
    <w:rsid w:val="001F21A6"/>
    <w:rsid w:val="0020038E"/>
    <w:rsid w:val="00200C8D"/>
    <w:rsid w:val="002033DA"/>
    <w:rsid w:val="00211AF6"/>
    <w:rsid w:val="002151B1"/>
    <w:rsid w:val="00220A87"/>
    <w:rsid w:val="00221EF8"/>
    <w:rsid w:val="00236856"/>
    <w:rsid w:val="0023756D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2000"/>
    <w:rsid w:val="002829D4"/>
    <w:rsid w:val="002869A1"/>
    <w:rsid w:val="00287D22"/>
    <w:rsid w:val="00292C8B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CD6"/>
    <w:rsid w:val="00323DB1"/>
    <w:rsid w:val="00326D2B"/>
    <w:rsid w:val="003275ED"/>
    <w:rsid w:val="00327A67"/>
    <w:rsid w:val="00333F7F"/>
    <w:rsid w:val="003364A1"/>
    <w:rsid w:val="00340180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1C53"/>
    <w:rsid w:val="003B2DB3"/>
    <w:rsid w:val="003B4B06"/>
    <w:rsid w:val="003B5078"/>
    <w:rsid w:val="003B6CE9"/>
    <w:rsid w:val="003C3807"/>
    <w:rsid w:val="003C70C8"/>
    <w:rsid w:val="003D0A01"/>
    <w:rsid w:val="003D2A72"/>
    <w:rsid w:val="003D3952"/>
    <w:rsid w:val="003D5947"/>
    <w:rsid w:val="003E0570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2B66"/>
    <w:rsid w:val="00454D51"/>
    <w:rsid w:val="004573EE"/>
    <w:rsid w:val="00461523"/>
    <w:rsid w:val="00473FC9"/>
    <w:rsid w:val="00482385"/>
    <w:rsid w:val="0048324E"/>
    <w:rsid w:val="004875EA"/>
    <w:rsid w:val="004935B2"/>
    <w:rsid w:val="00493AC4"/>
    <w:rsid w:val="004953D0"/>
    <w:rsid w:val="004A2797"/>
    <w:rsid w:val="004A37BB"/>
    <w:rsid w:val="004A6B13"/>
    <w:rsid w:val="004B2FA3"/>
    <w:rsid w:val="004B732E"/>
    <w:rsid w:val="004C359E"/>
    <w:rsid w:val="004C7EE5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216"/>
    <w:rsid w:val="00512BD1"/>
    <w:rsid w:val="00514614"/>
    <w:rsid w:val="00525897"/>
    <w:rsid w:val="00530562"/>
    <w:rsid w:val="00532F0B"/>
    <w:rsid w:val="00540B21"/>
    <w:rsid w:val="005422A1"/>
    <w:rsid w:val="005453C2"/>
    <w:rsid w:val="00553613"/>
    <w:rsid w:val="00565C41"/>
    <w:rsid w:val="00567D1E"/>
    <w:rsid w:val="005A20E1"/>
    <w:rsid w:val="005A2112"/>
    <w:rsid w:val="005A45E1"/>
    <w:rsid w:val="005C1C89"/>
    <w:rsid w:val="005D422A"/>
    <w:rsid w:val="005E3725"/>
    <w:rsid w:val="005E6DEE"/>
    <w:rsid w:val="005F747D"/>
    <w:rsid w:val="005F7A49"/>
    <w:rsid w:val="006000F9"/>
    <w:rsid w:val="00600372"/>
    <w:rsid w:val="0060196C"/>
    <w:rsid w:val="0060519B"/>
    <w:rsid w:val="00614573"/>
    <w:rsid w:val="00615CBE"/>
    <w:rsid w:val="00617F80"/>
    <w:rsid w:val="00620937"/>
    <w:rsid w:val="006219FD"/>
    <w:rsid w:val="00623075"/>
    <w:rsid w:val="00624750"/>
    <w:rsid w:val="00624799"/>
    <w:rsid w:val="00627C94"/>
    <w:rsid w:val="0064423F"/>
    <w:rsid w:val="006470A2"/>
    <w:rsid w:val="00651D76"/>
    <w:rsid w:val="00656D25"/>
    <w:rsid w:val="0066143A"/>
    <w:rsid w:val="00662CAD"/>
    <w:rsid w:val="00671F1E"/>
    <w:rsid w:val="00677276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02E5"/>
    <w:rsid w:val="007131A7"/>
    <w:rsid w:val="007204D3"/>
    <w:rsid w:val="00723BB9"/>
    <w:rsid w:val="0072667C"/>
    <w:rsid w:val="00731D7D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95A25"/>
    <w:rsid w:val="007A1824"/>
    <w:rsid w:val="007A3BF3"/>
    <w:rsid w:val="007A6392"/>
    <w:rsid w:val="007A765F"/>
    <w:rsid w:val="007B3129"/>
    <w:rsid w:val="007B4933"/>
    <w:rsid w:val="007C18C6"/>
    <w:rsid w:val="007C2A90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11F0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6300C"/>
    <w:rsid w:val="00865F49"/>
    <w:rsid w:val="00872C33"/>
    <w:rsid w:val="008765C1"/>
    <w:rsid w:val="00880C42"/>
    <w:rsid w:val="00891FC2"/>
    <w:rsid w:val="00892EAE"/>
    <w:rsid w:val="008A4C80"/>
    <w:rsid w:val="008B5588"/>
    <w:rsid w:val="008C11F3"/>
    <w:rsid w:val="008C274D"/>
    <w:rsid w:val="008D133E"/>
    <w:rsid w:val="008D21A7"/>
    <w:rsid w:val="008D7844"/>
    <w:rsid w:val="008E14C9"/>
    <w:rsid w:val="008E4026"/>
    <w:rsid w:val="008F1BD6"/>
    <w:rsid w:val="008F2371"/>
    <w:rsid w:val="008F3CC1"/>
    <w:rsid w:val="008F4BF9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1545"/>
    <w:rsid w:val="00922CCA"/>
    <w:rsid w:val="00923505"/>
    <w:rsid w:val="00933AB4"/>
    <w:rsid w:val="00933C7E"/>
    <w:rsid w:val="00941C18"/>
    <w:rsid w:val="0094301B"/>
    <w:rsid w:val="00954B94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4FED"/>
    <w:rsid w:val="009D555D"/>
    <w:rsid w:val="009D710D"/>
    <w:rsid w:val="009E4C33"/>
    <w:rsid w:val="009F131C"/>
    <w:rsid w:val="009F2452"/>
    <w:rsid w:val="009F44ED"/>
    <w:rsid w:val="009F4A8D"/>
    <w:rsid w:val="009F7A31"/>
    <w:rsid w:val="00A002D3"/>
    <w:rsid w:val="00A00DB0"/>
    <w:rsid w:val="00A04A26"/>
    <w:rsid w:val="00A0643F"/>
    <w:rsid w:val="00A159B5"/>
    <w:rsid w:val="00A222BA"/>
    <w:rsid w:val="00A23E05"/>
    <w:rsid w:val="00A240D6"/>
    <w:rsid w:val="00A26D2B"/>
    <w:rsid w:val="00A272EA"/>
    <w:rsid w:val="00A30E99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248D"/>
    <w:rsid w:val="00A8766E"/>
    <w:rsid w:val="00A9018D"/>
    <w:rsid w:val="00A91C16"/>
    <w:rsid w:val="00A92B43"/>
    <w:rsid w:val="00A93C50"/>
    <w:rsid w:val="00A9496F"/>
    <w:rsid w:val="00A9614E"/>
    <w:rsid w:val="00A96FF1"/>
    <w:rsid w:val="00AA0574"/>
    <w:rsid w:val="00AA1465"/>
    <w:rsid w:val="00AB074F"/>
    <w:rsid w:val="00AB3517"/>
    <w:rsid w:val="00AB782D"/>
    <w:rsid w:val="00AC0C81"/>
    <w:rsid w:val="00AC5470"/>
    <w:rsid w:val="00AC59DC"/>
    <w:rsid w:val="00AC70EB"/>
    <w:rsid w:val="00AF1D01"/>
    <w:rsid w:val="00B042D0"/>
    <w:rsid w:val="00B176AA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30FE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6B9C"/>
    <w:rsid w:val="00BC73F0"/>
    <w:rsid w:val="00BD1C54"/>
    <w:rsid w:val="00BD2A90"/>
    <w:rsid w:val="00BD312C"/>
    <w:rsid w:val="00BE29DC"/>
    <w:rsid w:val="00BE6017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3795F"/>
    <w:rsid w:val="00C4138D"/>
    <w:rsid w:val="00C41A26"/>
    <w:rsid w:val="00C44231"/>
    <w:rsid w:val="00C47DBE"/>
    <w:rsid w:val="00C517CB"/>
    <w:rsid w:val="00C65061"/>
    <w:rsid w:val="00C656A0"/>
    <w:rsid w:val="00C7082F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849"/>
    <w:rsid w:val="00CA7BDA"/>
    <w:rsid w:val="00CB128E"/>
    <w:rsid w:val="00CB55EB"/>
    <w:rsid w:val="00CB67D8"/>
    <w:rsid w:val="00CB78F2"/>
    <w:rsid w:val="00CC2F30"/>
    <w:rsid w:val="00CC410A"/>
    <w:rsid w:val="00CD02D8"/>
    <w:rsid w:val="00CD05E6"/>
    <w:rsid w:val="00CD3F72"/>
    <w:rsid w:val="00CD7D33"/>
    <w:rsid w:val="00CE2BDB"/>
    <w:rsid w:val="00CE3F71"/>
    <w:rsid w:val="00CE7837"/>
    <w:rsid w:val="00CE7886"/>
    <w:rsid w:val="00CF1354"/>
    <w:rsid w:val="00CF1B98"/>
    <w:rsid w:val="00D062FF"/>
    <w:rsid w:val="00D07D29"/>
    <w:rsid w:val="00D12DAA"/>
    <w:rsid w:val="00D22594"/>
    <w:rsid w:val="00D250AB"/>
    <w:rsid w:val="00D30F65"/>
    <w:rsid w:val="00D40102"/>
    <w:rsid w:val="00D4116C"/>
    <w:rsid w:val="00D76515"/>
    <w:rsid w:val="00D843A0"/>
    <w:rsid w:val="00D85745"/>
    <w:rsid w:val="00D863E1"/>
    <w:rsid w:val="00D86870"/>
    <w:rsid w:val="00D93423"/>
    <w:rsid w:val="00D9398B"/>
    <w:rsid w:val="00DA5908"/>
    <w:rsid w:val="00DA6BAF"/>
    <w:rsid w:val="00DC364C"/>
    <w:rsid w:val="00DC4471"/>
    <w:rsid w:val="00DC45F2"/>
    <w:rsid w:val="00DD4CAF"/>
    <w:rsid w:val="00DD748B"/>
    <w:rsid w:val="00DE1ACC"/>
    <w:rsid w:val="00DE1AEF"/>
    <w:rsid w:val="00DF189B"/>
    <w:rsid w:val="00DF53AD"/>
    <w:rsid w:val="00DF53B9"/>
    <w:rsid w:val="00DF5C55"/>
    <w:rsid w:val="00DF7A47"/>
    <w:rsid w:val="00E01025"/>
    <w:rsid w:val="00E06076"/>
    <w:rsid w:val="00E10B0C"/>
    <w:rsid w:val="00E170FC"/>
    <w:rsid w:val="00E2262E"/>
    <w:rsid w:val="00E2483A"/>
    <w:rsid w:val="00E27300"/>
    <w:rsid w:val="00E32C65"/>
    <w:rsid w:val="00E362CD"/>
    <w:rsid w:val="00E46FB5"/>
    <w:rsid w:val="00E5057F"/>
    <w:rsid w:val="00E50895"/>
    <w:rsid w:val="00E50DCF"/>
    <w:rsid w:val="00E51FEA"/>
    <w:rsid w:val="00E53AC5"/>
    <w:rsid w:val="00E57033"/>
    <w:rsid w:val="00E673BB"/>
    <w:rsid w:val="00E6780A"/>
    <w:rsid w:val="00E71B4C"/>
    <w:rsid w:val="00E71BEF"/>
    <w:rsid w:val="00E74BC0"/>
    <w:rsid w:val="00E9429B"/>
    <w:rsid w:val="00EA009D"/>
    <w:rsid w:val="00EA1262"/>
    <w:rsid w:val="00EA2023"/>
    <w:rsid w:val="00EA3249"/>
    <w:rsid w:val="00EA52EB"/>
    <w:rsid w:val="00EA5ADE"/>
    <w:rsid w:val="00EA73B0"/>
    <w:rsid w:val="00EB0B61"/>
    <w:rsid w:val="00EB5B61"/>
    <w:rsid w:val="00EC112C"/>
    <w:rsid w:val="00EC4169"/>
    <w:rsid w:val="00EC43D8"/>
    <w:rsid w:val="00EC4AF2"/>
    <w:rsid w:val="00EC5D2D"/>
    <w:rsid w:val="00ED3172"/>
    <w:rsid w:val="00ED766B"/>
    <w:rsid w:val="00EE3126"/>
    <w:rsid w:val="00EE618E"/>
    <w:rsid w:val="00EE78BC"/>
    <w:rsid w:val="00EF2415"/>
    <w:rsid w:val="00EF5F30"/>
    <w:rsid w:val="00F15231"/>
    <w:rsid w:val="00F17459"/>
    <w:rsid w:val="00F20479"/>
    <w:rsid w:val="00F2189D"/>
    <w:rsid w:val="00F269DA"/>
    <w:rsid w:val="00F27BF3"/>
    <w:rsid w:val="00F3405A"/>
    <w:rsid w:val="00F34608"/>
    <w:rsid w:val="00F615BF"/>
    <w:rsid w:val="00F62A91"/>
    <w:rsid w:val="00F62F59"/>
    <w:rsid w:val="00F63918"/>
    <w:rsid w:val="00F661BD"/>
    <w:rsid w:val="00F66247"/>
    <w:rsid w:val="00F678FC"/>
    <w:rsid w:val="00F704CD"/>
    <w:rsid w:val="00F71435"/>
    <w:rsid w:val="00F72A9C"/>
    <w:rsid w:val="00F73991"/>
    <w:rsid w:val="00F757CA"/>
    <w:rsid w:val="00F80F7D"/>
    <w:rsid w:val="00F874F6"/>
    <w:rsid w:val="00F923F7"/>
    <w:rsid w:val="00F93D4C"/>
    <w:rsid w:val="00F94F15"/>
    <w:rsid w:val="00F958E1"/>
    <w:rsid w:val="00F96C97"/>
    <w:rsid w:val="00FA2710"/>
    <w:rsid w:val="00FA3A42"/>
    <w:rsid w:val="00FA506C"/>
    <w:rsid w:val="00FB353D"/>
    <w:rsid w:val="00FB4F85"/>
    <w:rsid w:val="00FB7C21"/>
    <w:rsid w:val="00FC0E64"/>
    <w:rsid w:val="00FD02BA"/>
    <w:rsid w:val="00FD15B2"/>
    <w:rsid w:val="00FE313A"/>
    <w:rsid w:val="00FF0F48"/>
    <w:rsid w:val="00FF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  <w15:docId w15:val="{A1DA3F89-B25B-49AB-9F9F-0A348F67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9DF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rsid w:val="008109C2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9D710D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qFormat/>
    <w:rsid w:val="005E3725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8109C2"/>
    <w:rPr>
      <w:rFonts w:ascii="Arial" w:hAnsi="Arial" w:cs="Arial"/>
      <w:b/>
      <w:bCs/>
      <w:kern w:val="32"/>
      <w:sz w:val="32"/>
      <w:szCs w:val="32"/>
      <w:lang w:val="uk-UA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5E6DEE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9D710D"/>
    <w:rPr>
      <w:rFonts w:ascii="Arial" w:hAnsi="Arial" w:cs="Arial"/>
      <w:b/>
      <w:bCs/>
      <w:sz w:val="26"/>
      <w:szCs w:val="26"/>
      <w:lang w:val="uk-UA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character" w:styleId="af8">
    <w:name w:val="Unresolved Mention"/>
    <w:basedOn w:val="a0"/>
    <w:uiPriority w:val="99"/>
    <w:semiHidden/>
    <w:unhideWhenUsed/>
    <w:rsid w:val="00921545"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rsid w:val="00D863E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3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3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4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177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9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header" Target="head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195635-B889-4624-90C2-1C81583E8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20</TotalTime>
  <Pages>16</Pages>
  <Words>8377</Words>
  <Characters>4775</Characters>
  <Application>Microsoft Office Word</Application>
  <DocSecurity>0</DocSecurity>
  <Lines>39</Lines>
  <Paragraphs>26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Проховська Юля</dc:creator>
  <cp:keywords/>
  <dc:description/>
  <cp:lastModifiedBy>Денис Петров</cp:lastModifiedBy>
  <cp:revision>6</cp:revision>
  <cp:lastPrinted>2023-11-18T11:10:00Z</cp:lastPrinted>
  <dcterms:created xsi:type="dcterms:W3CDTF">2024-06-23T12:37:00Z</dcterms:created>
  <dcterms:modified xsi:type="dcterms:W3CDTF">2024-06-23T13:06:00Z</dcterms:modified>
</cp:coreProperties>
</file>