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BB78" w14:textId="03F8D7A9" w:rsidR="00D863E1" w:rsidRDefault="00D863E1" w:rsidP="00D863E1">
      <w:pPr>
        <w:pStyle w:val="TableParagraph"/>
        <w:ind w:left="629" w:right="515"/>
        <w:jc w:val="center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>ЛАБОРАТОРНА</w:t>
      </w:r>
      <w:r>
        <w:rPr>
          <w:rFonts w:ascii="Times New Roman" w:hAnsi="Times New Roman"/>
          <w:b/>
          <w:spacing w:val="-1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РОБОТА</w:t>
      </w:r>
      <w:r>
        <w:rPr>
          <w:rFonts w:ascii="Times New Roman" w:hAnsi="Times New Roman"/>
          <w:b/>
          <w:spacing w:val="-5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№</w:t>
      </w:r>
      <w:r>
        <w:rPr>
          <w:rFonts w:ascii="Times New Roman" w:hAnsi="Times New Roman"/>
          <w:b/>
          <w:spacing w:val="-1"/>
          <w:sz w:val="30"/>
        </w:rPr>
        <w:t xml:space="preserve"> </w:t>
      </w:r>
      <w:r w:rsidR="00251652">
        <w:rPr>
          <w:rFonts w:ascii="Times New Roman" w:hAnsi="Times New Roman"/>
          <w:b/>
          <w:sz w:val="30"/>
        </w:rPr>
        <w:t>7</w:t>
      </w:r>
    </w:p>
    <w:p w14:paraId="32A39F38" w14:textId="77777777" w:rsidR="00251652" w:rsidRDefault="00251652" w:rsidP="00251652">
      <w:pPr>
        <w:pStyle w:val="TableParagraph"/>
        <w:spacing w:before="186" w:line="362" w:lineRule="auto"/>
        <w:ind w:left="1897" w:right="1781"/>
        <w:jc w:val="center"/>
        <w:rPr>
          <w:rFonts w:ascii="Times New Roman" w:hAnsi="Times New Roman"/>
          <w:b/>
          <w:spacing w:val="-68"/>
          <w:sz w:val="28"/>
        </w:rPr>
      </w:pPr>
      <w:r>
        <w:rPr>
          <w:rFonts w:ascii="Times New Roman" w:hAnsi="Times New Roman"/>
          <w:b/>
          <w:sz w:val="28"/>
        </w:rPr>
        <w:t xml:space="preserve">Розробка тестів з використанням </w:t>
      </w:r>
      <w:proofErr w:type="spellStart"/>
      <w:r>
        <w:rPr>
          <w:rFonts w:ascii="Times New Roman" w:hAnsi="Times New Roman"/>
          <w:b/>
          <w:sz w:val="28"/>
        </w:rPr>
        <w:t>фреймворка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Mocha</w:t>
      </w:r>
      <w:proofErr w:type="spellEnd"/>
      <w:r>
        <w:rPr>
          <w:rFonts w:ascii="Times New Roman" w:hAnsi="Times New Roman"/>
          <w:b/>
          <w:spacing w:val="-68"/>
          <w:sz w:val="28"/>
        </w:rPr>
        <w:t xml:space="preserve"> </w:t>
      </w:r>
    </w:p>
    <w:p w14:paraId="138458CB" w14:textId="4D5E3853" w:rsidR="00251652" w:rsidRDefault="00251652" w:rsidP="00251652">
      <w:pPr>
        <w:pStyle w:val="TableParagraph"/>
        <w:spacing w:before="186" w:line="362" w:lineRule="auto"/>
        <w:ind w:left="1897" w:right="178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Хід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роботи:</w:t>
      </w:r>
    </w:p>
    <w:p w14:paraId="574F120D" w14:textId="77777777" w:rsidR="00251652" w:rsidRDefault="00251652" w:rsidP="00251652">
      <w:pPr>
        <w:pStyle w:val="TableParagraph"/>
        <w:ind w:left="32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E9F532B" wp14:editId="46C8BC9C">
            <wp:extent cx="6040720" cy="3426327"/>
            <wp:effectExtent l="0" t="0" r="0" b="3175"/>
            <wp:docPr id="10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0510" cy="343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604E" w14:textId="77777777" w:rsidR="00251652" w:rsidRDefault="00251652" w:rsidP="00251652">
      <w:pPr>
        <w:pStyle w:val="TableParagraph"/>
        <w:spacing w:before="171"/>
        <w:ind w:left="323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Лістинг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програми:</w:t>
      </w:r>
    </w:p>
    <w:p w14:paraId="6666297A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 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factorial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} </w:t>
      </w:r>
      <w:r w:rsidRPr="00251652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'../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utils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/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functions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78521791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4EC9B0"/>
          <w:sz w:val="21"/>
          <w:szCs w:val="21"/>
          <w:lang w:eastAsia="uk-UA"/>
        </w:rPr>
        <w:t>mocha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mocha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005F0540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58590732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4FC1FF"/>
          <w:sz w:val="21"/>
          <w:szCs w:val="21"/>
          <w:lang w:eastAsia="uk-UA"/>
        </w:rPr>
        <w:t>valueDictionary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6A75E3AD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251652">
        <w:rPr>
          <w:rFonts w:ascii="Consolas" w:eastAsia="Times New Roman" w:hAnsi="Consolas"/>
          <w:color w:val="B5CEA8"/>
          <w:sz w:val="21"/>
          <w:szCs w:val="21"/>
          <w:lang w:eastAsia="uk-UA"/>
        </w:rPr>
        <w:t>5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B5CEA8"/>
          <w:sz w:val="21"/>
          <w:szCs w:val="21"/>
          <w:lang w:eastAsia="uk-UA"/>
        </w:rPr>
        <w:t>120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47AC5C42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251652">
        <w:rPr>
          <w:rFonts w:ascii="Consolas" w:eastAsia="Times New Roman" w:hAnsi="Consolas"/>
          <w:color w:val="B5CEA8"/>
          <w:sz w:val="21"/>
          <w:szCs w:val="21"/>
          <w:lang w:eastAsia="uk-UA"/>
        </w:rPr>
        <w:t>6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B5CEA8"/>
          <w:sz w:val="21"/>
          <w:szCs w:val="21"/>
          <w:lang w:eastAsia="uk-UA"/>
        </w:rPr>
        <w:t>720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3A5C25D8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251652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7C24AF73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"-5"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null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266BC2C5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"-6"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null</w:t>
      </w:r>
      <w:proofErr w:type="spellEnd"/>
    </w:p>
    <w:p w14:paraId="0F1BB9F0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};</w:t>
      </w:r>
    </w:p>
    <w:p w14:paraId="35B8F2C5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13464D74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describe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Factorial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function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()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0B162579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251652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let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[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number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expected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] </w:t>
      </w:r>
      <w:proofErr w:type="spellStart"/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of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4EC9B0"/>
          <w:sz w:val="21"/>
          <w:szCs w:val="21"/>
          <w:lang w:eastAsia="uk-UA"/>
        </w:rPr>
        <w:t>Object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entries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51652">
        <w:rPr>
          <w:rFonts w:ascii="Consolas" w:eastAsia="Times New Roman" w:hAnsi="Consolas"/>
          <w:color w:val="4FC1FF"/>
          <w:sz w:val="21"/>
          <w:szCs w:val="21"/>
          <w:lang w:eastAsia="uk-UA"/>
        </w:rPr>
        <w:t>valueDictionary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)) {</w:t>
      </w:r>
    </w:p>
    <w:p w14:paraId="6BA84DA0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it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should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return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expected</w:t>
      </w:r>
      <w:proofErr w:type="spellEnd"/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for 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number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number</w:t>
      </w:r>
      <w:proofErr w:type="spellEnd"/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()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32B6D595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let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factorial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parseInt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number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));</w:t>
      </w:r>
    </w:p>
    <w:p w14:paraId="2B2C82AE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let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correct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expected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659E26F9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7F4A0F85" w14:textId="01F80DEB" w:rsid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251652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D4D4D4"/>
          <w:sz w:val="21"/>
          <w:szCs w:val="21"/>
          <w:lang w:eastAsia="uk-UA"/>
        </w:rPr>
        <w:t>!==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correct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243A92C4" w14:textId="77777777" w:rsidR="00251652" w:rsidRDefault="00251652">
      <w:pPr>
        <w:spacing w:after="0" w:line="240" w:lineRule="auto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/>
          <w:color w:val="CCCCCC"/>
          <w:sz w:val="21"/>
          <w:szCs w:val="21"/>
          <w:lang w:eastAsia="uk-UA"/>
        </w:rPr>
        <w:br w:type="page"/>
      </w:r>
    </w:p>
    <w:p w14:paraId="7D174D29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57426530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C586C0"/>
          <w:sz w:val="21"/>
          <w:szCs w:val="21"/>
          <w:lang w:eastAsia="uk-UA"/>
        </w:rPr>
        <w:t>throw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4EC9B0"/>
          <w:sz w:val="21"/>
          <w:szCs w:val="21"/>
          <w:lang w:eastAsia="uk-UA"/>
        </w:rPr>
        <w:t>Error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Incorrect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result 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of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factorial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for 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number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number</w:t>
      </w:r>
      <w:proofErr w:type="spellEnd"/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. 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Expected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correct</w:t>
      </w:r>
      <w:proofErr w:type="spellEnd"/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, 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but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got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.`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2930D6A7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}</w:t>
      </w:r>
    </w:p>
    <w:p w14:paraId="51A793F1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});</w:t>
      </w:r>
    </w:p>
    <w:p w14:paraId="24E36523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</w:t>
      </w:r>
    </w:p>
    <w:p w14:paraId="42ABA85C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});</w:t>
      </w:r>
    </w:p>
    <w:p w14:paraId="2693201C" w14:textId="62F18E29" w:rsidR="00282000" w:rsidRDefault="00282000" w:rsidP="00251652">
      <w:pPr>
        <w:spacing w:after="0" w:line="360" w:lineRule="auto"/>
        <w:rPr>
          <w:rFonts w:ascii="Times New Roman" w:hAnsi="Times New Roman"/>
        </w:rPr>
      </w:pPr>
    </w:p>
    <w:p w14:paraId="67E7987A" w14:textId="1CF95094" w:rsidR="00251652" w:rsidRDefault="00251652" w:rsidP="00251652">
      <w:pPr>
        <w:spacing w:after="0" w:line="360" w:lineRule="auto"/>
        <w:rPr>
          <w:rFonts w:ascii="Times New Roman" w:hAnsi="Times New Roman"/>
        </w:rPr>
      </w:pPr>
      <w:r>
        <w:rPr>
          <w:rFonts w:ascii="Times New Roman"/>
          <w:noProof/>
          <w:sz w:val="20"/>
        </w:rPr>
        <w:drawing>
          <wp:inline distT="0" distB="0" distL="0" distR="0" wp14:anchorId="117BCF05" wp14:editId="55C1AD69">
            <wp:extent cx="5905499" cy="326135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499" cy="326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1C74" w14:textId="77777777" w:rsidR="00251652" w:rsidRDefault="00251652" w:rsidP="00251652">
      <w:pPr>
        <w:pStyle w:val="TableParagraph"/>
        <w:ind w:left="111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22346BA" wp14:editId="5E5D33D9">
            <wp:extent cx="5359771" cy="301885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9771" cy="301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z w:val="20"/>
        </w:rPr>
        <w:lastRenderedPageBreak/>
        <w:drawing>
          <wp:inline distT="0" distB="0" distL="0" distR="0" wp14:anchorId="038C0BCB" wp14:editId="2EAD1D40">
            <wp:extent cx="5266044" cy="29718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04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74CB" w14:textId="77777777" w:rsidR="00251652" w:rsidRDefault="00251652" w:rsidP="00251652">
      <w:pPr>
        <w:pStyle w:val="TableParagraph"/>
        <w:spacing w:before="3"/>
        <w:rPr>
          <w:rFonts w:ascii="Times New Roman"/>
          <w:sz w:val="10"/>
        </w:rPr>
      </w:pPr>
    </w:p>
    <w:p w14:paraId="05E663BF" w14:textId="77777777" w:rsidR="00251652" w:rsidRDefault="00251652" w:rsidP="00251652">
      <w:pPr>
        <w:pStyle w:val="TableParagraph"/>
        <w:ind w:left="116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247E40F" wp14:editId="5B04FC0C">
            <wp:extent cx="5161812" cy="202568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1812" cy="202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3B40" w14:textId="77777777" w:rsidR="00251652" w:rsidRDefault="00251652" w:rsidP="00251652">
      <w:pPr>
        <w:pStyle w:val="TableParagraph"/>
        <w:spacing w:before="143"/>
        <w:ind w:left="28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Лістинг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програми:</w:t>
      </w:r>
    </w:p>
    <w:p w14:paraId="62369CCD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process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env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4FC1FF"/>
          <w:sz w:val="21"/>
          <w:szCs w:val="21"/>
          <w:lang w:eastAsia="uk-UA"/>
        </w:rPr>
        <w:t>NODE_ENV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test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642A3DC9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439135A4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let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mongoose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mongoose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34C3A474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let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User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'../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src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/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models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/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user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5088C1BE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let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Task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'../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src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/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models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/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task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297D7A6E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4DCE90B9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let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chai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chai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0892DCFB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let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chaiHttp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chai-http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05343F83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let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server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'../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src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/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app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40752C27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chai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should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();</w:t>
      </w:r>
    </w:p>
    <w:p w14:paraId="6A2BAA68" w14:textId="77777777" w:rsidR="00251652" w:rsidRPr="00251652" w:rsidRDefault="00251652" w:rsidP="00251652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28355A9C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let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""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21E1CBB2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let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task1Id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""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6E5027E7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1417CA9F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chai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use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chaiHttp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6FC4F96B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describe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'Тести'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()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72A17EE5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before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async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()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388E0F4D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51652">
        <w:rPr>
          <w:rFonts w:ascii="Consolas" w:eastAsia="Times New Roman" w:hAnsi="Consolas"/>
          <w:color w:val="C586C0"/>
          <w:sz w:val="21"/>
          <w:szCs w:val="21"/>
          <w:lang w:eastAsia="uk-UA"/>
        </w:rPr>
        <w:t>try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3CEDDD68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251652">
        <w:rPr>
          <w:rFonts w:ascii="Consolas" w:eastAsia="Times New Roman" w:hAnsi="Consolas"/>
          <w:color w:val="C586C0"/>
          <w:sz w:val="21"/>
          <w:szCs w:val="21"/>
          <w:lang w:eastAsia="uk-UA"/>
        </w:rPr>
        <w:t>await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User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deleteMany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({});</w:t>
      </w:r>
    </w:p>
    <w:p w14:paraId="0C53AFDB" w14:textId="4817A15F" w:rsid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} </w:t>
      </w:r>
      <w:proofErr w:type="spellStart"/>
      <w:r w:rsidRPr="00251652">
        <w:rPr>
          <w:rFonts w:ascii="Consolas" w:eastAsia="Times New Roman" w:hAnsi="Consolas"/>
          <w:color w:val="C586C0"/>
          <w:sz w:val="21"/>
          <w:szCs w:val="21"/>
          <w:lang w:eastAsia="uk-UA"/>
        </w:rPr>
        <w:t>catch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error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4D969D64" w14:textId="77777777" w:rsidR="00251652" w:rsidRDefault="00251652">
      <w:pPr>
        <w:spacing w:after="0" w:line="240" w:lineRule="auto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/>
          <w:color w:val="CCCCCC"/>
          <w:sz w:val="21"/>
          <w:szCs w:val="21"/>
          <w:lang w:eastAsia="uk-UA"/>
        </w:rPr>
        <w:br w:type="page"/>
      </w:r>
    </w:p>
    <w:p w14:paraId="40E91000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018E2C92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251652">
        <w:rPr>
          <w:rFonts w:ascii="Consolas" w:eastAsia="Times New Roman" w:hAnsi="Consolas"/>
          <w:color w:val="C586C0"/>
          <w:sz w:val="21"/>
          <w:szCs w:val="21"/>
          <w:lang w:eastAsia="uk-UA"/>
        </w:rPr>
        <w:t>throw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Error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error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message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46507F82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}</w:t>
      </w:r>
    </w:p>
    <w:p w14:paraId="193866FC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});</w:t>
      </w:r>
    </w:p>
    <w:p w14:paraId="23D39ECD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it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'1. Реєстрація користувача User1 з помилкою 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валідації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=&gt; Статус 401 та назва помилки'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, 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done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087FDC5E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2C35B6F9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23B94A79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name: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'User1'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166AB989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email</w:t>
      </w:r>
      <w:proofErr w:type="spellEnd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'user1user1'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175C6B61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password</w:t>
      </w:r>
      <w:proofErr w:type="spellEnd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'1234567890'</w:t>
      </w:r>
    </w:p>
    <w:p w14:paraId="4F901AF7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}</w:t>
      </w:r>
    </w:p>
    <w:p w14:paraId="66674E72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243947A7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chai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request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server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447E9C26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post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users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48392669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send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user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5383645B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end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err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72ADEB92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should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have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B5CEA8"/>
          <w:sz w:val="21"/>
          <w:szCs w:val="21"/>
          <w:lang w:eastAsia="uk-UA"/>
        </w:rPr>
        <w:t>401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15332B31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4FC1FF"/>
          <w:sz w:val="21"/>
          <w:szCs w:val="21"/>
          <w:lang w:eastAsia="uk-UA"/>
        </w:rPr>
        <w:t>errorMessage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body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message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670CA0AF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errorMessage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should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match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D16969"/>
          <w:sz w:val="21"/>
          <w:szCs w:val="21"/>
          <w:lang w:eastAsia="uk-UA"/>
        </w:rPr>
        <w:t>/</w:t>
      </w:r>
      <w:proofErr w:type="spellStart"/>
      <w:r w:rsidRPr="00251652">
        <w:rPr>
          <w:rFonts w:ascii="Consolas" w:eastAsia="Times New Roman" w:hAnsi="Consolas"/>
          <w:color w:val="D16969"/>
          <w:sz w:val="21"/>
          <w:szCs w:val="21"/>
          <w:lang w:eastAsia="uk-UA"/>
        </w:rPr>
        <w:t>Email</w:t>
      </w:r>
      <w:proofErr w:type="spellEnd"/>
      <w:r w:rsidRPr="00251652">
        <w:rPr>
          <w:rFonts w:ascii="Consolas" w:eastAsia="Times New Roman" w:hAnsi="Consolas"/>
          <w:color w:val="D16969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D16969"/>
          <w:sz w:val="21"/>
          <w:szCs w:val="21"/>
          <w:lang w:eastAsia="uk-UA"/>
        </w:rPr>
        <w:t>is</w:t>
      </w:r>
      <w:proofErr w:type="spellEnd"/>
      <w:r w:rsidRPr="00251652">
        <w:rPr>
          <w:rFonts w:ascii="Consolas" w:eastAsia="Times New Roman" w:hAnsi="Consolas"/>
          <w:color w:val="D16969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D16969"/>
          <w:sz w:val="21"/>
          <w:szCs w:val="21"/>
          <w:lang w:eastAsia="uk-UA"/>
        </w:rPr>
        <w:t>invalid</w:t>
      </w:r>
      <w:proofErr w:type="spellEnd"/>
      <w:r w:rsidRPr="00251652">
        <w:rPr>
          <w:rFonts w:ascii="Consolas" w:eastAsia="Times New Roman" w:hAnsi="Consolas"/>
          <w:color w:val="D16969"/>
          <w:sz w:val="21"/>
          <w:szCs w:val="21"/>
          <w:lang w:eastAsia="uk-UA"/>
        </w:rPr>
        <w:t>/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6A7D4804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done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();</w:t>
      </w:r>
    </w:p>
    <w:p w14:paraId="6340B79D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});</w:t>
      </w:r>
    </w:p>
    <w:p w14:paraId="44D0ED08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});</w:t>
      </w:r>
    </w:p>
    <w:p w14:paraId="1E22346F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214248B6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it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'2. Реєстрація користувача User1 без помилок =&gt; Статус 200. Отриманий об</w:t>
      </w:r>
      <w:r w:rsidRPr="00251652">
        <w:rPr>
          <w:rFonts w:ascii="Consolas" w:eastAsia="Times New Roman" w:hAnsi="Consolas"/>
          <w:color w:val="D7BA7D"/>
          <w:sz w:val="21"/>
          <w:szCs w:val="21"/>
          <w:lang w:eastAsia="uk-UA"/>
        </w:rPr>
        <w:t>\'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єкт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user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з властивістю _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id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, 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done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06EC456A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let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user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312F9813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name: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'User1'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09E9DCF5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email</w:t>
      </w:r>
      <w:proofErr w:type="spellEnd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'user1@example.com'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6BCE647D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password</w:t>
      </w:r>
      <w:proofErr w:type="spellEnd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'1234567890'</w:t>
      </w:r>
    </w:p>
    <w:p w14:paraId="67F2062B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}</w:t>
      </w:r>
    </w:p>
    <w:p w14:paraId="4AE39C14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18E779CB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chai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request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server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03382203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post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users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1B7D8896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send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user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39ED9E83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end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err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6BE6E506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should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have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B5CEA8"/>
          <w:sz w:val="21"/>
          <w:szCs w:val="21"/>
          <w:lang w:eastAsia="uk-UA"/>
        </w:rPr>
        <w:t>200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13ED046E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body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06CF9D26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done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();</w:t>
      </w:r>
    </w:p>
    <w:p w14:paraId="65CC5C39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})</w:t>
      </w:r>
    </w:p>
    <w:p w14:paraId="6BFAD0FE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});</w:t>
      </w:r>
    </w:p>
    <w:p w14:paraId="10309BC2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33D42224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it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'3. Реєстрація користувача User2 без помилок =&gt; Статус 200 і отриманий об</w:t>
      </w:r>
      <w:r w:rsidRPr="00251652">
        <w:rPr>
          <w:rFonts w:ascii="Consolas" w:eastAsia="Times New Roman" w:hAnsi="Consolas"/>
          <w:color w:val="D7BA7D"/>
          <w:sz w:val="21"/>
          <w:szCs w:val="21"/>
          <w:lang w:eastAsia="uk-UA"/>
        </w:rPr>
        <w:t>\'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єкт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user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з ідентифікатором'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, 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done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6C2E8F8C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let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user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5145F135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name: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'User2'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03436822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email</w:t>
      </w:r>
      <w:proofErr w:type="spellEnd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'user2@example.com'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4BFE86B7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password</w:t>
      </w:r>
      <w:proofErr w:type="spellEnd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'1234567890'</w:t>
      </w:r>
    </w:p>
    <w:p w14:paraId="7E82F451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}</w:t>
      </w:r>
    </w:p>
    <w:p w14:paraId="00E3D678" w14:textId="2620E40A" w:rsidR="00251652" w:rsidRDefault="00251652">
      <w:pPr>
        <w:spacing w:after="0" w:line="240" w:lineRule="auto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/>
          <w:color w:val="CCCCCC"/>
          <w:sz w:val="21"/>
          <w:szCs w:val="21"/>
          <w:lang w:eastAsia="uk-UA"/>
        </w:rPr>
        <w:br w:type="page"/>
      </w:r>
    </w:p>
    <w:p w14:paraId="56D91DE3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3FA763A1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chai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request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server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13A5ED83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post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users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5F95673F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send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user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01A6BF9F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end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err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7511E12B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should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have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B5CEA8"/>
          <w:sz w:val="21"/>
          <w:szCs w:val="21"/>
          <w:lang w:eastAsia="uk-UA"/>
        </w:rPr>
        <w:t>200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49F8277B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body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should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be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a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object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500F7E9D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body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should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have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property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'_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id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7D791A35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done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();</w:t>
      </w:r>
    </w:p>
    <w:p w14:paraId="29EF66E8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})</w:t>
      </w:r>
    </w:p>
    <w:p w14:paraId="604B8B4D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});</w:t>
      </w:r>
    </w:p>
    <w:p w14:paraId="4D2BEB94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28F9681B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it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'4. Вхід під User1 з вірними даними =&gt; Статус 200 і отримане повідомлення 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success</w:t>
      </w:r>
      <w:proofErr w:type="spellEnd"/>
      <w:r w:rsidRPr="00251652">
        <w:rPr>
          <w:rFonts w:ascii="Consolas" w:eastAsia="Times New Roman" w:hAnsi="Consolas"/>
          <w:color w:val="D7BA7D"/>
          <w:sz w:val="21"/>
          <w:szCs w:val="21"/>
          <w:lang w:eastAsia="uk-UA"/>
        </w:rPr>
        <w:t>\n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, 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done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031B9766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chai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request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server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548BD163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post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users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/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login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12EC98B0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send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({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email</w:t>
      </w:r>
      <w:proofErr w:type="spellEnd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'user1@example.com'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password</w:t>
      </w:r>
      <w:proofErr w:type="spellEnd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'1234567890'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})</w:t>
      </w:r>
    </w:p>
    <w:p w14:paraId="19AA5AA0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end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err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376378ED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should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have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B5CEA8"/>
          <w:sz w:val="21"/>
          <w:szCs w:val="21"/>
          <w:lang w:eastAsia="uk-UA"/>
        </w:rPr>
        <w:t>200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7E22FCE7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body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message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should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equal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Login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successful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1F4D1DD6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body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6C7E4E37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done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();</w:t>
      </w:r>
    </w:p>
    <w:p w14:paraId="448B8C04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})</w:t>
      </w:r>
    </w:p>
    <w:p w14:paraId="38874EFE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});</w:t>
      </w:r>
    </w:p>
    <w:p w14:paraId="39EE4270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04778634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before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async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()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78641F40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51652">
        <w:rPr>
          <w:rFonts w:ascii="Consolas" w:eastAsia="Times New Roman" w:hAnsi="Consolas"/>
          <w:color w:val="C586C0"/>
          <w:sz w:val="21"/>
          <w:szCs w:val="21"/>
          <w:lang w:eastAsia="uk-UA"/>
        </w:rPr>
        <w:t>try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340FDA74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251652">
        <w:rPr>
          <w:rFonts w:ascii="Consolas" w:eastAsia="Times New Roman" w:hAnsi="Consolas"/>
          <w:color w:val="C586C0"/>
          <w:sz w:val="21"/>
          <w:szCs w:val="21"/>
          <w:lang w:eastAsia="uk-UA"/>
        </w:rPr>
        <w:t>await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Task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deleteMany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({});</w:t>
      </w:r>
    </w:p>
    <w:p w14:paraId="5F3C65E3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} </w:t>
      </w:r>
      <w:proofErr w:type="spellStart"/>
      <w:r w:rsidRPr="00251652">
        <w:rPr>
          <w:rFonts w:ascii="Consolas" w:eastAsia="Times New Roman" w:hAnsi="Consolas"/>
          <w:color w:val="C586C0"/>
          <w:sz w:val="21"/>
          <w:szCs w:val="21"/>
          <w:lang w:eastAsia="uk-UA"/>
        </w:rPr>
        <w:t>catch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error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2B1D95D3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251652">
        <w:rPr>
          <w:rFonts w:ascii="Consolas" w:eastAsia="Times New Roman" w:hAnsi="Consolas"/>
          <w:color w:val="C586C0"/>
          <w:sz w:val="21"/>
          <w:szCs w:val="21"/>
          <w:lang w:eastAsia="uk-UA"/>
        </w:rPr>
        <w:t>throw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Error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error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message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290989C2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}</w:t>
      </w:r>
    </w:p>
    <w:p w14:paraId="6DF6A39A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});</w:t>
      </w:r>
    </w:p>
    <w:p w14:paraId="29EF39C4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5987E08E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it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'5. Додавання задачі Task1 =&gt; Статус 200 і отриманий об</w:t>
      </w:r>
      <w:r w:rsidRPr="00251652">
        <w:rPr>
          <w:rFonts w:ascii="Consolas" w:eastAsia="Times New Roman" w:hAnsi="Consolas"/>
          <w:color w:val="D7BA7D"/>
          <w:sz w:val="21"/>
          <w:szCs w:val="21"/>
          <w:lang w:eastAsia="uk-UA"/>
        </w:rPr>
        <w:t>\'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єкт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task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з ідентифікатором'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, 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done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4CBE84F2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4FC1FF"/>
          <w:sz w:val="21"/>
          <w:szCs w:val="21"/>
          <w:lang w:eastAsia="uk-UA"/>
        </w:rPr>
        <w:t>task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43FF1E31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title</w:t>
      </w:r>
      <w:proofErr w:type="spellEnd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'Task1'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2D361552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description</w:t>
      </w:r>
      <w:proofErr w:type="spellEnd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'Task1 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description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0EDCA443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completed</w:t>
      </w:r>
      <w:proofErr w:type="spellEnd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false</w:t>
      </w:r>
      <w:proofErr w:type="spellEnd"/>
    </w:p>
    <w:p w14:paraId="41965E07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}</w:t>
      </w:r>
    </w:p>
    <w:p w14:paraId="40A21B85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26068327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chai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request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server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62E22DBB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post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tasks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1A01527A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set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Authorization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Bearer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proofErr w:type="spellEnd"/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3FC5C93E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send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task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21C62ED6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end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err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4AFF7D04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should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have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B5CEA8"/>
          <w:sz w:val="21"/>
          <w:szCs w:val="21"/>
          <w:lang w:eastAsia="uk-UA"/>
        </w:rPr>
        <w:t>200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466BE1E9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body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should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be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a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object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33C69138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body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should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have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property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'_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id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63BDE88F" w14:textId="2CAB7CCA" w:rsid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task1Id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body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_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49DF20BB" w14:textId="77777777" w:rsidR="00251652" w:rsidRDefault="00251652">
      <w:pPr>
        <w:spacing w:after="0" w:line="240" w:lineRule="auto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/>
          <w:color w:val="CCCCCC"/>
          <w:sz w:val="21"/>
          <w:szCs w:val="21"/>
          <w:lang w:eastAsia="uk-UA"/>
        </w:rPr>
        <w:br w:type="page"/>
      </w:r>
    </w:p>
    <w:p w14:paraId="0DFC8CA0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078FA047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done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();</w:t>
      </w:r>
    </w:p>
    <w:p w14:paraId="2C046D9B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});</w:t>
      </w:r>
    </w:p>
    <w:p w14:paraId="40ED946C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});</w:t>
      </w:r>
    </w:p>
    <w:p w14:paraId="7563C727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0FDC0DCB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it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'6. Додавання задачі Task2 =&gt; Статус 200 і отриманий об</w:t>
      </w:r>
      <w:r w:rsidRPr="00251652">
        <w:rPr>
          <w:rFonts w:ascii="Consolas" w:eastAsia="Times New Roman" w:hAnsi="Consolas"/>
          <w:color w:val="D7BA7D"/>
          <w:sz w:val="21"/>
          <w:szCs w:val="21"/>
          <w:lang w:eastAsia="uk-UA"/>
        </w:rPr>
        <w:t>\'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єкт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task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з ідентифікатором'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, 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done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0809EA82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4FC1FF"/>
          <w:sz w:val="21"/>
          <w:szCs w:val="21"/>
          <w:lang w:eastAsia="uk-UA"/>
        </w:rPr>
        <w:t>task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7F7634D2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title</w:t>
      </w:r>
      <w:proofErr w:type="spellEnd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'Task2'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74D553F2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description</w:t>
      </w:r>
      <w:proofErr w:type="spellEnd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'Task2 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description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37026E44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completed</w:t>
      </w:r>
      <w:proofErr w:type="spellEnd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false</w:t>
      </w:r>
      <w:proofErr w:type="spellEnd"/>
    </w:p>
    <w:p w14:paraId="734CEA36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}</w:t>
      </w:r>
    </w:p>
    <w:p w14:paraId="68C20CB4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776E5597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chai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request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server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5ED679E4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post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tasks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650EF95E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set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Authorization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Bearer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proofErr w:type="spellEnd"/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0A816750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send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task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21652B93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end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err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41457321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should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have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B5CEA8"/>
          <w:sz w:val="21"/>
          <w:szCs w:val="21"/>
          <w:lang w:eastAsia="uk-UA"/>
        </w:rPr>
        <w:t>200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205E92D4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body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should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be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a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object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6733A0AF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body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should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have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property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'_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id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42A85954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task1Id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body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_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4F77B9BD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done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();</w:t>
      </w:r>
    </w:p>
    <w:p w14:paraId="3F1D79C7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});</w:t>
      </w:r>
    </w:p>
    <w:p w14:paraId="68D59345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});</w:t>
      </w:r>
    </w:p>
    <w:p w14:paraId="647F9EF2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0F01A4CD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it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'7 Отримання задач користувача User1 =&gt; Статус 200. Довжина 2'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, 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done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4D1BFBC0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chai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request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server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4595E631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get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tasks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22ACBFCB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set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Authorization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Bearer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proofErr w:type="spellEnd"/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584687FD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end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err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24DBEC6C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should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have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B5CEA8"/>
          <w:sz w:val="21"/>
          <w:szCs w:val="21"/>
          <w:lang w:eastAsia="uk-UA"/>
        </w:rPr>
        <w:t>200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2409BA36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body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length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should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equal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B5CEA8"/>
          <w:sz w:val="21"/>
          <w:szCs w:val="21"/>
          <w:lang w:eastAsia="uk-UA"/>
        </w:rPr>
        <w:t>2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24396E54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done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();</w:t>
      </w:r>
    </w:p>
    <w:p w14:paraId="4A4A55A5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});</w:t>
      </w:r>
    </w:p>
    <w:p w14:paraId="20C47F93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});</w:t>
      </w:r>
    </w:p>
    <w:p w14:paraId="2D5EDBB5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2B1F762A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it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'8. Отримуємо задачу Task1 по ідентифікатору =&gt; Статус 200. Об</w:t>
      </w:r>
      <w:r w:rsidRPr="00251652">
        <w:rPr>
          <w:rFonts w:ascii="Consolas" w:eastAsia="Times New Roman" w:hAnsi="Consolas"/>
          <w:color w:val="D7BA7D"/>
          <w:sz w:val="21"/>
          <w:szCs w:val="21"/>
          <w:lang w:eastAsia="uk-UA"/>
        </w:rPr>
        <w:t>\'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єкт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task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з властивостями 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title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і 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completed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.'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, 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done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7104E0B4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chai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request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server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632D431D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get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`/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tasks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/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task1Id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5A7494C3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set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Authorization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Bearer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proofErr w:type="spellEnd"/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457BE5E4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end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err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3D2F28A1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should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have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B5CEA8"/>
          <w:sz w:val="21"/>
          <w:szCs w:val="21"/>
          <w:lang w:eastAsia="uk-UA"/>
        </w:rPr>
        <w:t>200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5536894B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body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should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be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a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object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283DF629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body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should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have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property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title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6C195CA8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body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should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have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property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completed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24048A1A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done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();</w:t>
      </w:r>
    </w:p>
    <w:p w14:paraId="5D32BEAA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});</w:t>
      </w:r>
    </w:p>
    <w:p w14:paraId="7EC97AF0" w14:textId="1F8CBF54" w:rsid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});</w:t>
      </w:r>
    </w:p>
    <w:p w14:paraId="7594BF92" w14:textId="77777777" w:rsidR="00251652" w:rsidRDefault="00251652">
      <w:pPr>
        <w:spacing w:after="0" w:line="240" w:lineRule="auto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/>
          <w:color w:val="CCCCCC"/>
          <w:sz w:val="21"/>
          <w:szCs w:val="21"/>
          <w:lang w:eastAsia="uk-UA"/>
        </w:rPr>
        <w:br w:type="page"/>
      </w:r>
    </w:p>
    <w:p w14:paraId="26FBA8F0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127E3AB5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0F9EEC6D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it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'9. Вихід =&gt; Повідомлення "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logout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success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251652">
        <w:rPr>
          <w:rFonts w:ascii="Consolas" w:eastAsia="Times New Roman" w:hAnsi="Consolas"/>
          <w:color w:val="D7BA7D"/>
          <w:sz w:val="21"/>
          <w:szCs w:val="21"/>
          <w:lang w:eastAsia="uk-UA"/>
        </w:rPr>
        <w:t>\n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, 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done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5EE0CDB0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chai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request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server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713FCCB3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post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users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/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logout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379CE138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set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Authorization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Bearer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proofErr w:type="spellEnd"/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1878F44B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end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err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734097A4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should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have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B5CEA8"/>
          <w:sz w:val="21"/>
          <w:szCs w:val="21"/>
          <w:lang w:eastAsia="uk-UA"/>
        </w:rPr>
        <w:t>200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100669D7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body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message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should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equal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Logout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successful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611708F0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done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();</w:t>
      </w:r>
    </w:p>
    <w:p w14:paraId="4BBEC2FE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});</w:t>
      </w:r>
    </w:p>
    <w:p w14:paraId="704B6203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});</w:t>
      </w:r>
    </w:p>
    <w:p w14:paraId="16FC01D5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5CDEFBDA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it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'10. Вхід під User2 з вірними даними =&gt; Статус 200 і отримане повідомлення 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success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, 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done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7170D23A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chai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request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server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103DFAD4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post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users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/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login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34CC3EF4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send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({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email</w:t>
      </w:r>
      <w:proofErr w:type="spellEnd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'user2@example.com'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password</w:t>
      </w:r>
      <w:proofErr w:type="spellEnd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'1234567890'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})</w:t>
      </w:r>
    </w:p>
    <w:p w14:paraId="1A97E95D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end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err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50E05CA4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should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have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B5CEA8"/>
          <w:sz w:val="21"/>
          <w:szCs w:val="21"/>
          <w:lang w:eastAsia="uk-UA"/>
        </w:rPr>
        <w:t>200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4A4EE0D6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body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message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should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equal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Login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successful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4F1442BD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body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5751340F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done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();</w:t>
      </w:r>
    </w:p>
    <w:p w14:paraId="614716C3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})</w:t>
      </w:r>
    </w:p>
    <w:p w14:paraId="7F412595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});</w:t>
      </w:r>
    </w:p>
    <w:p w14:paraId="014BB0CE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4FCA830F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it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'11. Додавання задачі Task3 =&gt; Статус 200 і отриманий об</w:t>
      </w:r>
      <w:r w:rsidRPr="00251652">
        <w:rPr>
          <w:rFonts w:ascii="Consolas" w:eastAsia="Times New Roman" w:hAnsi="Consolas"/>
          <w:color w:val="D7BA7D"/>
          <w:sz w:val="21"/>
          <w:szCs w:val="21"/>
          <w:lang w:eastAsia="uk-UA"/>
        </w:rPr>
        <w:t>\'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єкт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task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з ідентифікатором'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, 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done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2712C772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4FC1FF"/>
          <w:sz w:val="21"/>
          <w:szCs w:val="21"/>
          <w:lang w:eastAsia="uk-UA"/>
        </w:rPr>
        <w:t>task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167A1C0F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title</w:t>
      </w:r>
      <w:proofErr w:type="spellEnd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'Task3'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65933567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description</w:t>
      </w:r>
      <w:proofErr w:type="spellEnd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'Task3 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description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5B7494F8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completed</w:t>
      </w:r>
      <w:proofErr w:type="spellEnd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false</w:t>
      </w:r>
      <w:proofErr w:type="spellEnd"/>
    </w:p>
    <w:p w14:paraId="2283E528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}</w:t>
      </w:r>
    </w:p>
    <w:p w14:paraId="38FAFB0F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0F7E4BE3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chai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request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server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7B320A58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post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tasks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49C3CBBA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set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Authorization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Bearer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proofErr w:type="spellEnd"/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776B7EDA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send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task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71EE5AB1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end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err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601A2EE9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should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have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B5CEA8"/>
          <w:sz w:val="21"/>
          <w:szCs w:val="21"/>
          <w:lang w:eastAsia="uk-UA"/>
        </w:rPr>
        <w:t>200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67868F29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body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should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be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a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object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302F1507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body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should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have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property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'_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id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19466E0F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done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();</w:t>
      </w:r>
    </w:p>
    <w:p w14:paraId="3DF8F7FC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})</w:t>
      </w:r>
    </w:p>
    <w:p w14:paraId="134E63C7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});</w:t>
      </w:r>
    </w:p>
    <w:p w14:paraId="41568BFB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3044E8FD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it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'12. Отримання задач користувача User2 =&gt; Статус 200. Довжина 1.'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, 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done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5EAAEC5A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chai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request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server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5E3A2C9C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get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tasks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78CE366F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set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Authorization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Bearer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proofErr w:type="spellEnd"/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1A0B3165" w14:textId="78887E96" w:rsid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end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err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276D335C" w14:textId="77777777" w:rsidR="00251652" w:rsidRDefault="00251652">
      <w:pPr>
        <w:spacing w:after="0" w:line="240" w:lineRule="auto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/>
          <w:color w:val="CCCCCC"/>
          <w:sz w:val="21"/>
          <w:szCs w:val="21"/>
          <w:lang w:eastAsia="uk-UA"/>
        </w:rPr>
        <w:br w:type="page"/>
      </w:r>
    </w:p>
    <w:p w14:paraId="47007B56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3A72A6EA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should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have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B5CEA8"/>
          <w:sz w:val="21"/>
          <w:szCs w:val="21"/>
          <w:lang w:eastAsia="uk-UA"/>
        </w:rPr>
        <w:t>200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5B7A33D3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body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length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should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equal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7A23172A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done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();</w:t>
      </w:r>
    </w:p>
    <w:p w14:paraId="2F3CAD94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});</w:t>
      </w:r>
    </w:p>
    <w:p w14:paraId="45DBE267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});</w:t>
      </w:r>
    </w:p>
    <w:p w14:paraId="1F8968E1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758942F2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it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'13. Отримуємо задачу Task1 по ідентифікатору =&gt; Статус 404. Повідомлення "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Not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Found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"'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, 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done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2DDA3B7F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chai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request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server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28293B19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get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`/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tasks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/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task1Id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50CCFE41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set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Authorization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Bearer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proofErr w:type="spellEnd"/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6342EB16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end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err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1941A547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should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have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B5CEA8"/>
          <w:sz w:val="21"/>
          <w:szCs w:val="21"/>
          <w:lang w:eastAsia="uk-UA"/>
        </w:rPr>
        <w:t>404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066E590E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body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message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should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equal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Not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found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525B33C5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done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();</w:t>
      </w:r>
    </w:p>
    <w:p w14:paraId="0FDDE390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});</w:t>
      </w:r>
    </w:p>
    <w:p w14:paraId="4E6FBA5E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});</w:t>
      </w:r>
    </w:p>
    <w:p w14:paraId="2F4D84B0" w14:textId="77777777" w:rsidR="00251652" w:rsidRPr="00251652" w:rsidRDefault="00251652" w:rsidP="00251652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4BE813ED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it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'14. Вихід =&gt; Статус 200. Повідомлення "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logout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success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"'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, 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done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21514996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chai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request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server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4680B4D7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post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users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/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logout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52A68288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set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Authorization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Bearer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proofErr w:type="spellEnd"/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58EA80DC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end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err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375E4F84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should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have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B5CEA8"/>
          <w:sz w:val="21"/>
          <w:szCs w:val="21"/>
          <w:lang w:eastAsia="uk-UA"/>
        </w:rPr>
        <w:t>200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381D3B64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body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message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should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equal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Logout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successful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547C4D42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null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3FACC653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done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();</w:t>
      </w:r>
    </w:p>
    <w:p w14:paraId="624146D3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});</w:t>
      </w:r>
    </w:p>
    <w:p w14:paraId="7D470356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});</w:t>
      </w:r>
    </w:p>
    <w:p w14:paraId="2857EFA8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5091CBC8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it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'15. Отримуємо задачу Task1 по її ідентифікатору =&gt; Статус 403. Повідомлення "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Forbidden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Access"</w:t>
      </w:r>
      <w:r w:rsidRPr="00251652">
        <w:rPr>
          <w:rFonts w:ascii="Consolas" w:eastAsia="Times New Roman" w:hAnsi="Consolas"/>
          <w:color w:val="D7BA7D"/>
          <w:sz w:val="21"/>
          <w:szCs w:val="21"/>
          <w:lang w:eastAsia="uk-UA"/>
        </w:rPr>
        <w:t>\n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, 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done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0443AA00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chai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request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server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32DD7C85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get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`/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tasks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/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task1Id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75FECED5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set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Authorization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proofErr w:type="spellStart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Bearer</w:t>
      </w:r>
      <w:proofErr w:type="spellEnd"/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proofErr w:type="spellEnd"/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251652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4B51BD63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end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((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err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251652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19DB4A1F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should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9CDCFE"/>
          <w:sz w:val="21"/>
          <w:szCs w:val="21"/>
          <w:lang w:eastAsia="uk-UA"/>
        </w:rPr>
        <w:t>have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51652">
        <w:rPr>
          <w:rFonts w:ascii="Consolas" w:eastAsia="Times New Roman" w:hAnsi="Consolas"/>
          <w:color w:val="B5CEA8"/>
          <w:sz w:val="21"/>
          <w:szCs w:val="21"/>
          <w:lang w:eastAsia="uk-UA"/>
        </w:rPr>
        <w:t>401</w:t>
      </w: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0CB741DC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r w:rsidRPr="00251652">
        <w:rPr>
          <w:rFonts w:ascii="Consolas" w:eastAsia="Times New Roman" w:hAnsi="Consolas"/>
          <w:color w:val="6A9955"/>
          <w:sz w:val="21"/>
          <w:szCs w:val="21"/>
          <w:lang w:eastAsia="uk-UA"/>
        </w:rPr>
        <w:t>//</w:t>
      </w:r>
      <w:proofErr w:type="spellStart"/>
      <w:r w:rsidRPr="00251652">
        <w:rPr>
          <w:rFonts w:ascii="Consolas" w:eastAsia="Times New Roman" w:hAnsi="Consolas"/>
          <w:color w:val="6A9955"/>
          <w:sz w:val="21"/>
          <w:szCs w:val="21"/>
          <w:lang w:eastAsia="uk-UA"/>
        </w:rPr>
        <w:t>res.body.should.have.property</w:t>
      </w:r>
      <w:proofErr w:type="spellEnd"/>
      <w:r w:rsidRPr="00251652">
        <w:rPr>
          <w:rFonts w:ascii="Consolas" w:eastAsia="Times New Roman" w:hAnsi="Consolas"/>
          <w:color w:val="6A9955"/>
          <w:sz w:val="21"/>
          <w:szCs w:val="21"/>
          <w:lang w:eastAsia="uk-UA"/>
        </w:rPr>
        <w:t>('</w:t>
      </w:r>
      <w:proofErr w:type="spellStart"/>
      <w:r w:rsidRPr="00251652">
        <w:rPr>
          <w:rFonts w:ascii="Consolas" w:eastAsia="Times New Roman" w:hAnsi="Consolas"/>
          <w:color w:val="6A9955"/>
          <w:sz w:val="21"/>
          <w:szCs w:val="21"/>
          <w:lang w:eastAsia="uk-UA"/>
        </w:rPr>
        <w:t>message</w:t>
      </w:r>
      <w:proofErr w:type="spellEnd"/>
      <w:r w:rsidRPr="00251652">
        <w:rPr>
          <w:rFonts w:ascii="Consolas" w:eastAsia="Times New Roman" w:hAnsi="Consolas"/>
          <w:color w:val="6A9955"/>
          <w:sz w:val="21"/>
          <w:szCs w:val="21"/>
          <w:lang w:eastAsia="uk-UA"/>
        </w:rPr>
        <w:t>').</w:t>
      </w:r>
      <w:proofErr w:type="spellStart"/>
      <w:r w:rsidRPr="00251652">
        <w:rPr>
          <w:rFonts w:ascii="Consolas" w:eastAsia="Times New Roman" w:hAnsi="Consolas"/>
          <w:color w:val="6A9955"/>
          <w:sz w:val="21"/>
          <w:szCs w:val="21"/>
          <w:lang w:eastAsia="uk-UA"/>
        </w:rPr>
        <w:t>eql</w:t>
      </w:r>
      <w:proofErr w:type="spellEnd"/>
      <w:r w:rsidRPr="00251652">
        <w:rPr>
          <w:rFonts w:ascii="Consolas" w:eastAsia="Times New Roman" w:hAnsi="Consolas"/>
          <w:color w:val="6A9955"/>
          <w:sz w:val="21"/>
          <w:szCs w:val="21"/>
          <w:lang w:eastAsia="uk-UA"/>
        </w:rPr>
        <w:t>('</w:t>
      </w:r>
      <w:proofErr w:type="spellStart"/>
      <w:r w:rsidRPr="00251652">
        <w:rPr>
          <w:rFonts w:ascii="Consolas" w:eastAsia="Times New Roman" w:hAnsi="Consolas"/>
          <w:color w:val="6A9955"/>
          <w:sz w:val="21"/>
          <w:szCs w:val="21"/>
          <w:lang w:eastAsia="uk-UA"/>
        </w:rPr>
        <w:t>Forbidden</w:t>
      </w:r>
      <w:proofErr w:type="spellEnd"/>
      <w:r w:rsidRPr="00251652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Access');</w:t>
      </w:r>
    </w:p>
    <w:p w14:paraId="6D664A0B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51652">
        <w:rPr>
          <w:rFonts w:ascii="Consolas" w:eastAsia="Times New Roman" w:hAnsi="Consolas"/>
          <w:color w:val="DCDCAA"/>
          <w:sz w:val="21"/>
          <w:szCs w:val="21"/>
          <w:lang w:eastAsia="uk-UA"/>
        </w:rPr>
        <w:t>done</w:t>
      </w:r>
      <w:proofErr w:type="spellEnd"/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();</w:t>
      </w:r>
    </w:p>
    <w:p w14:paraId="08337FE3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});</w:t>
      </w:r>
    </w:p>
    <w:p w14:paraId="3ABDCC8E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});</w:t>
      </w:r>
    </w:p>
    <w:p w14:paraId="1E5D3A0E" w14:textId="77777777" w:rsidR="00251652" w:rsidRPr="00251652" w:rsidRDefault="00251652" w:rsidP="0025165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51652">
        <w:rPr>
          <w:rFonts w:ascii="Consolas" w:eastAsia="Times New Roman" w:hAnsi="Consolas"/>
          <w:color w:val="CCCCCC"/>
          <w:sz w:val="21"/>
          <w:szCs w:val="21"/>
          <w:lang w:eastAsia="uk-UA"/>
        </w:rPr>
        <w:t>});</w:t>
      </w:r>
    </w:p>
    <w:p w14:paraId="23950E9E" w14:textId="68824BB3" w:rsidR="00251652" w:rsidRDefault="00251652" w:rsidP="00251652">
      <w:pPr>
        <w:spacing w:after="0" w:line="360" w:lineRule="auto"/>
        <w:rPr>
          <w:rFonts w:ascii="Times New Roman" w:hAnsi="Times New Roman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7385E3D0" wp14:editId="7281A10A">
            <wp:extent cx="6296260" cy="341909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6260" cy="341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1167" w14:textId="7F7EACCE" w:rsidR="00251652" w:rsidRDefault="00251652" w:rsidP="00251652">
      <w:pPr>
        <w:spacing w:after="0" w:line="360" w:lineRule="auto"/>
        <w:rPr>
          <w:rFonts w:ascii="Times New Roman" w:hAnsi="Times New Roman"/>
        </w:rPr>
      </w:pPr>
    </w:p>
    <w:p w14:paraId="39B849A8" w14:textId="3033D959" w:rsidR="00251652" w:rsidRPr="005C1C89" w:rsidRDefault="00251652" w:rsidP="00251652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Висновок: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Навчилася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розробці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тестів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використанням</w:t>
      </w:r>
      <w:r>
        <w:rPr>
          <w:rFonts w:ascii="Times New Roman" w:hAnsi="Times New Roman"/>
          <w:spacing w:val="-2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фреймворка</w:t>
      </w:r>
      <w:proofErr w:type="spellEnd"/>
      <w:r>
        <w:rPr>
          <w:rFonts w:ascii="Times New Roman" w:hAnsi="Times New Roman"/>
          <w:spacing w:val="-2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Mocha</w:t>
      </w:r>
      <w:proofErr w:type="spellEnd"/>
      <w:r>
        <w:rPr>
          <w:rFonts w:ascii="Times New Roman" w:hAnsi="Times New Roman"/>
          <w:sz w:val="28"/>
        </w:rPr>
        <w:t>.</w:t>
      </w:r>
    </w:p>
    <w:sectPr w:rsidR="00251652" w:rsidRPr="005C1C89" w:rsidSect="009F131C">
      <w:headerReference w:type="default" r:id="rId14"/>
      <w:headerReference w:type="first" r:id="rId15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C1EFF" w14:textId="77777777" w:rsidR="008C0C41" w:rsidRDefault="008C0C41">
      <w:r>
        <w:separator/>
      </w:r>
    </w:p>
  </w:endnote>
  <w:endnote w:type="continuationSeparator" w:id="0">
    <w:p w14:paraId="47BED44C" w14:textId="77777777" w:rsidR="008C0C41" w:rsidRDefault="008C0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363D5" w14:textId="77777777" w:rsidR="008C0C41" w:rsidRDefault="008C0C41">
      <w:r>
        <w:separator/>
      </w:r>
    </w:p>
  </w:footnote>
  <w:footnote w:type="continuationSeparator" w:id="0">
    <w:p w14:paraId="60E2B3CA" w14:textId="77777777" w:rsidR="008C0C41" w:rsidRDefault="008C0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988F" w14:textId="77777777" w:rsidR="00326D2B" w:rsidRDefault="00326D2B">
    <w:pPr>
      <w:pStyle w:val="a3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11A85795" wp14:editId="599A8BAC">
              <wp:simplePos x="0" y="0"/>
              <wp:positionH relativeFrom="page">
                <wp:posOffset>697865</wp:posOffset>
              </wp:positionH>
              <wp:positionV relativeFrom="page">
                <wp:align>center</wp:align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30E16A94" w:rsidR="00326D2B" w:rsidRDefault="00326D2B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3E0570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6E23D4FE" w:rsidR="00326D2B" w:rsidRPr="00282000" w:rsidRDefault="00A801BF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B2143E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</w:t>
                            </w:r>
                            <w:r w:rsidR="00F27BF3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414ECC" w:rsidRPr="009F4A8D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12</w:t>
                            </w:r>
                            <w:r w:rsidR="00F27BF3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414ECC" w:rsidRPr="009F4A8D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8765C1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26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.000 –</w:t>
                            </w:r>
                            <w:r w:rsidR="003E0570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Лр.</w:t>
                            </w:r>
                            <w:r w:rsidR="00F34B5A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margin-left:54.95pt;margin-top:0;width:518.8pt;height:802.3pt;z-index:251657728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R4U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" filled="f" stroked="f" strokeweight=".25pt">
                <v:textbox inset="1pt,1pt,1pt,1pt">
                  <w:txbxContent>
                    <w:p w14:paraId="2B591C9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61C2B20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0AA3494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14C36B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4E70B88F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22589B5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E68C203" w14:textId="30E16A94" w:rsidR="00326D2B" w:rsidRDefault="00326D2B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3E0570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BAA7048" w14:textId="6E23D4FE" w:rsidR="00326D2B" w:rsidRPr="00282000" w:rsidRDefault="00A801BF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B2143E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2</w:t>
                      </w:r>
                      <w:r w:rsidR="00F27BF3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3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414ECC" w:rsidRPr="009F4A8D">
                        <w:rPr>
                          <w:rFonts w:ascii="Calibri" w:hAnsi="Calibri"/>
                          <w:sz w:val="24"/>
                          <w:szCs w:val="24"/>
                        </w:rPr>
                        <w:t>12</w:t>
                      </w:r>
                      <w:r w:rsidR="00F27BF3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414ECC" w:rsidRPr="009F4A8D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8765C1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26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.000 –</w:t>
                      </w:r>
                      <w:r w:rsidR="003E0570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Лр.</w:t>
                      </w:r>
                      <w:r w:rsidR="00F34B5A">
                        <w:rPr>
                          <w:rFonts w:ascii="Calibri" w:hAnsi="Calibri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B136" w14:textId="77777777" w:rsidR="00326D2B" w:rsidRPr="0080663F" w:rsidRDefault="00326D2B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r w:rsidRPr="00651D76">
      <w:rPr>
        <w:rFonts w:ascii="Times New Roman" w:hAnsi="Times New Roman" w:cs="Times New Roman"/>
        <w:noProof/>
        <w:lang w:eastAsia="uk-UA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C203A03" wp14:editId="4A2CF418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4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2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45331028" w:rsidR="00326D2B" w:rsidRPr="008765C1" w:rsidRDefault="00C05CB7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C95106">
                              <w:rPr>
                                <w:rFonts w:ascii="Calibri" w:hAnsi="Calibri"/>
                                <w:szCs w:val="28"/>
                              </w:rPr>
                              <w:t>2</w:t>
                            </w:r>
                            <w:r w:rsidR="00F27BF3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3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3E0570" w:rsidRPr="009F4A8D">
                              <w:rPr>
                                <w:rFonts w:ascii="Calibri" w:hAnsi="Calibri"/>
                                <w:szCs w:val="28"/>
                              </w:rPr>
                              <w:t>12</w:t>
                            </w:r>
                            <w:r w:rsidR="00B630FE" w:rsidRPr="009F4A8D">
                              <w:rPr>
                                <w:rFonts w:ascii="Calibri" w:hAnsi="Calibri"/>
                                <w:szCs w:val="28"/>
                              </w:rPr>
                              <w:t>1</w:t>
                            </w:r>
                            <w:r w:rsidR="005F7A49" w:rsidRPr="009F4A8D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8765C1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26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r w:rsidR="003E0570"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14ECC" w:rsidRPr="00C95106">
                              <w:rPr>
                                <w:rFonts w:ascii="Calibri" w:hAnsi="Calibri"/>
                                <w:szCs w:val="28"/>
                              </w:rPr>
                              <w:t>Лр</w:t>
                            </w:r>
                            <w:proofErr w:type="spellEnd"/>
                            <w:r w:rsidR="00414ECC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F34B5A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38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2A3824C0" w:rsidR="00326D2B" w:rsidRPr="008765C1" w:rsidRDefault="008765C1" w:rsidP="00B66788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</w:rPr>
                                <w:t>Проховська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</w:rPr>
                                <w:t xml:space="preserve"> Ю.В.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2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68A35876" w:rsidR="00326D2B" w:rsidRPr="00BE6017" w:rsidRDefault="008765C1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Лисенко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  <w:t xml:space="preserve"> М.С</w:t>
                              </w:r>
                              <w:r w:rsidR="00BE6017"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45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326D2B" w:rsidRDefault="002638A5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50D32910" w:rsidR="00326D2B" w:rsidRPr="008765C1" w:rsidRDefault="00326D2B" w:rsidP="00B66788">
                              <w:pPr>
                                <w:pStyle w:val="a5"/>
                                <w:rPr>
                                  <w:rFonts w:asciiTheme="minorHAnsi" w:hAnsiTheme="minorHAnsi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7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371B9CF7" w:rsidR="00326D2B" w:rsidRPr="008765C1" w:rsidRDefault="00414ECC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ru-RU"/>
                              </w:rPr>
                            </w:pPr>
                            <w:r w:rsidRPr="00A9614E">
                              <w:t>Звіт з лабораторної роботи №</w:t>
                            </w:r>
                            <w:r w:rsidR="00F34B5A">
                              <w:rPr>
                                <w:lang w:val="ru-RU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38A44BF2" w:rsidR="00326D2B" w:rsidRDefault="003E0570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r w:rsidR="00326D2B">
                              <w:rPr>
                                <w:sz w:val="18"/>
                              </w:rPr>
                              <w:t>р</w:t>
                            </w:r>
                            <w:r>
                              <w:rPr>
                                <w:sz w:val="18"/>
                              </w:rPr>
                              <w:t>к</w:t>
                            </w:r>
                            <w:r w:rsidR="00326D2B">
                              <w:rPr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6A1DD4AE" w:rsidR="00326D2B" w:rsidRPr="008765C1" w:rsidRDefault="00F34B5A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iCs/>
                                <w:sz w:val="18"/>
                                <w:lang w:val="ru-RU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24E62EAB" w:rsidR="00326D2B" w:rsidRPr="00BE6017" w:rsidRDefault="00B86DBA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 w:val="32"/>
                                <w:szCs w:val="18"/>
                                <w:lang w:val="en-US"/>
                              </w:rPr>
                            </w:pPr>
                            <w:r w:rsidRPr="00BE6017">
                              <w:rPr>
                                <w:rFonts w:ascii="Arial" w:hAnsi="Arial"/>
                                <w:szCs w:val="16"/>
                              </w:rPr>
                              <w:t>ФІКТ</w:t>
                            </w:r>
                            <w:r w:rsidRPr="00BE6017">
                              <w:rPr>
                                <w:rFonts w:ascii="Times New Roman" w:hAnsi="Times New Roman"/>
                                <w:szCs w:val="16"/>
                              </w:rPr>
                              <w:t>,</w:t>
                            </w:r>
                            <w:r w:rsidRPr="00BE6017">
                              <w:rPr>
                                <w:rFonts w:ascii="Arial" w:hAnsi="Arial"/>
                                <w:szCs w:val="16"/>
                              </w:rPr>
                              <w:t xml:space="preserve"> гр. </w:t>
                            </w:r>
                            <w:r w:rsidR="00B630FE" w:rsidRPr="00BE6017">
                              <w:rPr>
                                <w:rFonts w:ascii="Arial" w:hAnsi="Arial"/>
                                <w:szCs w:val="16"/>
                              </w:rPr>
                              <w:t>ІПЗ</w:t>
                            </w:r>
                            <w:r w:rsidR="009F4A8D" w:rsidRPr="00BE6017">
                              <w:rPr>
                                <w:rFonts w:ascii="Arial" w:hAnsi="Arial"/>
                                <w:szCs w:val="16"/>
                              </w:rPr>
                              <w:t>-22</w:t>
                            </w:r>
                            <w:r w:rsidR="003E0570" w:rsidRPr="00BE6017">
                              <w:rPr>
                                <w:rFonts w:ascii="Arial" w:hAnsi="Arial"/>
                                <w:szCs w:val="16"/>
                              </w:rPr>
                              <w:t>-</w:t>
                            </w:r>
                            <w:r w:rsidR="008765C1">
                              <w:rPr>
                                <w:rFonts w:ascii="Arial" w:hAnsi="Arial"/>
                                <w:sz w:val="32"/>
                                <w:szCs w:val="18"/>
                                <w:lang w:val="ru-RU"/>
                              </w:rPr>
                              <w:t>3</w:t>
                            </w:r>
                            <w:r w:rsidR="00BE6017" w:rsidRPr="00BE6017">
                              <w:rPr>
                                <w:rFonts w:ascii="Arial" w:hAnsi="Arial"/>
                                <w:sz w:val="32"/>
                                <w:szCs w:val="1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6" style="position:absolute;margin-left:55.65pt;margin-top:19.65pt;width:518.8pt;height:802.3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74C79500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0D3B6AFD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584FF824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1280FD8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672317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7BBAC566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29D8F8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01385ED4" w14:textId="45331028" w:rsidR="00326D2B" w:rsidRPr="008765C1" w:rsidRDefault="00C05CB7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szCs w:val="28"/>
                          <w:lang w:val="ru-RU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C95106">
                        <w:rPr>
                          <w:rFonts w:ascii="Calibri" w:hAnsi="Calibri"/>
                          <w:szCs w:val="28"/>
                        </w:rPr>
                        <w:t>2</w:t>
                      </w:r>
                      <w:r w:rsidR="00F27BF3">
                        <w:rPr>
                          <w:rFonts w:ascii="Calibri" w:hAnsi="Calibri"/>
                          <w:szCs w:val="28"/>
                          <w:lang w:val="en-US"/>
                        </w:rPr>
                        <w:t>3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3E0570" w:rsidRPr="009F4A8D">
                        <w:rPr>
                          <w:rFonts w:ascii="Calibri" w:hAnsi="Calibri"/>
                          <w:szCs w:val="28"/>
                        </w:rPr>
                        <w:t>12</w:t>
                      </w:r>
                      <w:r w:rsidR="00B630FE" w:rsidRPr="009F4A8D">
                        <w:rPr>
                          <w:rFonts w:ascii="Calibri" w:hAnsi="Calibri"/>
                          <w:szCs w:val="28"/>
                        </w:rPr>
                        <w:t>1</w:t>
                      </w:r>
                      <w:r w:rsidR="005F7A49" w:rsidRPr="009F4A8D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8765C1">
                        <w:rPr>
                          <w:rFonts w:ascii="Calibri" w:hAnsi="Calibri"/>
                          <w:szCs w:val="28"/>
                          <w:lang w:val="ru-RU"/>
                        </w:rPr>
                        <w:t>26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r w:rsidR="003E0570"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proofErr w:type="spellStart"/>
                      <w:r w:rsidR="00414ECC" w:rsidRPr="00C95106">
                        <w:rPr>
                          <w:rFonts w:ascii="Calibri" w:hAnsi="Calibri"/>
                          <w:szCs w:val="28"/>
                        </w:rPr>
                        <w:t>Лр</w:t>
                      </w:r>
                      <w:proofErr w:type="spellEnd"/>
                      <w:r w:rsidR="00414ECC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F34B5A">
                        <w:rPr>
                          <w:rFonts w:ascii="Calibri" w:hAnsi="Calibri"/>
                          <w:szCs w:val="28"/>
                          <w:lang w:val="ru-RU"/>
                        </w:rPr>
                        <w:t>7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4B00DF74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59818907" w14:textId="2A3824C0" w:rsidR="00326D2B" w:rsidRPr="008765C1" w:rsidRDefault="008765C1" w:rsidP="00B66788">
                        <w:pPr>
                          <w:rPr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</w:rPr>
                          <w:t>Проховська</w:t>
                        </w:r>
                        <w:proofErr w:type="spellEnd"/>
                        <w:r>
                          <w:rPr>
                            <w:i/>
                            <w:sz w:val="18"/>
                          </w:rPr>
                          <w:t xml:space="preserve"> Ю.В.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23756E9D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778D7260" w14:textId="68A35876" w:rsidR="00326D2B" w:rsidRPr="00BE6017" w:rsidRDefault="008765C1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</w:rPr>
                          <w:t>Лисенко</w:t>
                        </w:r>
                        <w:r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  <w:t xml:space="preserve"> М.С</w:t>
                        </w:r>
                        <w:r w:rsidR="00BE6017">
                          <w:rPr>
                            <w:rFonts w:asciiTheme="minorHAnsi" w:hAnsiTheme="minorHAnsi" w:cs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5A60F2E1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7C0546CE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79E7C173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42A55872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7506911A" w14:textId="77777777" w:rsidR="00326D2B" w:rsidRDefault="002638A5" w:rsidP="00B66788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14:paraId="58CFC644" w14:textId="50D32910" w:rsidR="00326D2B" w:rsidRPr="008765C1" w:rsidRDefault="00326D2B" w:rsidP="00B66788">
                        <w:pPr>
                          <w:pStyle w:val="a5"/>
                          <w:rPr>
                            <w:rFonts w:asciiTheme="minorHAnsi" w:hAnsiTheme="minorHAnsi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38F6568A" w14:textId="371B9CF7" w:rsidR="00326D2B" w:rsidRPr="008765C1" w:rsidRDefault="00414ECC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  <w:lang w:val="ru-RU"/>
                        </w:rPr>
                      </w:pPr>
                      <w:r w:rsidRPr="00A9614E">
                        <w:t>Звіт з лабораторної роботи №</w:t>
                      </w:r>
                      <w:r w:rsidR="00F34B5A">
                        <w:rPr>
                          <w:lang w:val="ru-RU"/>
                        </w:rPr>
                        <w:t>7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2F4F2A4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5DA48D2B" w14:textId="38A44BF2" w:rsidR="00326D2B" w:rsidRDefault="003E0570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r w:rsidR="00326D2B">
                        <w:rPr>
                          <w:sz w:val="18"/>
                        </w:rPr>
                        <w:t>р</w:t>
                      </w:r>
                      <w:r>
                        <w:rPr>
                          <w:sz w:val="18"/>
                        </w:rPr>
                        <w:t>к</w:t>
                      </w:r>
                      <w:r w:rsidR="00326D2B">
                        <w:rPr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14:paraId="03ED5046" w14:textId="6A1DD4AE" w:rsidR="00326D2B" w:rsidRPr="008765C1" w:rsidRDefault="00F34B5A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  <w:lang w:val="ru-RU"/>
                        </w:rPr>
                      </w:pPr>
                      <w:r>
                        <w:rPr>
                          <w:iCs/>
                          <w:sz w:val="18"/>
                          <w:lang w:val="ru-RU"/>
                        </w:rPr>
                        <w:t>9</w:t>
                      </w: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<v:textbox inset="1pt,1pt,1pt,1pt">
                  <w:txbxContent>
                    <w:p w14:paraId="5FAC5898" w14:textId="24E62EAB" w:rsidR="00326D2B" w:rsidRPr="00BE6017" w:rsidRDefault="00B86DBA" w:rsidP="00311F95">
                      <w:pPr>
                        <w:pStyle w:val="a5"/>
                        <w:jc w:val="center"/>
                        <w:rPr>
                          <w:rFonts w:ascii="Arial" w:hAnsi="Arial"/>
                          <w:sz w:val="32"/>
                          <w:szCs w:val="18"/>
                          <w:lang w:val="en-US"/>
                        </w:rPr>
                      </w:pPr>
                      <w:r w:rsidRPr="00BE6017">
                        <w:rPr>
                          <w:rFonts w:ascii="Arial" w:hAnsi="Arial"/>
                          <w:szCs w:val="16"/>
                        </w:rPr>
                        <w:t>ФІКТ</w:t>
                      </w:r>
                      <w:r w:rsidRPr="00BE6017">
                        <w:rPr>
                          <w:rFonts w:ascii="Times New Roman" w:hAnsi="Times New Roman"/>
                          <w:szCs w:val="16"/>
                        </w:rPr>
                        <w:t>,</w:t>
                      </w:r>
                      <w:r w:rsidRPr="00BE6017">
                        <w:rPr>
                          <w:rFonts w:ascii="Arial" w:hAnsi="Arial"/>
                          <w:szCs w:val="16"/>
                        </w:rPr>
                        <w:t xml:space="preserve"> гр. </w:t>
                      </w:r>
                      <w:r w:rsidR="00B630FE" w:rsidRPr="00BE6017">
                        <w:rPr>
                          <w:rFonts w:ascii="Arial" w:hAnsi="Arial"/>
                          <w:szCs w:val="16"/>
                        </w:rPr>
                        <w:t>ІПЗ</w:t>
                      </w:r>
                      <w:r w:rsidR="009F4A8D" w:rsidRPr="00BE6017">
                        <w:rPr>
                          <w:rFonts w:ascii="Arial" w:hAnsi="Arial"/>
                          <w:szCs w:val="16"/>
                        </w:rPr>
                        <w:t>-22</w:t>
                      </w:r>
                      <w:r w:rsidR="003E0570" w:rsidRPr="00BE6017">
                        <w:rPr>
                          <w:rFonts w:ascii="Arial" w:hAnsi="Arial"/>
                          <w:szCs w:val="16"/>
                        </w:rPr>
                        <w:t>-</w:t>
                      </w:r>
                      <w:r w:rsidR="008765C1">
                        <w:rPr>
                          <w:rFonts w:ascii="Arial" w:hAnsi="Arial"/>
                          <w:sz w:val="32"/>
                          <w:szCs w:val="18"/>
                          <w:lang w:val="ru-RU"/>
                        </w:rPr>
                        <w:t>3</w:t>
                      </w:r>
                      <w:r w:rsidR="00BE6017" w:rsidRPr="00BE6017">
                        <w:rPr>
                          <w:rFonts w:ascii="Arial" w:hAnsi="Arial"/>
                          <w:sz w:val="32"/>
                          <w:szCs w:val="1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C582D55"/>
    <w:multiLevelType w:val="hybridMultilevel"/>
    <w:tmpl w:val="A1B426B6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 w15:restartNumberingAfterBreak="0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6" w15:restartNumberingAfterBreak="0">
    <w:nsid w:val="30655BBB"/>
    <w:multiLevelType w:val="hybridMultilevel"/>
    <w:tmpl w:val="D39C89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9" w15:restartNumberingAfterBreak="0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EB15AF"/>
    <w:multiLevelType w:val="hybridMultilevel"/>
    <w:tmpl w:val="1B109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5A1ED5"/>
    <w:multiLevelType w:val="hybridMultilevel"/>
    <w:tmpl w:val="22600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04DF8"/>
    <w:multiLevelType w:val="hybridMultilevel"/>
    <w:tmpl w:val="F6B2D2F6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7" w15:restartNumberingAfterBreak="0">
    <w:nsid w:val="60492240"/>
    <w:multiLevelType w:val="hybridMultilevel"/>
    <w:tmpl w:val="6624D9FA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8" w15:restartNumberingAfterBreak="0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0"/>
  </w:num>
  <w:num w:numId="5">
    <w:abstractNumId w:val="14"/>
  </w:num>
  <w:num w:numId="6">
    <w:abstractNumId w:val="7"/>
  </w:num>
  <w:num w:numId="7">
    <w:abstractNumId w:val="4"/>
  </w:num>
  <w:num w:numId="8">
    <w:abstractNumId w:val="12"/>
  </w:num>
  <w:num w:numId="9">
    <w:abstractNumId w:val="11"/>
  </w:num>
  <w:num w:numId="10">
    <w:abstractNumId w:val="3"/>
  </w:num>
  <w:num w:numId="11">
    <w:abstractNumId w:val="13"/>
  </w:num>
  <w:num w:numId="12">
    <w:abstractNumId w:val="18"/>
  </w:num>
  <w:num w:numId="13">
    <w:abstractNumId w:val="9"/>
  </w:num>
  <w:num w:numId="14">
    <w:abstractNumId w:val="19"/>
  </w:num>
  <w:num w:numId="15">
    <w:abstractNumId w:val="6"/>
  </w:num>
  <w:num w:numId="16">
    <w:abstractNumId w:val="15"/>
  </w:num>
  <w:num w:numId="17">
    <w:abstractNumId w:val="2"/>
  </w:num>
  <w:num w:numId="18">
    <w:abstractNumId w:val="17"/>
  </w:num>
  <w:num w:numId="19">
    <w:abstractNumId w:val="16"/>
  </w:num>
  <w:num w:numId="20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88"/>
    <w:rsid w:val="000009C3"/>
    <w:rsid w:val="000011E4"/>
    <w:rsid w:val="00003304"/>
    <w:rsid w:val="00007207"/>
    <w:rsid w:val="00010C72"/>
    <w:rsid w:val="000140C1"/>
    <w:rsid w:val="00016C4E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77A47"/>
    <w:rsid w:val="00080607"/>
    <w:rsid w:val="000806C9"/>
    <w:rsid w:val="00082DDA"/>
    <w:rsid w:val="000904F3"/>
    <w:rsid w:val="00090E3B"/>
    <w:rsid w:val="00096498"/>
    <w:rsid w:val="000A0914"/>
    <w:rsid w:val="000B0280"/>
    <w:rsid w:val="000B368B"/>
    <w:rsid w:val="000B5891"/>
    <w:rsid w:val="000B6153"/>
    <w:rsid w:val="000B6D0F"/>
    <w:rsid w:val="000C5159"/>
    <w:rsid w:val="000C5C39"/>
    <w:rsid w:val="000D2C0A"/>
    <w:rsid w:val="000E177B"/>
    <w:rsid w:val="000E555D"/>
    <w:rsid w:val="000E57FF"/>
    <w:rsid w:val="000F12CA"/>
    <w:rsid w:val="000F2684"/>
    <w:rsid w:val="000F7DC9"/>
    <w:rsid w:val="0011226C"/>
    <w:rsid w:val="00113BC9"/>
    <w:rsid w:val="00122665"/>
    <w:rsid w:val="00122766"/>
    <w:rsid w:val="00123871"/>
    <w:rsid w:val="00125EC3"/>
    <w:rsid w:val="001269DF"/>
    <w:rsid w:val="00131316"/>
    <w:rsid w:val="00135E9D"/>
    <w:rsid w:val="001379D8"/>
    <w:rsid w:val="00145FA5"/>
    <w:rsid w:val="0015702C"/>
    <w:rsid w:val="001601C0"/>
    <w:rsid w:val="001604A2"/>
    <w:rsid w:val="001638E4"/>
    <w:rsid w:val="001B3921"/>
    <w:rsid w:val="001B3F8C"/>
    <w:rsid w:val="001B7F3D"/>
    <w:rsid w:val="001C0B7D"/>
    <w:rsid w:val="001C133B"/>
    <w:rsid w:val="001C283F"/>
    <w:rsid w:val="001C4003"/>
    <w:rsid w:val="001D0306"/>
    <w:rsid w:val="001D1CB5"/>
    <w:rsid w:val="001D4143"/>
    <w:rsid w:val="001E02DE"/>
    <w:rsid w:val="001E6442"/>
    <w:rsid w:val="001F21A6"/>
    <w:rsid w:val="0020038E"/>
    <w:rsid w:val="00200C8D"/>
    <w:rsid w:val="002033DA"/>
    <w:rsid w:val="00211AF6"/>
    <w:rsid w:val="002151B1"/>
    <w:rsid w:val="00220A87"/>
    <w:rsid w:val="00221EF8"/>
    <w:rsid w:val="00236856"/>
    <w:rsid w:val="0023756D"/>
    <w:rsid w:val="00245CE6"/>
    <w:rsid w:val="00246C40"/>
    <w:rsid w:val="00251652"/>
    <w:rsid w:val="002600DB"/>
    <w:rsid w:val="00260199"/>
    <w:rsid w:val="002638A5"/>
    <w:rsid w:val="00265C70"/>
    <w:rsid w:val="002667BF"/>
    <w:rsid w:val="0027502A"/>
    <w:rsid w:val="00276271"/>
    <w:rsid w:val="00276D97"/>
    <w:rsid w:val="00282000"/>
    <w:rsid w:val="002829D4"/>
    <w:rsid w:val="002869A1"/>
    <w:rsid w:val="00287D22"/>
    <w:rsid w:val="00292C8B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CD6"/>
    <w:rsid w:val="00323DB1"/>
    <w:rsid w:val="00326D2B"/>
    <w:rsid w:val="003275ED"/>
    <w:rsid w:val="00327A67"/>
    <w:rsid w:val="00333F7F"/>
    <w:rsid w:val="003364A1"/>
    <w:rsid w:val="00340180"/>
    <w:rsid w:val="003414CF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1C53"/>
    <w:rsid w:val="003B2DB3"/>
    <w:rsid w:val="003B4B06"/>
    <w:rsid w:val="003B5078"/>
    <w:rsid w:val="003B6CE9"/>
    <w:rsid w:val="003C3807"/>
    <w:rsid w:val="003C70C8"/>
    <w:rsid w:val="003D0A01"/>
    <w:rsid w:val="003D2A72"/>
    <w:rsid w:val="003D3952"/>
    <w:rsid w:val="003D5947"/>
    <w:rsid w:val="003E0570"/>
    <w:rsid w:val="003E6120"/>
    <w:rsid w:val="003E6E94"/>
    <w:rsid w:val="003E6F39"/>
    <w:rsid w:val="003E719E"/>
    <w:rsid w:val="003F161E"/>
    <w:rsid w:val="003F2ABB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2B66"/>
    <w:rsid w:val="00454D51"/>
    <w:rsid w:val="004573EE"/>
    <w:rsid w:val="00461523"/>
    <w:rsid w:val="00473FC9"/>
    <w:rsid w:val="00482385"/>
    <w:rsid w:val="0048324E"/>
    <w:rsid w:val="004875EA"/>
    <w:rsid w:val="004935B2"/>
    <w:rsid w:val="00493AC4"/>
    <w:rsid w:val="004953D0"/>
    <w:rsid w:val="004A2797"/>
    <w:rsid w:val="004A37BB"/>
    <w:rsid w:val="004A6B13"/>
    <w:rsid w:val="004B2FA3"/>
    <w:rsid w:val="004B732E"/>
    <w:rsid w:val="004C359E"/>
    <w:rsid w:val="004C7EE5"/>
    <w:rsid w:val="004D4022"/>
    <w:rsid w:val="004E3941"/>
    <w:rsid w:val="004E4084"/>
    <w:rsid w:val="004E7D69"/>
    <w:rsid w:val="005001D2"/>
    <w:rsid w:val="00501644"/>
    <w:rsid w:val="00506BCB"/>
    <w:rsid w:val="00511AE4"/>
    <w:rsid w:val="00511D00"/>
    <w:rsid w:val="00512216"/>
    <w:rsid w:val="00512BD1"/>
    <w:rsid w:val="00514614"/>
    <w:rsid w:val="00525897"/>
    <w:rsid w:val="00530562"/>
    <w:rsid w:val="00532F0B"/>
    <w:rsid w:val="00540B21"/>
    <w:rsid w:val="005422A1"/>
    <w:rsid w:val="005453C2"/>
    <w:rsid w:val="00553613"/>
    <w:rsid w:val="00565C41"/>
    <w:rsid w:val="00567D1E"/>
    <w:rsid w:val="005A20E1"/>
    <w:rsid w:val="005A2112"/>
    <w:rsid w:val="005A45E1"/>
    <w:rsid w:val="005C1C89"/>
    <w:rsid w:val="005D422A"/>
    <w:rsid w:val="005E3725"/>
    <w:rsid w:val="005E6DEE"/>
    <w:rsid w:val="005F747D"/>
    <w:rsid w:val="005F7A49"/>
    <w:rsid w:val="006000F9"/>
    <w:rsid w:val="00600372"/>
    <w:rsid w:val="0060196C"/>
    <w:rsid w:val="0060519B"/>
    <w:rsid w:val="00614573"/>
    <w:rsid w:val="00615CBE"/>
    <w:rsid w:val="00617F80"/>
    <w:rsid w:val="00620937"/>
    <w:rsid w:val="006219FD"/>
    <w:rsid w:val="00623075"/>
    <w:rsid w:val="00624750"/>
    <w:rsid w:val="00624799"/>
    <w:rsid w:val="00627C94"/>
    <w:rsid w:val="0064423F"/>
    <w:rsid w:val="006470A2"/>
    <w:rsid w:val="00651D76"/>
    <w:rsid w:val="00656D25"/>
    <w:rsid w:val="0066143A"/>
    <w:rsid w:val="00662CAD"/>
    <w:rsid w:val="00671F1E"/>
    <w:rsid w:val="00677276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7040"/>
    <w:rsid w:val="006D195A"/>
    <w:rsid w:val="006D6136"/>
    <w:rsid w:val="006E21D8"/>
    <w:rsid w:val="006F30A5"/>
    <w:rsid w:val="006F6F54"/>
    <w:rsid w:val="007102E5"/>
    <w:rsid w:val="007131A7"/>
    <w:rsid w:val="007204D3"/>
    <w:rsid w:val="00723BB9"/>
    <w:rsid w:val="0072667C"/>
    <w:rsid w:val="00731D7D"/>
    <w:rsid w:val="00735DB1"/>
    <w:rsid w:val="007431A9"/>
    <w:rsid w:val="007508BA"/>
    <w:rsid w:val="00763D44"/>
    <w:rsid w:val="007729DF"/>
    <w:rsid w:val="00780A5D"/>
    <w:rsid w:val="007844F4"/>
    <w:rsid w:val="00784A72"/>
    <w:rsid w:val="007860ED"/>
    <w:rsid w:val="0079448A"/>
    <w:rsid w:val="00795654"/>
    <w:rsid w:val="00795A25"/>
    <w:rsid w:val="007A1824"/>
    <w:rsid w:val="007A3BF3"/>
    <w:rsid w:val="007A6392"/>
    <w:rsid w:val="007A765F"/>
    <w:rsid w:val="007B3129"/>
    <w:rsid w:val="007B4933"/>
    <w:rsid w:val="007C18C6"/>
    <w:rsid w:val="007C2A90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11F0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62F78"/>
    <w:rsid w:val="0086300C"/>
    <w:rsid w:val="00865F49"/>
    <w:rsid w:val="00872C33"/>
    <w:rsid w:val="008765C1"/>
    <w:rsid w:val="00880C42"/>
    <w:rsid w:val="00891FC2"/>
    <w:rsid w:val="00892EAE"/>
    <w:rsid w:val="008A4C80"/>
    <w:rsid w:val="008B5588"/>
    <w:rsid w:val="008C0C41"/>
    <w:rsid w:val="008C11F3"/>
    <w:rsid w:val="008C274D"/>
    <w:rsid w:val="008D133E"/>
    <w:rsid w:val="008D21A7"/>
    <w:rsid w:val="008D7844"/>
    <w:rsid w:val="008E14C9"/>
    <w:rsid w:val="008E4026"/>
    <w:rsid w:val="008F1BD6"/>
    <w:rsid w:val="008F2371"/>
    <w:rsid w:val="008F3CC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1545"/>
    <w:rsid w:val="00922CCA"/>
    <w:rsid w:val="00923505"/>
    <w:rsid w:val="00933AB4"/>
    <w:rsid w:val="00933C7E"/>
    <w:rsid w:val="00941C18"/>
    <w:rsid w:val="0094301B"/>
    <w:rsid w:val="00954B94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B6EC7"/>
    <w:rsid w:val="009C5BD1"/>
    <w:rsid w:val="009C675D"/>
    <w:rsid w:val="009D2E52"/>
    <w:rsid w:val="009D35A6"/>
    <w:rsid w:val="009D40FD"/>
    <w:rsid w:val="009D4FED"/>
    <w:rsid w:val="009D555D"/>
    <w:rsid w:val="009D710D"/>
    <w:rsid w:val="009E4C33"/>
    <w:rsid w:val="009F131C"/>
    <w:rsid w:val="009F2452"/>
    <w:rsid w:val="009F44ED"/>
    <w:rsid w:val="009F4A8D"/>
    <w:rsid w:val="009F7A31"/>
    <w:rsid w:val="00A002D3"/>
    <w:rsid w:val="00A00DB0"/>
    <w:rsid w:val="00A04A26"/>
    <w:rsid w:val="00A0643F"/>
    <w:rsid w:val="00A159B5"/>
    <w:rsid w:val="00A222BA"/>
    <w:rsid w:val="00A23E05"/>
    <w:rsid w:val="00A240D6"/>
    <w:rsid w:val="00A26D2B"/>
    <w:rsid w:val="00A272EA"/>
    <w:rsid w:val="00A30E99"/>
    <w:rsid w:val="00A31C24"/>
    <w:rsid w:val="00A35CFB"/>
    <w:rsid w:val="00A370AC"/>
    <w:rsid w:val="00A46E86"/>
    <w:rsid w:val="00A47C33"/>
    <w:rsid w:val="00A5546A"/>
    <w:rsid w:val="00A56360"/>
    <w:rsid w:val="00A64208"/>
    <w:rsid w:val="00A65BE9"/>
    <w:rsid w:val="00A71A59"/>
    <w:rsid w:val="00A764DE"/>
    <w:rsid w:val="00A801BF"/>
    <w:rsid w:val="00A81B45"/>
    <w:rsid w:val="00A8248D"/>
    <w:rsid w:val="00A8766E"/>
    <w:rsid w:val="00A9018D"/>
    <w:rsid w:val="00A91C16"/>
    <w:rsid w:val="00A92B43"/>
    <w:rsid w:val="00A93C50"/>
    <w:rsid w:val="00A9496F"/>
    <w:rsid w:val="00A9614E"/>
    <w:rsid w:val="00A96FF1"/>
    <w:rsid w:val="00AA0574"/>
    <w:rsid w:val="00AA1465"/>
    <w:rsid w:val="00AB074F"/>
    <w:rsid w:val="00AB3517"/>
    <w:rsid w:val="00AB782D"/>
    <w:rsid w:val="00AC0C81"/>
    <w:rsid w:val="00AC5470"/>
    <w:rsid w:val="00AC59DC"/>
    <w:rsid w:val="00AC70EB"/>
    <w:rsid w:val="00AF1D01"/>
    <w:rsid w:val="00B042D0"/>
    <w:rsid w:val="00B176AA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30FE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909E9"/>
    <w:rsid w:val="00B91413"/>
    <w:rsid w:val="00BB667E"/>
    <w:rsid w:val="00BC2EE4"/>
    <w:rsid w:val="00BC33E5"/>
    <w:rsid w:val="00BC3473"/>
    <w:rsid w:val="00BC6B9C"/>
    <w:rsid w:val="00BC73F0"/>
    <w:rsid w:val="00BD1C54"/>
    <w:rsid w:val="00BD2A90"/>
    <w:rsid w:val="00BD312C"/>
    <w:rsid w:val="00BE29DC"/>
    <w:rsid w:val="00BE6017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21BD2"/>
    <w:rsid w:val="00C27558"/>
    <w:rsid w:val="00C32DBF"/>
    <w:rsid w:val="00C3563B"/>
    <w:rsid w:val="00C3795F"/>
    <w:rsid w:val="00C4138D"/>
    <w:rsid w:val="00C41A26"/>
    <w:rsid w:val="00C44231"/>
    <w:rsid w:val="00C47DBE"/>
    <w:rsid w:val="00C517CB"/>
    <w:rsid w:val="00C65061"/>
    <w:rsid w:val="00C656A0"/>
    <w:rsid w:val="00C7082F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849"/>
    <w:rsid w:val="00CA7BDA"/>
    <w:rsid w:val="00CB128E"/>
    <w:rsid w:val="00CB55EB"/>
    <w:rsid w:val="00CB67D8"/>
    <w:rsid w:val="00CB78F2"/>
    <w:rsid w:val="00CC2F30"/>
    <w:rsid w:val="00CC410A"/>
    <w:rsid w:val="00CD02D8"/>
    <w:rsid w:val="00CD05E6"/>
    <w:rsid w:val="00CD3F72"/>
    <w:rsid w:val="00CD7D33"/>
    <w:rsid w:val="00CE2BDB"/>
    <w:rsid w:val="00CE3F71"/>
    <w:rsid w:val="00CE7837"/>
    <w:rsid w:val="00CE7886"/>
    <w:rsid w:val="00CF1354"/>
    <w:rsid w:val="00CF1B98"/>
    <w:rsid w:val="00D062FF"/>
    <w:rsid w:val="00D07D29"/>
    <w:rsid w:val="00D12DAA"/>
    <w:rsid w:val="00D22594"/>
    <w:rsid w:val="00D250AB"/>
    <w:rsid w:val="00D30F65"/>
    <w:rsid w:val="00D40102"/>
    <w:rsid w:val="00D4116C"/>
    <w:rsid w:val="00D76515"/>
    <w:rsid w:val="00D843A0"/>
    <w:rsid w:val="00D85745"/>
    <w:rsid w:val="00D863E1"/>
    <w:rsid w:val="00D86870"/>
    <w:rsid w:val="00D93423"/>
    <w:rsid w:val="00D9398B"/>
    <w:rsid w:val="00DA5908"/>
    <w:rsid w:val="00DA6BAF"/>
    <w:rsid w:val="00DC364C"/>
    <w:rsid w:val="00DC4471"/>
    <w:rsid w:val="00DC45F2"/>
    <w:rsid w:val="00DD4CAF"/>
    <w:rsid w:val="00DD748B"/>
    <w:rsid w:val="00DE1ACC"/>
    <w:rsid w:val="00DE1AEF"/>
    <w:rsid w:val="00DF189B"/>
    <w:rsid w:val="00DF53AD"/>
    <w:rsid w:val="00DF53B9"/>
    <w:rsid w:val="00DF5C55"/>
    <w:rsid w:val="00DF7A47"/>
    <w:rsid w:val="00E01025"/>
    <w:rsid w:val="00E06076"/>
    <w:rsid w:val="00E10B0C"/>
    <w:rsid w:val="00E170FC"/>
    <w:rsid w:val="00E2262E"/>
    <w:rsid w:val="00E2483A"/>
    <w:rsid w:val="00E27300"/>
    <w:rsid w:val="00E32C65"/>
    <w:rsid w:val="00E362CD"/>
    <w:rsid w:val="00E46FB5"/>
    <w:rsid w:val="00E5057F"/>
    <w:rsid w:val="00E50895"/>
    <w:rsid w:val="00E50DCF"/>
    <w:rsid w:val="00E51FEA"/>
    <w:rsid w:val="00E53AC5"/>
    <w:rsid w:val="00E57033"/>
    <w:rsid w:val="00E673BB"/>
    <w:rsid w:val="00E6780A"/>
    <w:rsid w:val="00E71B4C"/>
    <w:rsid w:val="00E71BEF"/>
    <w:rsid w:val="00E74BC0"/>
    <w:rsid w:val="00E9429B"/>
    <w:rsid w:val="00EA009D"/>
    <w:rsid w:val="00EA1262"/>
    <w:rsid w:val="00EA2023"/>
    <w:rsid w:val="00EA3249"/>
    <w:rsid w:val="00EA52EB"/>
    <w:rsid w:val="00EA5ADE"/>
    <w:rsid w:val="00EA73B0"/>
    <w:rsid w:val="00EB0B61"/>
    <w:rsid w:val="00EB5B61"/>
    <w:rsid w:val="00EC112C"/>
    <w:rsid w:val="00EC4169"/>
    <w:rsid w:val="00EC43D8"/>
    <w:rsid w:val="00EC4AF2"/>
    <w:rsid w:val="00EC5D2D"/>
    <w:rsid w:val="00ED3172"/>
    <w:rsid w:val="00ED766B"/>
    <w:rsid w:val="00EE3126"/>
    <w:rsid w:val="00EE618E"/>
    <w:rsid w:val="00EE78BC"/>
    <w:rsid w:val="00EF2415"/>
    <w:rsid w:val="00EF5F30"/>
    <w:rsid w:val="00F15231"/>
    <w:rsid w:val="00F17459"/>
    <w:rsid w:val="00F20479"/>
    <w:rsid w:val="00F2189D"/>
    <w:rsid w:val="00F269DA"/>
    <w:rsid w:val="00F27BF3"/>
    <w:rsid w:val="00F3405A"/>
    <w:rsid w:val="00F34608"/>
    <w:rsid w:val="00F34B5A"/>
    <w:rsid w:val="00F615BF"/>
    <w:rsid w:val="00F62A91"/>
    <w:rsid w:val="00F62F59"/>
    <w:rsid w:val="00F63918"/>
    <w:rsid w:val="00F661BD"/>
    <w:rsid w:val="00F66247"/>
    <w:rsid w:val="00F678FC"/>
    <w:rsid w:val="00F704CD"/>
    <w:rsid w:val="00F71435"/>
    <w:rsid w:val="00F72A9C"/>
    <w:rsid w:val="00F73991"/>
    <w:rsid w:val="00F757CA"/>
    <w:rsid w:val="00F80F7D"/>
    <w:rsid w:val="00F874F6"/>
    <w:rsid w:val="00F923F7"/>
    <w:rsid w:val="00F93D4C"/>
    <w:rsid w:val="00F94F15"/>
    <w:rsid w:val="00F958E1"/>
    <w:rsid w:val="00F96C97"/>
    <w:rsid w:val="00FA2710"/>
    <w:rsid w:val="00FA3A42"/>
    <w:rsid w:val="00FA506C"/>
    <w:rsid w:val="00FB353D"/>
    <w:rsid w:val="00FB4F85"/>
    <w:rsid w:val="00FB7C21"/>
    <w:rsid w:val="00FC0E64"/>
    <w:rsid w:val="00FD02BA"/>
    <w:rsid w:val="00FD15B2"/>
    <w:rsid w:val="00FE237E"/>
    <w:rsid w:val="00FE313A"/>
    <w:rsid w:val="00FF0F48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4B9F6C"/>
  <w15:docId w15:val="{A1DA3F89-B25B-49AB-9F9F-0A348F67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9DF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character" w:styleId="af8">
    <w:name w:val="Unresolved Mention"/>
    <w:basedOn w:val="a0"/>
    <w:uiPriority w:val="99"/>
    <w:semiHidden/>
    <w:unhideWhenUsed/>
    <w:rsid w:val="00921545"/>
    <w:rPr>
      <w:color w:val="605E5C"/>
      <w:shd w:val="clear" w:color="auto" w:fill="E1DFDD"/>
    </w:rPr>
  </w:style>
  <w:style w:type="paragraph" w:customStyle="1" w:styleId="TableParagraph">
    <w:name w:val="Table Paragraph"/>
    <w:basedOn w:val="a"/>
    <w:uiPriority w:val="1"/>
    <w:qFormat/>
    <w:rsid w:val="00D863E1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customStyle="1" w:styleId="msonormal0">
    <w:name w:val="msonormal"/>
    <w:basedOn w:val="a"/>
    <w:rsid w:val="0025165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5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4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0177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9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95635-B889-4624-90C2-1C81583E8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1</TotalTime>
  <Pages>9</Pages>
  <Words>5717</Words>
  <Characters>3259</Characters>
  <Application>Microsoft Office Word</Application>
  <DocSecurity>0</DocSecurity>
  <Lines>27</Lines>
  <Paragraphs>17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Проховська Юля</dc:creator>
  <cp:keywords/>
  <dc:description/>
  <cp:lastModifiedBy>Денис Петров</cp:lastModifiedBy>
  <cp:revision>3</cp:revision>
  <cp:lastPrinted>2023-11-18T11:10:00Z</cp:lastPrinted>
  <dcterms:created xsi:type="dcterms:W3CDTF">2024-06-23T16:43:00Z</dcterms:created>
  <dcterms:modified xsi:type="dcterms:W3CDTF">2024-06-23T17:16:00Z</dcterms:modified>
</cp:coreProperties>
</file>